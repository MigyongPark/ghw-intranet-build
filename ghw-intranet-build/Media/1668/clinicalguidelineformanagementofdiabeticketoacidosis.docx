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409" w:rsidRDefault="005632E0">
      <w:pPr>
        <w:pStyle w:val="BodyText"/>
        <w:ind w:firstLine="720"/>
        <w:jc w:val="left"/>
        <w:rPr>
          <w:rFonts w:cs="Arial"/>
        </w:rPr>
      </w:pPr>
      <w:bookmarkStart w:id="0" w:name="_GoBack"/>
      <w:bookmarkEnd w:id="0"/>
      <w:r>
        <w:rPr>
          <w:rFonts w:cs="Arial"/>
          <w:noProof/>
          <w:lang w:eastAsia="en-GB"/>
        </w:rPr>
        <w:drawing>
          <wp:inline distT="0" distB="0" distL="0" distR="0">
            <wp:extent cx="3594100" cy="508000"/>
            <wp:effectExtent l="0" t="0" r="0" b="0"/>
            <wp:docPr id="1" name="Picture 1" descr="Great Western Hospitals FT Col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eat Western Hospitals FT Col 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409" w:rsidRDefault="00105409">
      <w:pPr>
        <w:pStyle w:val="BodyText"/>
        <w:ind w:firstLine="720"/>
        <w:jc w:val="left"/>
        <w:rPr>
          <w:rFonts w:cs="Arial"/>
        </w:rPr>
      </w:pPr>
    </w:p>
    <w:p w:rsidR="001A7D76" w:rsidRDefault="00AF6478">
      <w:pPr>
        <w:pStyle w:val="BodyText"/>
        <w:ind w:firstLine="720"/>
        <w:jc w:val="left"/>
        <w:rPr>
          <w:rFonts w:ascii="Arial" w:hAnsi="Arial" w:cs="Arial"/>
          <w:sz w:val="40"/>
        </w:rPr>
      </w:pPr>
      <w:r>
        <w:rPr>
          <w:rFonts w:ascii="Arial" w:hAnsi="Arial" w:cs="Arial"/>
          <w:noProof/>
          <w:sz w:val="40"/>
          <w:lang w:eastAsia="en-GB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69" type="#_x0000_t136" style="position:absolute;left:0;text-align:left;margin-left:-357.65pt;margin-top:334.1pt;width:722.15pt;height:42pt;rotation:-90;z-index:251639808;mso-wrap-edited:f" fillcolor="gray">
            <v:shadow color="#868686"/>
            <v:textpath style="font-family:&quot;Arial&quot;;font-size:48pt;v-text-kern:t" trim="t" fitpath="t" string="Clinical Guideline"/>
          </v:shape>
        </w:pict>
      </w:r>
    </w:p>
    <w:p w:rsidR="001A7D76" w:rsidRDefault="001A7D76">
      <w:pPr>
        <w:pStyle w:val="BodyText"/>
        <w:ind w:firstLine="720"/>
        <w:jc w:val="left"/>
        <w:rPr>
          <w:rFonts w:ascii="Arial" w:hAnsi="Arial" w:cs="Arial"/>
          <w:sz w:val="28"/>
        </w:rPr>
      </w:pPr>
    </w:p>
    <w:p w:rsidR="001A7D76" w:rsidRDefault="001A7D76">
      <w:pPr>
        <w:pStyle w:val="BodyText"/>
        <w:ind w:firstLine="720"/>
        <w:jc w:val="left"/>
        <w:rPr>
          <w:rFonts w:ascii="Arial" w:hAnsi="Arial" w:cs="Arial"/>
          <w:sz w:val="28"/>
        </w:rPr>
      </w:pPr>
    </w:p>
    <w:p w:rsidR="001A7D76" w:rsidRDefault="001A7D76">
      <w:pPr>
        <w:pStyle w:val="BodyText"/>
        <w:ind w:firstLine="720"/>
        <w:jc w:val="left"/>
        <w:rPr>
          <w:rFonts w:ascii="Arial" w:hAnsi="Arial" w:cs="Arial"/>
          <w:sz w:val="28"/>
        </w:rPr>
      </w:pPr>
    </w:p>
    <w:p w:rsidR="001A7D76" w:rsidRDefault="001A7D76">
      <w:pPr>
        <w:pStyle w:val="BodyText"/>
        <w:ind w:firstLine="720"/>
        <w:jc w:val="left"/>
        <w:rPr>
          <w:rFonts w:ascii="Arial" w:hAnsi="Arial" w:cs="Arial"/>
          <w:sz w:val="28"/>
        </w:rPr>
      </w:pPr>
    </w:p>
    <w:p w:rsidR="001A7D76" w:rsidRDefault="001A7D76">
      <w:pPr>
        <w:pStyle w:val="BodyText"/>
        <w:ind w:firstLine="720"/>
        <w:jc w:val="left"/>
        <w:rPr>
          <w:rFonts w:ascii="Arial" w:hAnsi="Arial" w:cs="Arial"/>
          <w:sz w:val="28"/>
        </w:rPr>
      </w:pPr>
    </w:p>
    <w:p w:rsidR="001A7D76" w:rsidRDefault="001A7D76">
      <w:pPr>
        <w:pStyle w:val="BodyText"/>
        <w:ind w:firstLine="720"/>
        <w:jc w:val="left"/>
        <w:rPr>
          <w:rFonts w:ascii="Arial" w:hAnsi="Arial" w:cs="Arial"/>
          <w:sz w:val="28"/>
        </w:rPr>
      </w:pPr>
    </w:p>
    <w:p w:rsidR="001A7D76" w:rsidRDefault="001A7D76">
      <w:pPr>
        <w:pStyle w:val="BodyText"/>
        <w:ind w:firstLine="720"/>
        <w:jc w:val="left"/>
        <w:rPr>
          <w:rFonts w:ascii="Arial" w:hAnsi="Arial" w:cs="Arial"/>
          <w:sz w:val="28"/>
        </w:rPr>
      </w:pPr>
    </w:p>
    <w:p w:rsidR="001A7D76" w:rsidRDefault="001A7D76">
      <w:pPr>
        <w:pStyle w:val="BodyText"/>
        <w:ind w:firstLine="720"/>
        <w:jc w:val="left"/>
        <w:rPr>
          <w:rFonts w:ascii="Arial" w:hAnsi="Arial" w:cs="Arial"/>
          <w:sz w:val="28"/>
        </w:rPr>
      </w:pPr>
    </w:p>
    <w:p w:rsidR="001A7D76" w:rsidRDefault="001A7D76">
      <w:pPr>
        <w:pStyle w:val="BodyText"/>
        <w:ind w:firstLine="720"/>
        <w:jc w:val="left"/>
        <w:rPr>
          <w:rFonts w:ascii="Arial" w:hAnsi="Arial" w:cs="Arial"/>
          <w:sz w:val="28"/>
        </w:rPr>
      </w:pPr>
    </w:p>
    <w:p w:rsidR="001A7D76" w:rsidRDefault="001A7D76">
      <w:pPr>
        <w:pStyle w:val="BodyText"/>
        <w:ind w:firstLine="720"/>
        <w:jc w:val="left"/>
        <w:rPr>
          <w:rFonts w:ascii="Arial" w:hAnsi="Arial" w:cs="Arial"/>
          <w:sz w:val="28"/>
        </w:rPr>
      </w:pPr>
    </w:p>
    <w:p w:rsidR="00105409" w:rsidRPr="00105409" w:rsidRDefault="00105409" w:rsidP="00105409">
      <w:pPr>
        <w:ind w:left="1080"/>
        <w:rPr>
          <w:rFonts w:ascii="Arial" w:hAnsi="Arial" w:cs="Arial"/>
          <w:b/>
          <w:sz w:val="56"/>
          <w:szCs w:val="56"/>
        </w:rPr>
      </w:pPr>
      <w:r w:rsidRPr="00105409">
        <w:rPr>
          <w:rFonts w:ascii="Arial" w:hAnsi="Arial" w:cs="Arial"/>
          <w:b/>
          <w:sz w:val="56"/>
          <w:szCs w:val="56"/>
        </w:rPr>
        <w:t xml:space="preserve">Clinical guideline for </w:t>
      </w:r>
    </w:p>
    <w:p w:rsidR="00105409" w:rsidRPr="00105409" w:rsidRDefault="00105409" w:rsidP="00105409">
      <w:pPr>
        <w:ind w:left="1080"/>
        <w:rPr>
          <w:rFonts w:ascii="Arial" w:hAnsi="Arial" w:cs="Arial"/>
          <w:b/>
          <w:sz w:val="56"/>
          <w:szCs w:val="56"/>
        </w:rPr>
      </w:pPr>
      <w:r w:rsidRPr="00105409">
        <w:rPr>
          <w:rFonts w:ascii="Arial" w:hAnsi="Arial" w:cs="Arial"/>
          <w:b/>
          <w:sz w:val="56"/>
          <w:szCs w:val="56"/>
        </w:rPr>
        <w:t>Management and Treatment of Diabetic Ketoacidosis</w:t>
      </w:r>
    </w:p>
    <w:p w:rsidR="001A7D76" w:rsidRDefault="00105409">
      <w:pPr>
        <w:pStyle w:val="BodyText"/>
        <w:ind w:firstLine="720"/>
        <w:jc w:val="lef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</w:t>
      </w:r>
    </w:p>
    <w:p w:rsidR="00105409" w:rsidRDefault="00105409">
      <w:pPr>
        <w:pStyle w:val="BodyText"/>
        <w:ind w:firstLine="720"/>
        <w:jc w:val="left"/>
        <w:rPr>
          <w:rFonts w:ascii="Arial" w:hAnsi="Arial" w:cs="Arial"/>
          <w:sz w:val="28"/>
        </w:rPr>
      </w:pPr>
    </w:p>
    <w:p w:rsidR="00105409" w:rsidRDefault="00105409">
      <w:pPr>
        <w:pStyle w:val="BodyText"/>
        <w:ind w:firstLine="720"/>
        <w:jc w:val="left"/>
        <w:rPr>
          <w:rFonts w:ascii="Arial" w:hAnsi="Arial" w:cs="Arial"/>
          <w:sz w:val="28"/>
        </w:rPr>
      </w:pPr>
    </w:p>
    <w:p w:rsidR="00105409" w:rsidRDefault="00105409">
      <w:pPr>
        <w:pStyle w:val="BodyText"/>
        <w:ind w:firstLine="720"/>
        <w:jc w:val="left"/>
        <w:rPr>
          <w:rFonts w:ascii="Arial" w:hAnsi="Arial" w:cs="Arial"/>
          <w:sz w:val="28"/>
        </w:rPr>
      </w:pPr>
    </w:p>
    <w:p w:rsidR="00105409" w:rsidRDefault="00105409">
      <w:pPr>
        <w:pStyle w:val="BodyText"/>
        <w:ind w:firstLine="720"/>
        <w:jc w:val="left"/>
        <w:rPr>
          <w:rFonts w:ascii="Arial" w:hAnsi="Arial" w:cs="Arial"/>
          <w:sz w:val="28"/>
        </w:rPr>
      </w:pPr>
    </w:p>
    <w:p w:rsidR="00105409" w:rsidRDefault="00105409">
      <w:pPr>
        <w:pStyle w:val="BodyText"/>
        <w:ind w:firstLine="720"/>
        <w:jc w:val="left"/>
        <w:rPr>
          <w:rFonts w:ascii="Arial" w:hAnsi="Arial" w:cs="Arial"/>
          <w:sz w:val="28"/>
        </w:rPr>
      </w:pPr>
    </w:p>
    <w:p w:rsidR="00105409" w:rsidRDefault="00105409">
      <w:pPr>
        <w:pStyle w:val="BodyText"/>
        <w:ind w:firstLine="720"/>
        <w:jc w:val="left"/>
        <w:rPr>
          <w:rFonts w:ascii="Arial" w:hAnsi="Arial" w:cs="Arial"/>
          <w:sz w:val="28"/>
        </w:rPr>
      </w:pPr>
    </w:p>
    <w:p w:rsidR="00105409" w:rsidRDefault="00105409">
      <w:pPr>
        <w:pStyle w:val="BodyText"/>
        <w:ind w:firstLine="720"/>
        <w:jc w:val="left"/>
        <w:rPr>
          <w:rFonts w:ascii="Arial" w:hAnsi="Arial" w:cs="Arial"/>
          <w:sz w:val="28"/>
        </w:rPr>
      </w:pPr>
    </w:p>
    <w:p w:rsidR="00105409" w:rsidRDefault="00105409" w:rsidP="00105409">
      <w:pPr>
        <w:ind w:left="4680" w:hanging="3600"/>
        <w:rPr>
          <w:rFonts w:ascii="Arial" w:hAnsi="Arial" w:cs="Arial"/>
          <w:sz w:val="36"/>
          <w:szCs w:val="36"/>
        </w:rPr>
      </w:pPr>
      <w:r w:rsidRPr="00105409">
        <w:rPr>
          <w:rFonts w:ascii="Arial" w:hAnsi="Arial" w:cs="Arial"/>
          <w:sz w:val="36"/>
          <w:szCs w:val="36"/>
        </w:rPr>
        <w:t>Document Number:</w:t>
      </w:r>
      <w:r w:rsidRPr="00105409">
        <w:rPr>
          <w:rFonts w:ascii="Arial" w:hAnsi="Arial" w:cs="Arial"/>
          <w:sz w:val="36"/>
          <w:szCs w:val="36"/>
        </w:rPr>
        <w:tab/>
      </w:r>
    </w:p>
    <w:p w:rsidR="00105409" w:rsidRPr="00105409" w:rsidRDefault="00105409" w:rsidP="00105409">
      <w:pPr>
        <w:ind w:left="4680" w:hanging="3600"/>
        <w:rPr>
          <w:rFonts w:ascii="Arial" w:hAnsi="Arial" w:cs="Arial"/>
          <w:sz w:val="36"/>
          <w:szCs w:val="36"/>
        </w:rPr>
      </w:pPr>
      <w:r w:rsidRPr="00105409">
        <w:rPr>
          <w:rFonts w:ascii="Arial" w:hAnsi="Arial" w:cs="Arial"/>
          <w:sz w:val="36"/>
          <w:szCs w:val="36"/>
        </w:rPr>
        <w:t>Sponsor:</w:t>
      </w:r>
      <w:r w:rsidRPr="00105409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>Consultant, A</w:t>
      </w:r>
      <w:r w:rsidR="005B12D1">
        <w:rPr>
          <w:rFonts w:ascii="Arial" w:hAnsi="Arial" w:cs="Arial"/>
          <w:sz w:val="36"/>
          <w:szCs w:val="36"/>
        </w:rPr>
        <w:t>M</w:t>
      </w:r>
      <w:r>
        <w:rPr>
          <w:rFonts w:ascii="Arial" w:hAnsi="Arial" w:cs="Arial"/>
          <w:sz w:val="36"/>
          <w:szCs w:val="36"/>
        </w:rPr>
        <w:t>U</w:t>
      </w:r>
    </w:p>
    <w:p w:rsidR="00105409" w:rsidRDefault="00105409" w:rsidP="00105409">
      <w:pPr>
        <w:ind w:left="4680" w:hanging="3600"/>
        <w:rPr>
          <w:rFonts w:ascii="Arial" w:hAnsi="Arial" w:cs="Arial"/>
          <w:sz w:val="36"/>
          <w:szCs w:val="36"/>
        </w:rPr>
      </w:pPr>
      <w:r w:rsidRPr="00105409">
        <w:rPr>
          <w:rFonts w:ascii="Arial" w:hAnsi="Arial" w:cs="Arial"/>
          <w:sz w:val="36"/>
          <w:szCs w:val="36"/>
        </w:rPr>
        <w:t>Date Created:</w:t>
      </w:r>
      <w:r w:rsidRPr="00105409">
        <w:rPr>
          <w:rFonts w:ascii="Arial" w:hAnsi="Arial" w:cs="Arial"/>
          <w:sz w:val="36"/>
          <w:szCs w:val="36"/>
        </w:rPr>
        <w:tab/>
      </w:r>
      <w:r w:rsidR="005B12D1">
        <w:rPr>
          <w:rFonts w:ascii="Arial" w:hAnsi="Arial" w:cs="Arial"/>
          <w:sz w:val="36"/>
          <w:szCs w:val="36"/>
        </w:rPr>
        <w:t>September 2014</w:t>
      </w:r>
    </w:p>
    <w:p w:rsidR="00105409" w:rsidRPr="00105409" w:rsidRDefault="00C21D05" w:rsidP="00105409">
      <w:pPr>
        <w:ind w:left="4680" w:hanging="360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Version:</w:t>
      </w:r>
      <w:r>
        <w:rPr>
          <w:rFonts w:ascii="Arial" w:hAnsi="Arial" w:cs="Arial"/>
          <w:sz w:val="36"/>
          <w:szCs w:val="36"/>
        </w:rPr>
        <w:tab/>
      </w:r>
      <w:r w:rsidR="00342C43">
        <w:rPr>
          <w:rFonts w:ascii="Arial" w:hAnsi="Arial" w:cs="Arial"/>
          <w:sz w:val="36"/>
          <w:szCs w:val="36"/>
        </w:rPr>
        <w:t>5</w:t>
      </w:r>
      <w:r w:rsidR="00105409">
        <w:rPr>
          <w:rFonts w:ascii="Arial" w:hAnsi="Arial" w:cs="Arial"/>
          <w:sz w:val="36"/>
          <w:szCs w:val="36"/>
        </w:rPr>
        <w:t>.0</w:t>
      </w:r>
    </w:p>
    <w:p w:rsidR="00954465" w:rsidRDefault="00105409" w:rsidP="00105409">
      <w:pPr>
        <w:ind w:left="4680" w:hanging="3600"/>
        <w:rPr>
          <w:rFonts w:ascii="Arial" w:hAnsi="Arial" w:cs="Arial"/>
          <w:sz w:val="36"/>
          <w:szCs w:val="36"/>
        </w:rPr>
      </w:pPr>
      <w:r w:rsidRPr="00105409">
        <w:rPr>
          <w:rFonts w:ascii="Arial" w:hAnsi="Arial" w:cs="Arial"/>
          <w:sz w:val="36"/>
          <w:szCs w:val="36"/>
        </w:rPr>
        <w:t>Status:</w:t>
      </w:r>
      <w:r w:rsidRPr="00105409">
        <w:rPr>
          <w:rFonts w:ascii="Arial" w:hAnsi="Arial" w:cs="Arial"/>
          <w:sz w:val="36"/>
          <w:szCs w:val="36"/>
        </w:rPr>
        <w:tab/>
      </w:r>
    </w:p>
    <w:p w:rsidR="00105409" w:rsidRPr="00105409" w:rsidRDefault="00105409" w:rsidP="00105409">
      <w:pPr>
        <w:ind w:left="4680" w:hanging="3600"/>
        <w:rPr>
          <w:rFonts w:ascii="Arial" w:hAnsi="Arial" w:cs="Arial"/>
          <w:sz w:val="36"/>
          <w:szCs w:val="36"/>
        </w:rPr>
      </w:pPr>
      <w:r w:rsidRPr="00105409">
        <w:rPr>
          <w:rFonts w:ascii="Arial" w:hAnsi="Arial" w:cs="Arial"/>
          <w:sz w:val="36"/>
          <w:szCs w:val="36"/>
        </w:rPr>
        <w:t>Date Approved:</w:t>
      </w:r>
      <w:r w:rsidRPr="00105409">
        <w:rPr>
          <w:rFonts w:ascii="Arial" w:hAnsi="Arial" w:cs="Arial"/>
          <w:sz w:val="36"/>
          <w:szCs w:val="36"/>
        </w:rPr>
        <w:tab/>
      </w:r>
      <w:r w:rsidR="00133D7F">
        <w:rPr>
          <w:rFonts w:ascii="Arial" w:hAnsi="Arial" w:cs="Arial"/>
          <w:sz w:val="36"/>
          <w:szCs w:val="36"/>
        </w:rPr>
        <w:t xml:space="preserve"> </w:t>
      </w:r>
    </w:p>
    <w:p w:rsidR="00105409" w:rsidRPr="00105409" w:rsidRDefault="00105409" w:rsidP="00105409">
      <w:pPr>
        <w:ind w:left="4680" w:hanging="3600"/>
        <w:rPr>
          <w:rFonts w:ascii="Arial" w:hAnsi="Arial" w:cs="Arial"/>
          <w:sz w:val="36"/>
          <w:szCs w:val="36"/>
        </w:rPr>
      </w:pPr>
      <w:r w:rsidRPr="00105409">
        <w:rPr>
          <w:rFonts w:ascii="Arial" w:hAnsi="Arial" w:cs="Arial"/>
          <w:sz w:val="36"/>
          <w:szCs w:val="36"/>
        </w:rPr>
        <w:t>Next Review Date:</w:t>
      </w:r>
      <w:r w:rsidRPr="00105409">
        <w:rPr>
          <w:rFonts w:ascii="Arial" w:hAnsi="Arial" w:cs="Arial"/>
          <w:sz w:val="36"/>
          <w:szCs w:val="36"/>
        </w:rPr>
        <w:tab/>
      </w:r>
      <w:r w:rsidR="006F2504">
        <w:rPr>
          <w:rFonts w:ascii="Arial" w:hAnsi="Arial" w:cs="Arial"/>
          <w:sz w:val="36"/>
          <w:szCs w:val="36"/>
        </w:rPr>
        <w:t xml:space="preserve"> </w:t>
      </w:r>
      <w:r w:rsidR="005B12D1">
        <w:rPr>
          <w:rFonts w:ascii="Arial" w:hAnsi="Arial" w:cs="Arial"/>
          <w:sz w:val="36"/>
          <w:szCs w:val="36"/>
        </w:rPr>
        <w:t>September 2015</w:t>
      </w:r>
    </w:p>
    <w:p w:rsidR="00105409" w:rsidRPr="00105409" w:rsidRDefault="00105409" w:rsidP="00105409">
      <w:pPr>
        <w:ind w:left="4680" w:hanging="3600"/>
        <w:rPr>
          <w:rFonts w:ascii="Arial" w:hAnsi="Arial" w:cs="Arial"/>
          <w:sz w:val="36"/>
          <w:szCs w:val="36"/>
        </w:rPr>
      </w:pPr>
      <w:r w:rsidRPr="00105409">
        <w:rPr>
          <w:rFonts w:ascii="Arial" w:hAnsi="Arial" w:cs="Arial"/>
          <w:sz w:val="36"/>
          <w:szCs w:val="36"/>
        </w:rPr>
        <w:t>Approved By:</w:t>
      </w:r>
      <w:r w:rsidRPr="00105409">
        <w:rPr>
          <w:rFonts w:ascii="Arial" w:hAnsi="Arial" w:cs="Arial"/>
          <w:sz w:val="36"/>
          <w:szCs w:val="36"/>
        </w:rPr>
        <w:tab/>
      </w:r>
    </w:p>
    <w:p w:rsidR="001A7D76" w:rsidRPr="00105409" w:rsidRDefault="001A7D76">
      <w:pPr>
        <w:pStyle w:val="BodyText"/>
        <w:ind w:firstLine="720"/>
        <w:jc w:val="left"/>
        <w:rPr>
          <w:rFonts w:ascii="Arial" w:hAnsi="Arial" w:cs="Arial"/>
          <w:sz w:val="28"/>
        </w:rPr>
      </w:pPr>
    </w:p>
    <w:p w:rsidR="001A7D76" w:rsidRPr="00105409" w:rsidRDefault="001A7D76">
      <w:pPr>
        <w:pStyle w:val="BodyText"/>
        <w:ind w:firstLine="720"/>
        <w:jc w:val="left"/>
        <w:rPr>
          <w:rFonts w:ascii="Arial" w:hAnsi="Arial" w:cs="Arial"/>
          <w:sz w:val="28"/>
        </w:rPr>
      </w:pPr>
    </w:p>
    <w:p w:rsidR="001A7D76" w:rsidRPr="00105409" w:rsidRDefault="001A7D76">
      <w:pPr>
        <w:pStyle w:val="BodyText"/>
        <w:ind w:firstLine="720"/>
        <w:jc w:val="left"/>
        <w:rPr>
          <w:rFonts w:ascii="Arial" w:hAnsi="Arial" w:cs="Arial"/>
          <w:sz w:val="28"/>
        </w:rPr>
      </w:pPr>
    </w:p>
    <w:p w:rsidR="001A7D76" w:rsidRPr="00105409" w:rsidRDefault="001A7D76">
      <w:pPr>
        <w:pStyle w:val="BodyText"/>
        <w:ind w:firstLine="720"/>
        <w:jc w:val="left"/>
        <w:rPr>
          <w:rFonts w:ascii="Arial" w:hAnsi="Arial" w:cs="Arial"/>
          <w:sz w:val="28"/>
        </w:rPr>
      </w:pPr>
    </w:p>
    <w:p w:rsidR="001A7D76" w:rsidRPr="00105409" w:rsidRDefault="001A7D76">
      <w:pPr>
        <w:pStyle w:val="BodyText"/>
        <w:ind w:firstLine="720"/>
        <w:jc w:val="left"/>
        <w:rPr>
          <w:rFonts w:ascii="Arial" w:hAnsi="Arial" w:cs="Arial"/>
          <w:sz w:val="28"/>
        </w:rPr>
      </w:pPr>
    </w:p>
    <w:p w:rsidR="001A7D76" w:rsidRDefault="001A7D76">
      <w:pPr>
        <w:pStyle w:val="BodyText"/>
        <w:ind w:firstLine="720"/>
        <w:jc w:val="center"/>
        <w:rPr>
          <w:rFonts w:ascii="Arial" w:hAnsi="Arial" w:cs="Arial"/>
          <w:sz w:val="28"/>
        </w:rPr>
      </w:pPr>
    </w:p>
    <w:p w:rsidR="001A7D76" w:rsidRDefault="001A7D76">
      <w:pPr>
        <w:pStyle w:val="BodyText"/>
        <w:ind w:firstLine="720"/>
        <w:jc w:val="left"/>
        <w:rPr>
          <w:rFonts w:ascii="Arial" w:hAnsi="Arial" w:cs="Arial"/>
          <w:sz w:val="28"/>
        </w:rPr>
      </w:pPr>
    </w:p>
    <w:p w:rsidR="001A7D76" w:rsidRDefault="001A7D76">
      <w:pPr>
        <w:pStyle w:val="BodyText"/>
        <w:ind w:firstLine="720"/>
        <w:jc w:val="left"/>
        <w:rPr>
          <w:rFonts w:ascii="Arial" w:hAnsi="Arial" w:cs="Arial"/>
          <w:sz w:val="28"/>
        </w:rPr>
      </w:pPr>
    </w:p>
    <w:p w:rsidR="001A7D76" w:rsidRDefault="001A7D76">
      <w:pPr>
        <w:pStyle w:val="BodyText"/>
        <w:ind w:firstLine="720"/>
        <w:jc w:val="left"/>
        <w:rPr>
          <w:rFonts w:ascii="Arial" w:hAnsi="Arial" w:cs="Arial"/>
          <w:sz w:val="28"/>
        </w:rPr>
      </w:pPr>
    </w:p>
    <w:p w:rsidR="001A7D76" w:rsidRDefault="001A7D76">
      <w:pPr>
        <w:jc w:val="center"/>
        <w:rPr>
          <w:b/>
          <w:bCs/>
          <w:sz w:val="22"/>
        </w:rPr>
      </w:pPr>
    </w:p>
    <w:p w:rsidR="001A7D76" w:rsidRDefault="001A7D76"/>
    <w:p w:rsidR="00C21D05" w:rsidRDefault="00C21D05" w:rsidP="00C21D05"/>
    <w:p w:rsidR="00C21D05" w:rsidRDefault="00C21D05" w:rsidP="00C21D05"/>
    <w:p w:rsidR="00C21D05" w:rsidRPr="00A33B72" w:rsidRDefault="00C21D05" w:rsidP="00C21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480"/>
        </w:tabs>
        <w:jc w:val="center"/>
        <w:rPr>
          <w:b/>
          <w:sz w:val="36"/>
          <w:szCs w:val="36"/>
          <w:u w:val="single"/>
        </w:rPr>
      </w:pPr>
      <w:r w:rsidRPr="00A33B72">
        <w:rPr>
          <w:b/>
          <w:sz w:val="36"/>
          <w:szCs w:val="36"/>
          <w:u w:val="single"/>
        </w:rPr>
        <w:t xml:space="preserve">DIABETES KETOACIDOSIS (DKA) MANAGEMENT </w:t>
      </w:r>
    </w:p>
    <w:p w:rsidR="00C21D05" w:rsidRDefault="00C21D05" w:rsidP="00C21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u w:val="single"/>
        </w:rPr>
      </w:pPr>
    </w:p>
    <w:p w:rsidR="00C21D05" w:rsidRDefault="00C21D05" w:rsidP="00C21D05">
      <w:pPr>
        <w:jc w:val="center"/>
        <w:rPr>
          <w:b/>
          <w:u w:val="single"/>
        </w:rPr>
      </w:pPr>
      <w:r>
        <w:rPr>
          <w:b/>
          <w:u w:val="single"/>
        </w:rPr>
        <w:t>This protocol is designed for the treatment of DKA.It is not designed for patients with high blood sugar who have no evidence of Ketoacidosis</w:t>
      </w:r>
    </w:p>
    <w:p w:rsidR="00C21D05" w:rsidRDefault="00C21D05" w:rsidP="00C21D05">
      <w:pPr>
        <w:jc w:val="center"/>
        <w:rPr>
          <w:b/>
          <w:u w:val="single"/>
        </w:rPr>
      </w:pPr>
    </w:p>
    <w:p w:rsidR="00C21D05" w:rsidRPr="00CF111D" w:rsidRDefault="00C21D05" w:rsidP="00C21D05">
      <w:pPr>
        <w:numPr>
          <w:ilvl w:val="0"/>
          <w:numId w:val="16"/>
        </w:numPr>
      </w:pPr>
      <w:r w:rsidRPr="00CF111D">
        <w:rPr>
          <w:b/>
        </w:rPr>
        <w:t>Confirm diagnosis of DKA:</w:t>
      </w:r>
      <w:r>
        <w:rPr>
          <w:b/>
        </w:rPr>
        <w:t xml:space="preserve">  </w:t>
      </w:r>
      <w:r w:rsidRPr="00CF111D">
        <w:t xml:space="preserve">pH </w:t>
      </w:r>
      <w:r w:rsidRPr="00CF111D">
        <w:sym w:font="Symbol" w:char="F03C"/>
      </w:r>
      <w:r w:rsidRPr="00CF111D">
        <w:t xml:space="preserve"> 7.3</w:t>
      </w:r>
    </w:p>
    <w:p w:rsidR="00C21D05" w:rsidRPr="00CF111D" w:rsidRDefault="00C21D05" w:rsidP="00C21D05">
      <w:pPr>
        <w:ind w:left="3600" w:firstLine="720"/>
      </w:pPr>
      <w:r w:rsidRPr="00CF111D">
        <w:t xml:space="preserve">Bicarbonate </w:t>
      </w:r>
      <w:r w:rsidRPr="00CF111D">
        <w:sym w:font="Symbol" w:char="F03C"/>
      </w:r>
      <w:r w:rsidRPr="00CF111D">
        <w:t xml:space="preserve"> 1</w:t>
      </w:r>
      <w:r>
        <w:t>8</w:t>
      </w:r>
      <w:r w:rsidRPr="00CF111D">
        <w:t xml:space="preserve"> mmol/l</w:t>
      </w:r>
    </w:p>
    <w:p w:rsidR="00C21D05" w:rsidRPr="00CF111D" w:rsidRDefault="00C21D05" w:rsidP="00C21D05">
      <w:pPr>
        <w:ind w:left="4320"/>
      </w:pPr>
      <w:r w:rsidRPr="00CF111D">
        <w:t>Glucose &gt; 11</w:t>
      </w:r>
    </w:p>
    <w:p w:rsidR="00C21D05" w:rsidRPr="00CF111D" w:rsidRDefault="00C21D05" w:rsidP="00C21D05">
      <w:pPr>
        <w:ind w:left="4320"/>
      </w:pPr>
      <w:r>
        <w:t>Ur</w:t>
      </w:r>
      <w:r w:rsidRPr="00CF111D">
        <w:t>ine ketones</w:t>
      </w:r>
      <w:r>
        <w:t xml:space="preserve"> &gt; 2+</w:t>
      </w:r>
    </w:p>
    <w:p w:rsidR="00C21D05" w:rsidRPr="00CF111D" w:rsidRDefault="00C21D05" w:rsidP="00C21D05">
      <w:pPr>
        <w:ind w:left="4320"/>
      </w:pPr>
      <w:r>
        <w:t xml:space="preserve">Capillary ketones </w:t>
      </w:r>
      <w:r w:rsidRPr="00CF111D">
        <w:t>&gt; 3 mmol/l</w:t>
      </w:r>
    </w:p>
    <w:p w:rsidR="00C21D05" w:rsidRPr="00CF111D" w:rsidRDefault="00C21D05" w:rsidP="00C21D05">
      <w:pPr>
        <w:ind w:left="360"/>
      </w:pPr>
    </w:p>
    <w:p w:rsidR="00C21D05" w:rsidRPr="00CF111D" w:rsidRDefault="00C21D05" w:rsidP="00C21D05">
      <w:pPr>
        <w:ind w:left="360" w:firstLine="360"/>
      </w:pPr>
      <w:r w:rsidRPr="00CF111D">
        <w:t>2.</w:t>
      </w:r>
      <w:r w:rsidRPr="00CF111D">
        <w:tab/>
      </w:r>
      <w:r w:rsidRPr="00CF111D">
        <w:rPr>
          <w:b/>
        </w:rPr>
        <w:t>Baseline Investigation</w:t>
      </w:r>
      <w:r w:rsidRPr="00CF111D">
        <w:tab/>
      </w:r>
      <w:r>
        <w:t>MED A bloods, blood gases with lactate,</w:t>
      </w:r>
      <w:r w:rsidRPr="00CF111D">
        <w:br/>
      </w:r>
      <w:r w:rsidRPr="00CF111D">
        <w:tab/>
      </w:r>
      <w:r w:rsidRPr="00CF111D">
        <w:tab/>
      </w:r>
      <w:r w:rsidRPr="00CF111D">
        <w:tab/>
      </w:r>
      <w:r>
        <w:tab/>
      </w:r>
      <w:r>
        <w:tab/>
        <w:t xml:space="preserve">            MSU and blood cul</w:t>
      </w:r>
      <w:r w:rsidRPr="00CF111D">
        <w:t>ture.  ECG/CXR</w:t>
      </w:r>
    </w:p>
    <w:p w:rsidR="00C21D05" w:rsidRPr="00CF111D" w:rsidRDefault="00C21D05" w:rsidP="00C21D05">
      <w:r>
        <w:tab/>
      </w:r>
      <w:r>
        <w:tab/>
      </w:r>
      <w:r>
        <w:tab/>
      </w:r>
      <w:r>
        <w:tab/>
      </w:r>
      <w:r>
        <w:tab/>
      </w:r>
      <w:r>
        <w:tab/>
        <w:t xml:space="preserve">The potassium needs to be back within 1 hour.   </w:t>
      </w:r>
    </w:p>
    <w:p w:rsidR="00C21D05" w:rsidRPr="00CF111D" w:rsidRDefault="00C21D05" w:rsidP="00C21D05">
      <w:pPr>
        <w:numPr>
          <w:ilvl w:val="0"/>
          <w:numId w:val="17"/>
        </w:numPr>
      </w:pPr>
      <w:r w:rsidRPr="00CF111D">
        <w:rPr>
          <w:b/>
        </w:rPr>
        <w:t xml:space="preserve">Assessment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ABCDE</w:t>
      </w:r>
      <w:r w:rsidRPr="00CF111D">
        <w:t xml:space="preserve"> </w:t>
      </w:r>
    </w:p>
    <w:p w:rsidR="00C21D05" w:rsidRPr="00CF111D" w:rsidRDefault="00C21D05" w:rsidP="00C21D05">
      <w:pPr>
        <w:ind w:left="4320"/>
      </w:pPr>
      <w:r>
        <w:t>N</w:t>
      </w:r>
      <w:r w:rsidRPr="00CF111D">
        <w:t>asogastric tube is the best protection of airway if vomiting or semi-conscious patient</w:t>
      </w:r>
      <w:r>
        <w:t>.</w:t>
      </w:r>
    </w:p>
    <w:p w:rsidR="00C21D05" w:rsidRPr="00E10688" w:rsidRDefault="00C21D05" w:rsidP="00E10688">
      <w:pPr>
        <w:ind w:left="4260" w:firstLine="60"/>
      </w:pPr>
      <w:r>
        <w:t xml:space="preserve">Evidence of infection </w:t>
      </w:r>
      <w:r w:rsidRPr="00CF111D">
        <w:br/>
      </w:r>
      <w:r>
        <w:t xml:space="preserve"> </w:t>
      </w:r>
      <w:r w:rsidRPr="00CF111D">
        <w:t>Patient with Severe DKA</w:t>
      </w:r>
      <w:r>
        <w:t xml:space="preserve"> </w:t>
      </w:r>
      <w:r w:rsidR="00E10688">
        <w:t>–</w:t>
      </w:r>
      <w:r w:rsidRPr="00CF111D">
        <w:rPr>
          <w:b/>
        </w:rPr>
        <w:t xml:space="preserve"> </w:t>
      </w:r>
      <w:r w:rsidR="00E10688" w:rsidRPr="00E10688">
        <w:t>should be referred to ICU.</w:t>
      </w:r>
    </w:p>
    <w:p w:rsidR="00C21D05" w:rsidRDefault="00C21D05" w:rsidP="00C21D05">
      <w:pPr>
        <w:rPr>
          <w:b/>
        </w:rPr>
      </w:pPr>
      <w:r w:rsidRPr="00CF111D">
        <w:rPr>
          <w:b/>
        </w:rPr>
        <w:tab/>
      </w:r>
      <w:r w:rsidRPr="00CF111D">
        <w:rPr>
          <w:b/>
        </w:rPr>
        <w:tab/>
      </w:r>
      <w:r w:rsidRPr="00CF111D">
        <w:rPr>
          <w:b/>
        </w:rPr>
        <w:tab/>
      </w:r>
      <w:r w:rsidR="00E10688">
        <w:rPr>
          <w:b/>
        </w:rPr>
        <w:tab/>
      </w:r>
      <w:r w:rsidR="00E10688">
        <w:rPr>
          <w:b/>
        </w:rPr>
        <w:tab/>
      </w:r>
    </w:p>
    <w:p w:rsidR="00E10688" w:rsidRDefault="00E10688" w:rsidP="00C21D0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Severity of DKA</w:t>
      </w:r>
      <w:r>
        <w:rPr>
          <w:b/>
        </w:rPr>
        <w:tab/>
      </w:r>
    </w:p>
    <w:p w:rsidR="00E10688" w:rsidRPr="00E10688" w:rsidRDefault="00E10688" w:rsidP="00C21D05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10688">
        <w:t>If one or some of the following parameters are present this</w:t>
      </w:r>
      <w:r w:rsidRPr="00E10688">
        <w:br/>
      </w:r>
      <w:r w:rsidRPr="00E10688">
        <w:tab/>
      </w:r>
      <w:r w:rsidRPr="00E10688">
        <w:tab/>
      </w:r>
      <w:r w:rsidRPr="00E10688">
        <w:tab/>
      </w:r>
      <w:r w:rsidRPr="00E10688">
        <w:tab/>
      </w:r>
      <w:r w:rsidRPr="00E10688">
        <w:tab/>
      </w:r>
      <w:r w:rsidRPr="00E10688">
        <w:tab/>
        <w:t>may indicate severe DKA:</w:t>
      </w:r>
    </w:p>
    <w:p w:rsidR="00C21D05" w:rsidRDefault="00C21D05" w:rsidP="00C21D05"/>
    <w:p w:rsidR="00E10688" w:rsidRDefault="00E10688" w:rsidP="00E15F0A">
      <w:pPr>
        <w:numPr>
          <w:ilvl w:val="6"/>
          <w:numId w:val="19"/>
        </w:numPr>
      </w:pPr>
      <w:r>
        <w:t>Blood ketones over 6 mmol/L</w:t>
      </w:r>
    </w:p>
    <w:p w:rsidR="00E10688" w:rsidRDefault="00E10688" w:rsidP="00E15F0A">
      <w:pPr>
        <w:numPr>
          <w:ilvl w:val="6"/>
          <w:numId w:val="19"/>
        </w:numPr>
      </w:pPr>
      <w:r>
        <w:t>Bicarbonate level below 5 mmol/L</w:t>
      </w:r>
    </w:p>
    <w:p w:rsidR="00E10688" w:rsidRDefault="00E10688" w:rsidP="00E15F0A">
      <w:pPr>
        <w:numPr>
          <w:ilvl w:val="6"/>
          <w:numId w:val="19"/>
        </w:numPr>
      </w:pPr>
      <w:r>
        <w:t>Venous/arterial pH below 7.1.</w:t>
      </w:r>
    </w:p>
    <w:p w:rsidR="00E10688" w:rsidRDefault="00E10688" w:rsidP="00E15F0A">
      <w:pPr>
        <w:numPr>
          <w:ilvl w:val="6"/>
          <w:numId w:val="19"/>
        </w:numPr>
      </w:pPr>
      <w:r>
        <w:t>Hypokalaemia on admission (under 3.5 mmol/L</w:t>
      </w:r>
    </w:p>
    <w:p w:rsidR="00E10688" w:rsidRDefault="00E10688" w:rsidP="00E15F0A">
      <w:pPr>
        <w:numPr>
          <w:ilvl w:val="6"/>
          <w:numId w:val="19"/>
        </w:numPr>
      </w:pPr>
      <w:r>
        <w:t>GCS less than 12 or abnormal AVPU scale</w:t>
      </w:r>
    </w:p>
    <w:p w:rsidR="00E10688" w:rsidRDefault="00E10688" w:rsidP="00E15F0A">
      <w:pPr>
        <w:numPr>
          <w:ilvl w:val="6"/>
          <w:numId w:val="19"/>
        </w:numPr>
      </w:pPr>
      <w:r>
        <w:t>Oxygen saturation below 92% on air (assuming normal baseline</w:t>
      </w:r>
      <w:r w:rsidR="00E15F0A">
        <w:t xml:space="preserve"> </w:t>
      </w:r>
      <w:r>
        <w:t>respiratory function</w:t>
      </w:r>
    </w:p>
    <w:p w:rsidR="00E10688" w:rsidRDefault="00E10688" w:rsidP="00E15F0A">
      <w:pPr>
        <w:numPr>
          <w:ilvl w:val="6"/>
          <w:numId w:val="19"/>
        </w:numPr>
      </w:pPr>
      <w:r>
        <w:t>Systolic BP below 90 mmHg</w:t>
      </w:r>
    </w:p>
    <w:p w:rsidR="00E10688" w:rsidRDefault="00E10688" w:rsidP="00E15F0A">
      <w:pPr>
        <w:numPr>
          <w:ilvl w:val="6"/>
          <w:numId w:val="19"/>
        </w:numPr>
      </w:pPr>
      <w:r>
        <w:t>Pulse over 100 or below 60 bpm</w:t>
      </w:r>
    </w:p>
    <w:p w:rsidR="00E10688" w:rsidRPr="00E10688" w:rsidRDefault="00E10688" w:rsidP="00E15F0A">
      <w:pPr>
        <w:numPr>
          <w:ilvl w:val="6"/>
          <w:numId w:val="19"/>
        </w:numPr>
      </w:pPr>
      <w:r>
        <w:t>Anion gap above 16</w:t>
      </w:r>
      <w:r w:rsidR="00E15F0A">
        <w:t xml:space="preserve"> [</w:t>
      </w:r>
      <w:r>
        <w:t xml:space="preserve">Anion Gap = </w:t>
      </w:r>
      <w:r w:rsidR="00E15F0A">
        <w:t>(</w:t>
      </w:r>
      <w:r>
        <w:t>Na</w:t>
      </w:r>
      <w:r>
        <w:rPr>
          <w:vertAlign w:val="superscript"/>
        </w:rPr>
        <w:t>+</w:t>
      </w:r>
      <w:r>
        <w:t xml:space="preserve"> + K</w:t>
      </w:r>
      <w:r>
        <w:rPr>
          <w:vertAlign w:val="superscript"/>
        </w:rPr>
        <w:t xml:space="preserve">+) </w:t>
      </w:r>
      <w:r>
        <w:t>(CI + HCO</w:t>
      </w:r>
      <w:r>
        <w:rPr>
          <w:vertAlign w:val="subscript"/>
        </w:rPr>
        <w:t>3</w:t>
      </w:r>
      <w:r>
        <w:t>)]</w:t>
      </w:r>
    </w:p>
    <w:p w:rsidR="00E10688" w:rsidRPr="00E10688" w:rsidRDefault="00E10688" w:rsidP="00C21D05">
      <w:r>
        <w:tab/>
      </w:r>
      <w:r>
        <w:tab/>
      </w:r>
      <w:r>
        <w:tab/>
      </w:r>
      <w:r>
        <w:tab/>
      </w:r>
      <w:r>
        <w:tab/>
      </w:r>
    </w:p>
    <w:p w:rsidR="00C21D05" w:rsidRPr="00CF111D" w:rsidRDefault="00C21D05" w:rsidP="00C21D05">
      <w:pPr>
        <w:jc w:val="center"/>
        <w:rPr>
          <w:b/>
          <w:u w:val="single"/>
        </w:rPr>
      </w:pPr>
    </w:p>
    <w:p w:rsidR="00C21D05" w:rsidRPr="00CF111D" w:rsidRDefault="00C21D05" w:rsidP="00C21D05">
      <w:pPr>
        <w:jc w:val="center"/>
        <w:rPr>
          <w:b/>
          <w:u w:val="single"/>
        </w:rPr>
      </w:pPr>
    </w:p>
    <w:p w:rsidR="00C21D05" w:rsidRPr="00CF111D" w:rsidRDefault="00C21D05" w:rsidP="00C21D05">
      <w:pPr>
        <w:jc w:val="center"/>
        <w:rPr>
          <w:b/>
          <w:u w:val="single"/>
        </w:rPr>
      </w:pPr>
    </w:p>
    <w:p w:rsidR="00C21D05" w:rsidRPr="00064E00" w:rsidRDefault="00C21D05" w:rsidP="00C21D05">
      <w:pPr>
        <w:jc w:val="center"/>
        <w:rPr>
          <w:b/>
          <w:sz w:val="20"/>
          <w:szCs w:val="20"/>
          <w:u w:val="single"/>
        </w:rPr>
      </w:pPr>
    </w:p>
    <w:p w:rsidR="00C21D05" w:rsidRPr="00064E00" w:rsidRDefault="00C21D05" w:rsidP="00C21D05">
      <w:pPr>
        <w:jc w:val="center"/>
        <w:rPr>
          <w:b/>
          <w:sz w:val="20"/>
          <w:szCs w:val="20"/>
          <w:u w:val="single"/>
        </w:rPr>
      </w:pPr>
    </w:p>
    <w:p w:rsidR="00C21D05" w:rsidRPr="00064E00" w:rsidRDefault="00C21D05" w:rsidP="00C21D05">
      <w:pPr>
        <w:jc w:val="center"/>
        <w:rPr>
          <w:b/>
          <w:sz w:val="20"/>
          <w:szCs w:val="20"/>
          <w:u w:val="single"/>
        </w:rPr>
      </w:pPr>
    </w:p>
    <w:p w:rsidR="00C21D05" w:rsidRPr="00064E00" w:rsidRDefault="00C21D05" w:rsidP="00C21D05">
      <w:pPr>
        <w:jc w:val="center"/>
        <w:rPr>
          <w:b/>
          <w:sz w:val="20"/>
          <w:szCs w:val="20"/>
          <w:u w:val="single"/>
        </w:rPr>
      </w:pPr>
    </w:p>
    <w:p w:rsidR="00C21D05" w:rsidRPr="00064E00" w:rsidRDefault="00C21D05" w:rsidP="00C21D05">
      <w:pPr>
        <w:jc w:val="center"/>
        <w:rPr>
          <w:b/>
          <w:sz w:val="20"/>
          <w:szCs w:val="20"/>
          <w:u w:val="single"/>
        </w:rPr>
      </w:pPr>
    </w:p>
    <w:p w:rsidR="00C21D05" w:rsidRPr="00064E00" w:rsidRDefault="00C21D05" w:rsidP="00C21D05">
      <w:pPr>
        <w:jc w:val="center"/>
        <w:rPr>
          <w:b/>
          <w:sz w:val="20"/>
          <w:szCs w:val="20"/>
          <w:u w:val="single"/>
        </w:rPr>
      </w:pPr>
    </w:p>
    <w:p w:rsidR="00C21D05" w:rsidRPr="00064E00" w:rsidRDefault="00C21D05" w:rsidP="00C21D05">
      <w:pPr>
        <w:jc w:val="center"/>
        <w:rPr>
          <w:b/>
          <w:sz w:val="20"/>
          <w:szCs w:val="20"/>
          <w:u w:val="single"/>
        </w:rPr>
      </w:pPr>
    </w:p>
    <w:p w:rsidR="00C21D05" w:rsidRPr="00064E00" w:rsidRDefault="00C21D05" w:rsidP="00C21D05">
      <w:pPr>
        <w:jc w:val="center"/>
        <w:rPr>
          <w:b/>
          <w:sz w:val="20"/>
          <w:szCs w:val="20"/>
          <w:u w:val="single"/>
        </w:rPr>
      </w:pPr>
    </w:p>
    <w:p w:rsidR="00C21D05" w:rsidRPr="00064E00" w:rsidRDefault="00C21D05" w:rsidP="00C21D05">
      <w:pPr>
        <w:jc w:val="center"/>
        <w:rPr>
          <w:b/>
          <w:sz w:val="20"/>
          <w:szCs w:val="20"/>
          <w:u w:val="single"/>
        </w:rPr>
      </w:pPr>
    </w:p>
    <w:p w:rsidR="00C21D05" w:rsidRDefault="00C21D05" w:rsidP="00C21D05">
      <w:pPr>
        <w:jc w:val="center"/>
        <w:rPr>
          <w:b/>
          <w:u w:val="single"/>
        </w:rPr>
      </w:pPr>
    </w:p>
    <w:p w:rsidR="00C21D05" w:rsidRDefault="00C21D05" w:rsidP="00C21D05">
      <w:pPr>
        <w:jc w:val="center"/>
        <w:rPr>
          <w:b/>
          <w:u w:val="single"/>
        </w:rPr>
      </w:pPr>
    </w:p>
    <w:p w:rsidR="00C21D05" w:rsidRDefault="00C21D05" w:rsidP="00C21D05">
      <w:pPr>
        <w:jc w:val="center"/>
        <w:rPr>
          <w:b/>
          <w:u w:val="single"/>
        </w:rPr>
      </w:pPr>
    </w:p>
    <w:p w:rsidR="00C21D05" w:rsidRDefault="00C21D05" w:rsidP="00C21D05">
      <w:pPr>
        <w:jc w:val="center"/>
        <w:rPr>
          <w:b/>
          <w:u w:val="single"/>
        </w:rPr>
      </w:pPr>
    </w:p>
    <w:p w:rsidR="00C21D05" w:rsidRDefault="00C21D05" w:rsidP="00C21D05">
      <w:pPr>
        <w:jc w:val="center"/>
        <w:rPr>
          <w:b/>
          <w:u w:val="single"/>
        </w:rPr>
      </w:pPr>
    </w:p>
    <w:p w:rsidR="00C21D05" w:rsidRDefault="00C21D05" w:rsidP="00C21D05">
      <w:pPr>
        <w:jc w:val="center"/>
        <w:rPr>
          <w:b/>
          <w:u w:val="single"/>
        </w:rPr>
      </w:pPr>
    </w:p>
    <w:p w:rsidR="00C21D05" w:rsidRPr="00A33B72" w:rsidRDefault="00C21D05" w:rsidP="00C21D0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b/>
          <w:sz w:val="28"/>
          <w:szCs w:val="28"/>
        </w:rPr>
      </w:pPr>
      <w:r w:rsidRPr="00A33B72">
        <w:rPr>
          <w:b/>
          <w:sz w:val="28"/>
          <w:szCs w:val="28"/>
        </w:rPr>
        <w:t>INTRAVENOUS FLUIDS</w:t>
      </w:r>
    </w:p>
    <w:p w:rsidR="00C21D05" w:rsidRDefault="00661507" w:rsidP="00C21D05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133985</wp:posOffset>
                </wp:positionV>
                <wp:extent cx="3771900" cy="377825"/>
                <wp:effectExtent l="0" t="0" r="19050" b="22225"/>
                <wp:wrapNone/>
                <wp:docPr id="29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BEA" w:rsidRDefault="00824BEA" w:rsidP="00C21D0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Start fluid resuscitation as priority while awaiting insulin</w:t>
                            </w:r>
                          </w:p>
                          <w:p w:rsidR="00824BEA" w:rsidRDefault="00824BEA" w:rsidP="00C21D0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Treat dehydration with 6 litres of 0.9% sodium chloride in all patients</w:t>
                            </w:r>
                          </w:p>
                          <w:p w:rsidR="00824BEA" w:rsidRDefault="00824BEA" w:rsidP="00C21D0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left:0;text-align:left;margin-left:111.6pt;margin-top:10.55pt;width:297pt;height:29.7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">
                <v:textbox>
                  <w:txbxContent>
                    <w:p w:rsidR="00824BEA" w:rsidRDefault="00824BEA" w:rsidP="00C21D0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Start fluid resuscitation as priority while awaiting insulin</w:t>
                      </w:r>
                    </w:p>
                    <w:p w:rsidR="00824BEA" w:rsidRDefault="00824BEA" w:rsidP="00C21D0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Treat dehydration with 6 litres of 0.9% sodium chloride in all patients</w:t>
                      </w:r>
                    </w:p>
                    <w:p w:rsidR="00824BEA" w:rsidRDefault="00824BEA" w:rsidP="00C21D05"/>
                  </w:txbxContent>
                </v:textbox>
              </v:shape>
            </w:pict>
          </mc:Fallback>
        </mc:AlternateContent>
      </w:r>
    </w:p>
    <w:p w:rsidR="00C21D05" w:rsidRDefault="00C21D05" w:rsidP="00C21D05">
      <w:pPr>
        <w:jc w:val="center"/>
        <w:rPr>
          <w:sz w:val="20"/>
          <w:szCs w:val="20"/>
        </w:rPr>
      </w:pPr>
    </w:p>
    <w:p w:rsidR="00C21D05" w:rsidRDefault="00C21D05" w:rsidP="00C21D05">
      <w:pPr>
        <w:jc w:val="center"/>
        <w:rPr>
          <w:sz w:val="20"/>
          <w:szCs w:val="20"/>
        </w:rPr>
      </w:pPr>
    </w:p>
    <w:p w:rsidR="00C21D05" w:rsidRDefault="00C21D05" w:rsidP="00C21D05">
      <w:pPr>
        <w:jc w:val="center"/>
        <w:rPr>
          <w:sz w:val="20"/>
          <w:szCs w:val="20"/>
        </w:rPr>
      </w:pPr>
    </w:p>
    <w:p w:rsidR="00C21D05" w:rsidRDefault="00661507" w:rsidP="00C21D05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106045</wp:posOffset>
                </wp:positionV>
                <wp:extent cx="5257800" cy="1821815"/>
                <wp:effectExtent l="0" t="0" r="19050" b="26035"/>
                <wp:wrapNone/>
                <wp:docPr id="290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821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BEA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1EB3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In Shock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(SBP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sym w:font="Symbol" w:char="F03C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100mmHg)</w:t>
                            </w:r>
                          </w:p>
                          <w:p w:rsidR="00824BEA" w:rsidRDefault="00824BEA" w:rsidP="00C21D05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Severely depleted – give 500 ml of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0.9% sodium chloride IV over 15 to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20 minutes</w:t>
                            </w:r>
                          </w:p>
                          <w:p w:rsidR="00824BEA" w:rsidRDefault="00824BEA" w:rsidP="00C21D05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Repeat until SBP &gt; 100mmHg (maximum of 3 doses)</w:t>
                            </w:r>
                          </w:p>
                          <w:p w:rsidR="00824BEA" w:rsidRDefault="00824BEA" w:rsidP="00C21D05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Do not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give potassium chloride in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first litre or if serum potassium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(K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 &gt; 5.5 mmol/L on ABG</w:t>
                            </w:r>
                          </w:p>
                          <w:p w:rsidR="00824BEA" w:rsidRDefault="00824BEA" w:rsidP="00C21D05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All subsequent fluid for the next 24 hours should contain KCL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unless urine output is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sym w:font="Symbol" w:char="F03C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30ml/hr or serum potassium remains in excess of 5.5 mmol/l.If there are concerns a</w:t>
                            </w:r>
                          </w:p>
                          <w:p w:rsidR="00824BEA" w:rsidRPr="006A1EB3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catheter will be required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824BEA" w:rsidRDefault="00824BEA" w:rsidP="00C21D0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27" type="#_x0000_t202" style="position:absolute;left:0;text-align:left;margin-left:57.6pt;margin-top:8.35pt;width:414pt;height:143.4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">
                <v:textbox>
                  <w:txbxContent>
                    <w:p w:rsidR="00824BEA" w:rsidRDefault="00824BEA" w:rsidP="00C21D05">
                      <w:pPr>
                        <w:rPr>
                          <w:sz w:val="20"/>
                          <w:szCs w:val="20"/>
                        </w:rPr>
                      </w:pPr>
                      <w:r w:rsidRPr="006A1EB3">
                        <w:rPr>
                          <w:b/>
                          <w:sz w:val="20"/>
                          <w:szCs w:val="20"/>
                          <w:u w:val="single"/>
                        </w:rPr>
                        <w:t>In Shock</w:t>
                      </w:r>
                      <w:r>
                        <w:rPr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SBP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sym w:font="Symbol" w:char="F03C"/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100mmHg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824BEA" w:rsidRDefault="00824BEA" w:rsidP="00C21D05">
                      <w:pPr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Severely depleted – give 500 ml of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0.9% sodium chloride IV over 15 to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20 minutes</w:t>
                      </w:r>
                    </w:p>
                    <w:p w:rsidR="00824BEA" w:rsidRDefault="00824BEA" w:rsidP="00C21D05">
                      <w:pPr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Repeat until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SBP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&gt;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100mmHg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(maximum of 3 doses)</w:t>
                      </w:r>
                    </w:p>
                    <w:p w:rsidR="00824BEA" w:rsidRDefault="00824BEA" w:rsidP="00C21D05">
                      <w:pPr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Do not</w:t>
                      </w:r>
                      <w:r>
                        <w:rPr>
                          <w:sz w:val="20"/>
                          <w:szCs w:val="20"/>
                        </w:rPr>
                        <w:t xml:space="preserve"> give potassium chloride in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first litre or if serum potassium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(K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+</w:t>
                      </w:r>
                      <w:r>
                        <w:rPr>
                          <w:sz w:val="20"/>
                          <w:szCs w:val="20"/>
                        </w:rPr>
                        <w:t xml:space="preserve">) &gt; 5.5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mmol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/L on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ABG</w:t>
                      </w:r>
                      <w:proofErr w:type="spellEnd"/>
                    </w:p>
                    <w:p w:rsidR="00824BEA" w:rsidRDefault="00824BEA" w:rsidP="00C21D05">
                      <w:pPr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All subsequent fluid for the next 24 hours should contain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KCL</w:t>
                      </w:r>
                      <w:proofErr w:type="spellEnd"/>
                      <w:r>
                        <w:rPr>
                          <w:sz w:val="20"/>
                          <w:szCs w:val="20"/>
                          <w:vertAlign w:val="superscript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unless urine output is </w:t>
                      </w:r>
                      <w:r>
                        <w:rPr>
                          <w:sz w:val="20"/>
                          <w:szCs w:val="20"/>
                        </w:rPr>
                        <w:sym w:font="Symbol" w:char="F03C"/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30ml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or serum potassium remains in excess of 5.5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mmol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l.If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there are concerns a</w:t>
                      </w:r>
                    </w:p>
                    <w:p w:rsidR="00824BEA" w:rsidRPr="006A1EB3" w:rsidRDefault="00824BEA" w:rsidP="00C21D0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catheter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will be required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</w:p>
                    <w:p w:rsidR="00824BEA" w:rsidRDefault="00824BEA" w:rsidP="00C21D05"/>
                  </w:txbxContent>
                </v:textbox>
              </v:shape>
            </w:pict>
          </mc:Fallback>
        </mc:AlternateContent>
      </w:r>
    </w:p>
    <w:p w:rsidR="00C21D05" w:rsidRDefault="00C21D05" w:rsidP="00C21D05">
      <w:pPr>
        <w:jc w:val="center"/>
        <w:rPr>
          <w:sz w:val="20"/>
          <w:szCs w:val="20"/>
        </w:rPr>
      </w:pPr>
    </w:p>
    <w:p w:rsidR="00C21D05" w:rsidRDefault="00C21D05" w:rsidP="00C21D05">
      <w:pPr>
        <w:jc w:val="center"/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661507" w:rsidP="00C21D05">
      <w:pPr>
        <w:rPr>
          <w:sz w:val="20"/>
          <w:szCs w:val="20"/>
        </w:rPr>
      </w:pPr>
      <w:r>
        <w:rPr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66675</wp:posOffset>
                </wp:positionV>
                <wp:extent cx="5257800" cy="6059805"/>
                <wp:effectExtent l="0" t="0" r="19050" b="17145"/>
                <wp:wrapNone/>
                <wp:docPr id="289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6059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BEA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21BB6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Not Shocked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(SBP &gt; 100mmHg)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824BEA" w:rsidRDefault="00824BEA" w:rsidP="00C21D05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Recommended fluid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tbl>
                            <w:tblPr>
                              <w:tblW w:w="0" w:type="auto"/>
                              <w:jc w:val="center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A0" w:firstRow="1" w:lastRow="0" w:firstColumn="1" w:lastColumn="0" w:noHBand="0" w:noVBand="0"/>
                            </w:tblPr>
                            <w:tblGrid>
                              <w:gridCol w:w="3060"/>
                              <w:gridCol w:w="2160"/>
                            </w:tblGrid>
                            <w:tr w:rsidR="00824BEA" w:rsidRPr="00FB73F7" w:rsidTr="00C21D05">
                              <w:trPr>
                                <w:jc w:val="center"/>
                              </w:trPr>
                              <w:tc>
                                <w:tcPr>
                                  <w:tcW w:w="3060" w:type="dxa"/>
                                </w:tcPr>
                                <w:p w:rsidR="00824BEA" w:rsidRPr="00FB73F7" w:rsidRDefault="00824BEA" w:rsidP="00C21D05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FB73F7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0.9% Sodium Chloride 1L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824BEA" w:rsidRPr="00FB73F7" w:rsidRDefault="00824BEA" w:rsidP="00E15F0A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FB73F7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Over </w:t>
                                  </w: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FB73F7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 hours</w:t>
                                  </w:r>
                                </w:p>
                              </w:tc>
                            </w:tr>
                            <w:tr w:rsidR="00824BEA" w:rsidRPr="00FB73F7" w:rsidTr="00C21D05">
                              <w:trPr>
                                <w:jc w:val="center"/>
                              </w:trPr>
                              <w:tc>
                                <w:tcPr>
                                  <w:tcW w:w="3060" w:type="dxa"/>
                                </w:tcPr>
                                <w:p w:rsidR="00824BEA" w:rsidRPr="00FB73F7" w:rsidRDefault="00824BEA" w:rsidP="00C21D05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FB73F7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0.9% Sodium Chloride 1L</w:t>
                                  </w:r>
                                  <w:r w:rsidRPr="00FB73F7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br/>
                                    <w:t>With potassium chloride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824BEA" w:rsidRPr="00FB73F7" w:rsidRDefault="00824BEA" w:rsidP="00C21D05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FB73F7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Over 2 hours</w:t>
                                  </w:r>
                                </w:p>
                              </w:tc>
                            </w:tr>
                            <w:tr w:rsidR="00824BEA" w:rsidRPr="00FB73F7" w:rsidTr="00C21D05">
                              <w:trPr>
                                <w:jc w:val="center"/>
                              </w:trPr>
                              <w:tc>
                                <w:tcPr>
                                  <w:tcW w:w="3060" w:type="dxa"/>
                                </w:tcPr>
                                <w:p w:rsidR="00824BEA" w:rsidRPr="00FB73F7" w:rsidRDefault="00824BEA" w:rsidP="00C21D05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FB73F7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0.9% Sodium Chloride 1L</w:t>
                                  </w:r>
                                  <w:r w:rsidRPr="00FB73F7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br/>
                                    <w:t>With potassium chloride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824BEA" w:rsidRPr="00FB73F7" w:rsidRDefault="00824BEA" w:rsidP="00C21D05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FB73F7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Over 2 hours</w:t>
                                  </w:r>
                                </w:p>
                              </w:tc>
                            </w:tr>
                            <w:tr w:rsidR="00824BEA" w:rsidRPr="00FB73F7" w:rsidTr="00C21D05">
                              <w:trPr>
                                <w:jc w:val="center"/>
                              </w:trPr>
                              <w:tc>
                                <w:tcPr>
                                  <w:tcW w:w="3060" w:type="dxa"/>
                                </w:tcPr>
                                <w:p w:rsidR="00824BEA" w:rsidRPr="00FB73F7" w:rsidRDefault="00824BEA" w:rsidP="00C21D05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FB73F7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0.9% Sodium Chloride 1L</w:t>
                                  </w:r>
                                  <w:r w:rsidRPr="00FB73F7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br/>
                                    <w:t>With potassium chloride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824BEA" w:rsidRPr="00FB73F7" w:rsidRDefault="00824BEA" w:rsidP="00E15F0A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FB73F7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Over </w:t>
                                  </w: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 w:rsidRPr="00FB73F7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 hours</w:t>
                                  </w:r>
                                </w:p>
                              </w:tc>
                            </w:tr>
                            <w:tr w:rsidR="00824BEA" w:rsidRPr="00FB73F7" w:rsidTr="00C21D05">
                              <w:trPr>
                                <w:jc w:val="center"/>
                              </w:trPr>
                              <w:tc>
                                <w:tcPr>
                                  <w:tcW w:w="3060" w:type="dxa"/>
                                </w:tcPr>
                                <w:p w:rsidR="00824BEA" w:rsidRPr="00FB73F7" w:rsidRDefault="00824BEA" w:rsidP="00C21D05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FB73F7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0.9% Sodium Chloride 1L</w:t>
                                  </w:r>
                                  <w:r w:rsidRPr="00FB73F7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br/>
                                    <w:t>With potassium chloride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824BEA" w:rsidRPr="00FB73F7" w:rsidRDefault="00824BEA" w:rsidP="00E15F0A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FB73F7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Over </w:t>
                                  </w: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 w:rsidRPr="00FB73F7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 hours</w:t>
                                  </w:r>
                                </w:p>
                              </w:tc>
                            </w:tr>
                            <w:tr w:rsidR="00824BEA" w:rsidRPr="00FB73F7" w:rsidTr="00C21D05">
                              <w:trPr>
                                <w:jc w:val="center"/>
                              </w:trPr>
                              <w:tc>
                                <w:tcPr>
                                  <w:tcW w:w="3060" w:type="dxa"/>
                                </w:tcPr>
                                <w:p w:rsidR="00824BEA" w:rsidRPr="00FB73F7" w:rsidRDefault="00824BEA" w:rsidP="00C21D05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FB73F7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0.9% Sodium Chloride 1L</w:t>
                                  </w:r>
                                  <w:r w:rsidRPr="00FB73F7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br/>
                                    <w:t>With potassium chloride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824BEA" w:rsidRPr="00FB73F7" w:rsidRDefault="00824BEA" w:rsidP="00E15F0A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FB73F7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Over </w:t>
                                  </w: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  <w:r w:rsidRPr="00FB73F7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 hours</w:t>
                                  </w:r>
                                </w:p>
                              </w:tc>
                            </w:tr>
                          </w:tbl>
                          <w:p w:rsidR="00824BEA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24BEA" w:rsidRDefault="00824BEA" w:rsidP="00C21D05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Recommended potassium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 xml:space="preserve">replacement in DKA  </w:t>
                            </w:r>
                          </w:p>
                          <w:p w:rsidR="00824BEA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jc w:val="center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A0" w:firstRow="1" w:lastRow="0" w:firstColumn="1" w:lastColumn="0" w:noHBand="0" w:noVBand="0"/>
                            </w:tblPr>
                            <w:tblGrid>
                              <w:gridCol w:w="2520"/>
                              <w:gridCol w:w="2700"/>
                            </w:tblGrid>
                            <w:tr w:rsidR="00824BEA" w:rsidRPr="00FB73F7" w:rsidTr="00C21D05">
                              <w:trPr>
                                <w:jc w:val="center"/>
                              </w:trPr>
                              <w:tc>
                                <w:tcPr>
                                  <w:tcW w:w="2520" w:type="dxa"/>
                                </w:tcPr>
                                <w:p w:rsidR="00824BEA" w:rsidRPr="00FB73F7" w:rsidRDefault="00824BEA" w:rsidP="00C21D05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FB73F7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Potassium Level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</w:tcPr>
                                <w:p w:rsidR="00824BEA" w:rsidRPr="00FB73F7" w:rsidRDefault="00824BEA" w:rsidP="00C21D05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FB73F7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Replacement/litre fluid</w:t>
                                  </w:r>
                                </w:p>
                              </w:tc>
                            </w:tr>
                            <w:tr w:rsidR="00824BEA" w:rsidRPr="00FB73F7" w:rsidTr="00C21D05">
                              <w:trPr>
                                <w:jc w:val="center"/>
                              </w:trPr>
                              <w:tc>
                                <w:tcPr>
                                  <w:tcW w:w="2520" w:type="dxa"/>
                                </w:tcPr>
                                <w:p w:rsidR="00824BEA" w:rsidRPr="00FB73F7" w:rsidRDefault="00824BEA" w:rsidP="00C21D0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B73F7">
                                    <w:rPr>
                                      <w:sz w:val="20"/>
                                      <w:szCs w:val="20"/>
                                    </w:rPr>
                                    <w:t>&gt;5.5 mmol/L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</w:tcPr>
                                <w:p w:rsidR="00824BEA" w:rsidRPr="00FB73F7" w:rsidRDefault="00824BEA" w:rsidP="00C21D0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B73F7">
                                    <w:rPr>
                                      <w:sz w:val="20"/>
                                      <w:szCs w:val="20"/>
                                    </w:rPr>
                                    <w:t>Nil</w:t>
                                  </w:r>
                                </w:p>
                              </w:tc>
                            </w:tr>
                            <w:tr w:rsidR="00824BEA" w:rsidRPr="00FB73F7" w:rsidTr="00C21D05">
                              <w:trPr>
                                <w:jc w:val="center"/>
                              </w:trPr>
                              <w:tc>
                                <w:tcPr>
                                  <w:tcW w:w="2520" w:type="dxa"/>
                                </w:tcPr>
                                <w:p w:rsidR="00824BEA" w:rsidRPr="00FB73F7" w:rsidRDefault="00824BEA" w:rsidP="00C21D0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B73F7">
                                    <w:rPr>
                                      <w:sz w:val="20"/>
                                      <w:szCs w:val="20"/>
                                    </w:rPr>
                                    <w:t>4.5 – 5.5 mmol/L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</w:tcPr>
                                <w:p w:rsidR="00824BEA" w:rsidRPr="00FB73F7" w:rsidRDefault="00824BEA" w:rsidP="00C21D0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B73F7">
                                    <w:rPr>
                                      <w:sz w:val="20"/>
                                      <w:szCs w:val="20"/>
                                    </w:rPr>
                                    <w:t>20 mmol/L</w:t>
                                  </w:r>
                                </w:p>
                              </w:tc>
                            </w:tr>
                            <w:tr w:rsidR="00420518" w:rsidRPr="00420518" w:rsidTr="00C21D05">
                              <w:trPr>
                                <w:jc w:val="center"/>
                              </w:trPr>
                              <w:tc>
                                <w:tcPr>
                                  <w:tcW w:w="2520" w:type="dxa"/>
                                </w:tcPr>
                                <w:p w:rsidR="00824BEA" w:rsidRPr="00420518" w:rsidRDefault="00342C43" w:rsidP="00C21D0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20518"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 w:rsidR="00824BEA" w:rsidRPr="00420518">
                                    <w:rPr>
                                      <w:sz w:val="20"/>
                                      <w:szCs w:val="20"/>
                                    </w:rPr>
                                    <w:t>.5 -4.5 mmol/L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</w:tcPr>
                                <w:p w:rsidR="00824BEA" w:rsidRPr="00420518" w:rsidRDefault="00824BEA" w:rsidP="003B2A3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20518">
                                    <w:rPr>
                                      <w:sz w:val="20"/>
                                      <w:szCs w:val="20"/>
                                    </w:rPr>
                                    <w:t>40 mmol/L</w:t>
                                  </w:r>
                                  <w:r w:rsidR="00342C43" w:rsidRPr="00420518">
                                    <w:rPr>
                                      <w:sz w:val="20"/>
                                      <w:szCs w:val="20"/>
                                    </w:rPr>
                                    <w:t xml:space="preserve"> 2 hours</w:t>
                                  </w:r>
                                </w:p>
                              </w:tc>
                            </w:tr>
                          </w:tbl>
                          <w:p w:rsidR="00342C43" w:rsidRPr="00420518" w:rsidRDefault="00342C43" w:rsidP="00342C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20518">
                              <w:rPr>
                                <w:sz w:val="20"/>
                                <w:szCs w:val="20"/>
                              </w:rPr>
                              <w:t xml:space="preserve">                              If </w:t>
                            </w:r>
                            <w:r w:rsidRPr="00420518">
                              <w:rPr>
                                <w:sz w:val="20"/>
                                <w:szCs w:val="20"/>
                              </w:rPr>
                              <w:sym w:font="Symbol" w:char="F03C"/>
                            </w:r>
                            <w:r w:rsidRPr="00420518">
                              <w:rPr>
                                <w:sz w:val="20"/>
                                <w:szCs w:val="20"/>
                              </w:rPr>
                              <w:t xml:space="preserve"> 3.5 </w:t>
                            </w:r>
                            <w:r w:rsidRPr="00420518">
                              <w:rPr>
                                <w:sz w:val="20"/>
                                <w:szCs w:val="20"/>
                              </w:rPr>
                              <w:sym w:font="Symbol" w:char="F0AE"/>
                            </w:r>
                            <w:r w:rsidRPr="00420518">
                              <w:rPr>
                                <w:sz w:val="20"/>
                                <w:szCs w:val="20"/>
                              </w:rPr>
                              <w:t xml:space="preserve"> contact ICU if at the beginning of treatment</w:t>
                            </w:r>
                          </w:p>
                          <w:p w:rsidR="00342C43" w:rsidRPr="00420518" w:rsidRDefault="00342C43" w:rsidP="00342C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24BEA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24BEA" w:rsidRDefault="00824BEA" w:rsidP="00C21D05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Glucose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to run concurrently with 0.9% sodium chloride in the first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  <w:t>15 hours</w:t>
                            </w:r>
                          </w:p>
                          <w:p w:rsidR="00824BEA" w:rsidRDefault="00824BEA" w:rsidP="00C21D05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When Blood Glucose less than 15mmol/L start:</w:t>
                            </w:r>
                          </w:p>
                          <w:p w:rsidR="00824BEA" w:rsidRDefault="00824BEA" w:rsidP="00C21D05">
                            <w:pPr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jc w:val="center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A0" w:firstRow="1" w:lastRow="0" w:firstColumn="1" w:lastColumn="0" w:noHBand="0" w:noVBand="0"/>
                            </w:tblPr>
                            <w:tblGrid>
                              <w:gridCol w:w="4320"/>
                              <w:gridCol w:w="900"/>
                            </w:tblGrid>
                            <w:tr w:rsidR="00824BEA" w:rsidRPr="00FB73F7" w:rsidTr="00C21D05">
                              <w:trPr>
                                <w:jc w:val="center"/>
                              </w:trPr>
                              <w:tc>
                                <w:tcPr>
                                  <w:tcW w:w="4320" w:type="dxa"/>
                                </w:tcPr>
                                <w:p w:rsidR="00824BEA" w:rsidRPr="00FB73F7" w:rsidRDefault="00824BEA" w:rsidP="00C21D0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B73F7">
                                    <w:rPr>
                                      <w:sz w:val="20"/>
                                      <w:szCs w:val="20"/>
                                    </w:rPr>
                                    <w:t xml:space="preserve">5% glucose 1L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824BEA" w:rsidRPr="00FB73F7" w:rsidRDefault="00824BEA" w:rsidP="00C21D0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B73F7">
                                    <w:rPr>
                                      <w:sz w:val="20"/>
                                      <w:szCs w:val="20"/>
                                    </w:rPr>
                                    <w:t>Over</w:t>
                                  </w:r>
                                </w:p>
                                <w:p w:rsidR="00824BEA" w:rsidRPr="00FB73F7" w:rsidRDefault="00824BEA" w:rsidP="00C21D0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B73F7">
                                    <w:rPr>
                                      <w:sz w:val="20"/>
                                      <w:szCs w:val="20"/>
                                    </w:rPr>
                                    <w:t>8 hours</w:t>
                                  </w:r>
                                </w:p>
                              </w:tc>
                            </w:tr>
                          </w:tbl>
                          <w:p w:rsidR="00824BEA" w:rsidRDefault="00824BEA" w:rsidP="00C21D05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When Blood Glucose less than 7 mmol/L start:</w:t>
                            </w:r>
                          </w:p>
                          <w:p w:rsidR="00824BEA" w:rsidRDefault="00824BEA" w:rsidP="00C21D05">
                            <w:pPr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jc w:val="center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A0" w:firstRow="1" w:lastRow="0" w:firstColumn="1" w:lastColumn="0" w:noHBand="0" w:noVBand="0"/>
                            </w:tblPr>
                            <w:tblGrid>
                              <w:gridCol w:w="4320"/>
                              <w:gridCol w:w="900"/>
                            </w:tblGrid>
                            <w:tr w:rsidR="00824BEA" w:rsidRPr="00FB73F7" w:rsidTr="00C21D05">
                              <w:trPr>
                                <w:jc w:val="center"/>
                              </w:trPr>
                              <w:tc>
                                <w:tcPr>
                                  <w:tcW w:w="4320" w:type="dxa"/>
                                </w:tcPr>
                                <w:p w:rsidR="00824BEA" w:rsidRPr="00FB73F7" w:rsidRDefault="00824BEA" w:rsidP="00C21D0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B73F7">
                                    <w:rPr>
                                      <w:sz w:val="20"/>
                                      <w:szCs w:val="20"/>
                                    </w:rPr>
                                    <w:t>10% glucose 1L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824BEA" w:rsidRPr="00FB73F7" w:rsidRDefault="00824BEA" w:rsidP="00C21D0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B73F7">
                                    <w:rPr>
                                      <w:sz w:val="20"/>
                                      <w:szCs w:val="20"/>
                                    </w:rPr>
                                    <w:t>Over</w:t>
                                  </w:r>
                                </w:p>
                                <w:p w:rsidR="00824BEA" w:rsidRPr="00FB73F7" w:rsidRDefault="00824BEA" w:rsidP="00C21D0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B73F7">
                                    <w:rPr>
                                      <w:sz w:val="20"/>
                                      <w:szCs w:val="20"/>
                                    </w:rPr>
                                    <w:t xml:space="preserve"> 8hours</w:t>
                                  </w:r>
                                </w:p>
                              </w:tc>
                            </w:tr>
                          </w:tbl>
                          <w:p w:rsidR="00824BEA" w:rsidRDefault="00824BEA" w:rsidP="00C21D05">
                            <w:pPr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24BEA" w:rsidRDefault="00824BEA" w:rsidP="00C21D05">
                            <w:pPr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serum potassium exceeds 5.5 mmol/L omit potassium but repeat measurements hourly as glucose + insulin will cause serum potassium to fall and replacement is highly likely to be needed.</w:t>
                            </w:r>
                          </w:p>
                          <w:p w:rsidR="00824BEA" w:rsidRPr="00D24B87" w:rsidRDefault="00824BEA" w:rsidP="00C21D05">
                            <w:pPr>
                              <w:ind w:left="18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4B87">
                              <w:rPr>
                                <w:b/>
                                <w:sz w:val="20"/>
                                <w:szCs w:val="20"/>
                              </w:rPr>
                              <w:t>Fluids may need to be reduced and give continuously in elderly, pregnant, heart or kidney failure.</w:t>
                            </w:r>
                          </w:p>
                          <w:p w:rsidR="00824BEA" w:rsidRDefault="00824BEA" w:rsidP="00C21D05">
                            <w:pPr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24BEA" w:rsidRDefault="00824BEA" w:rsidP="00C21D05">
                            <w:pPr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24BEA" w:rsidRPr="0050384F" w:rsidRDefault="00824BEA" w:rsidP="00C21D05">
                            <w:pPr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8" type="#_x0000_t202" style="position:absolute;margin-left:57.6pt;margin-top:5.25pt;width:414pt;height:477.1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">
                <v:textbox>
                  <w:txbxContent>
                    <w:p w:rsidR="00824BEA" w:rsidRDefault="00824BEA" w:rsidP="00C21D05">
                      <w:pPr>
                        <w:rPr>
                          <w:sz w:val="20"/>
                          <w:szCs w:val="20"/>
                        </w:rPr>
                      </w:pPr>
                      <w:r w:rsidRPr="00F21BB6">
                        <w:rPr>
                          <w:b/>
                          <w:sz w:val="20"/>
                          <w:szCs w:val="20"/>
                          <w:u w:val="single"/>
                        </w:rPr>
                        <w:t>Not Shocked</w:t>
                      </w:r>
                      <w:r>
                        <w:rPr>
                          <w:sz w:val="20"/>
                          <w:szCs w:val="20"/>
                        </w:rPr>
                        <w:t xml:space="preserve"> (SBP &gt; 100mmHg)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</w:p>
                    <w:p w:rsidR="00824BEA" w:rsidRDefault="00824BEA" w:rsidP="00C21D05">
                      <w:pPr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Recommended fluid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</w:p>
                    <w:tbl>
                      <w:tblPr>
                        <w:tblW w:w="0" w:type="auto"/>
                        <w:jc w:val="center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A0" w:firstRow="1" w:lastRow="0" w:firstColumn="1" w:lastColumn="0" w:noHBand="0" w:noVBand="0"/>
                      </w:tblPr>
                      <w:tblGrid>
                        <w:gridCol w:w="3060"/>
                        <w:gridCol w:w="2160"/>
                      </w:tblGrid>
                      <w:tr w:rsidR="00824BEA" w:rsidRPr="00FB73F7" w:rsidTr="00C21D05">
                        <w:trPr>
                          <w:jc w:val="center"/>
                        </w:trPr>
                        <w:tc>
                          <w:tcPr>
                            <w:tcW w:w="3060" w:type="dxa"/>
                          </w:tcPr>
                          <w:p w:rsidR="00824BEA" w:rsidRPr="00FB73F7" w:rsidRDefault="00824BEA" w:rsidP="00C21D05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B73F7">
                              <w:rPr>
                                <w:b/>
                                <w:sz w:val="20"/>
                                <w:szCs w:val="20"/>
                              </w:rPr>
                              <w:t>0.9% Sodium Chloride 1L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824BEA" w:rsidRPr="00FB73F7" w:rsidRDefault="00824BEA" w:rsidP="00E15F0A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B73F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Over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Pr="00FB73F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hours</w:t>
                            </w:r>
                          </w:p>
                        </w:tc>
                      </w:tr>
                      <w:tr w:rsidR="00824BEA" w:rsidRPr="00FB73F7" w:rsidTr="00C21D05">
                        <w:trPr>
                          <w:jc w:val="center"/>
                        </w:trPr>
                        <w:tc>
                          <w:tcPr>
                            <w:tcW w:w="3060" w:type="dxa"/>
                          </w:tcPr>
                          <w:p w:rsidR="00824BEA" w:rsidRPr="00FB73F7" w:rsidRDefault="00824BEA" w:rsidP="00C21D05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B73F7">
                              <w:rPr>
                                <w:b/>
                                <w:sz w:val="20"/>
                                <w:szCs w:val="20"/>
                              </w:rPr>
                              <w:t>0.9% Sodium Chloride 1L</w:t>
                            </w:r>
                            <w:r w:rsidRPr="00FB73F7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  <w:t>With potassium chloride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824BEA" w:rsidRPr="00FB73F7" w:rsidRDefault="00824BEA" w:rsidP="00C21D05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B73F7">
                              <w:rPr>
                                <w:b/>
                                <w:sz w:val="20"/>
                                <w:szCs w:val="20"/>
                              </w:rPr>
                              <w:t>Over 2 hours</w:t>
                            </w:r>
                          </w:p>
                        </w:tc>
                      </w:tr>
                      <w:tr w:rsidR="00824BEA" w:rsidRPr="00FB73F7" w:rsidTr="00C21D05">
                        <w:trPr>
                          <w:jc w:val="center"/>
                        </w:trPr>
                        <w:tc>
                          <w:tcPr>
                            <w:tcW w:w="3060" w:type="dxa"/>
                          </w:tcPr>
                          <w:p w:rsidR="00824BEA" w:rsidRPr="00FB73F7" w:rsidRDefault="00824BEA" w:rsidP="00C21D05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B73F7">
                              <w:rPr>
                                <w:b/>
                                <w:sz w:val="20"/>
                                <w:szCs w:val="20"/>
                              </w:rPr>
                              <w:t>0.9% Sodium Chloride 1L</w:t>
                            </w:r>
                            <w:r w:rsidRPr="00FB73F7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  <w:t>With potassium chloride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824BEA" w:rsidRPr="00FB73F7" w:rsidRDefault="00824BEA" w:rsidP="00C21D05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B73F7">
                              <w:rPr>
                                <w:b/>
                                <w:sz w:val="20"/>
                                <w:szCs w:val="20"/>
                              </w:rPr>
                              <w:t>Over 2 hours</w:t>
                            </w:r>
                          </w:p>
                        </w:tc>
                      </w:tr>
                      <w:tr w:rsidR="00824BEA" w:rsidRPr="00FB73F7" w:rsidTr="00C21D05">
                        <w:trPr>
                          <w:jc w:val="center"/>
                        </w:trPr>
                        <w:tc>
                          <w:tcPr>
                            <w:tcW w:w="3060" w:type="dxa"/>
                          </w:tcPr>
                          <w:p w:rsidR="00824BEA" w:rsidRPr="00FB73F7" w:rsidRDefault="00824BEA" w:rsidP="00C21D05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B73F7">
                              <w:rPr>
                                <w:b/>
                                <w:sz w:val="20"/>
                                <w:szCs w:val="20"/>
                              </w:rPr>
                              <w:t>0.9% Sodium Chloride 1L</w:t>
                            </w:r>
                            <w:r w:rsidRPr="00FB73F7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  <w:t>With potassium chloride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824BEA" w:rsidRPr="00FB73F7" w:rsidRDefault="00824BEA" w:rsidP="00E15F0A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B73F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Over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 w:rsidRPr="00FB73F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hours</w:t>
                            </w:r>
                          </w:p>
                        </w:tc>
                      </w:tr>
                      <w:tr w:rsidR="00824BEA" w:rsidRPr="00FB73F7" w:rsidTr="00C21D05">
                        <w:trPr>
                          <w:jc w:val="center"/>
                        </w:trPr>
                        <w:tc>
                          <w:tcPr>
                            <w:tcW w:w="3060" w:type="dxa"/>
                          </w:tcPr>
                          <w:p w:rsidR="00824BEA" w:rsidRPr="00FB73F7" w:rsidRDefault="00824BEA" w:rsidP="00C21D05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B73F7">
                              <w:rPr>
                                <w:b/>
                                <w:sz w:val="20"/>
                                <w:szCs w:val="20"/>
                              </w:rPr>
                              <w:t>0.9% Sodium Chloride 1L</w:t>
                            </w:r>
                            <w:r w:rsidRPr="00FB73F7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  <w:t>With potassium chloride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824BEA" w:rsidRPr="00FB73F7" w:rsidRDefault="00824BEA" w:rsidP="00E15F0A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B73F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Over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 w:rsidRPr="00FB73F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hours</w:t>
                            </w:r>
                          </w:p>
                        </w:tc>
                      </w:tr>
                      <w:tr w:rsidR="00824BEA" w:rsidRPr="00FB73F7" w:rsidTr="00C21D05">
                        <w:trPr>
                          <w:jc w:val="center"/>
                        </w:trPr>
                        <w:tc>
                          <w:tcPr>
                            <w:tcW w:w="3060" w:type="dxa"/>
                          </w:tcPr>
                          <w:p w:rsidR="00824BEA" w:rsidRPr="00FB73F7" w:rsidRDefault="00824BEA" w:rsidP="00C21D05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B73F7">
                              <w:rPr>
                                <w:b/>
                                <w:sz w:val="20"/>
                                <w:szCs w:val="20"/>
                              </w:rPr>
                              <w:t>0.9% Sodium Chloride 1L</w:t>
                            </w:r>
                            <w:r w:rsidRPr="00FB73F7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  <w:t>With potassium chloride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824BEA" w:rsidRPr="00FB73F7" w:rsidRDefault="00824BEA" w:rsidP="00E15F0A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B73F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Over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6</w:t>
                            </w:r>
                            <w:r w:rsidRPr="00FB73F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hours</w:t>
                            </w:r>
                          </w:p>
                        </w:tc>
                      </w:tr>
                    </w:tbl>
                    <w:p w:rsidR="00824BEA" w:rsidRDefault="00824BEA" w:rsidP="00C21D0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24BEA" w:rsidRDefault="00824BEA" w:rsidP="00C21D05">
                      <w:pPr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Recommended potassium 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 xml:space="preserve">replacement in DKA  </w:t>
                      </w:r>
                    </w:p>
                    <w:p w:rsidR="00824BEA" w:rsidRDefault="00824BEA" w:rsidP="00C21D05">
                      <w:pPr>
                        <w:rPr>
                          <w:sz w:val="20"/>
                          <w:szCs w:val="20"/>
                        </w:rPr>
                      </w:pPr>
                    </w:p>
                    <w:tbl>
                      <w:tblPr>
                        <w:tblW w:w="0" w:type="auto"/>
                        <w:jc w:val="center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A0" w:firstRow="1" w:lastRow="0" w:firstColumn="1" w:lastColumn="0" w:noHBand="0" w:noVBand="0"/>
                      </w:tblPr>
                      <w:tblGrid>
                        <w:gridCol w:w="2520"/>
                        <w:gridCol w:w="2700"/>
                      </w:tblGrid>
                      <w:tr w:rsidR="00824BEA" w:rsidRPr="00FB73F7" w:rsidTr="00C21D05">
                        <w:trPr>
                          <w:jc w:val="center"/>
                        </w:trPr>
                        <w:tc>
                          <w:tcPr>
                            <w:tcW w:w="2520" w:type="dxa"/>
                          </w:tcPr>
                          <w:p w:rsidR="00824BEA" w:rsidRPr="00FB73F7" w:rsidRDefault="00824BEA" w:rsidP="00C21D05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B73F7">
                              <w:rPr>
                                <w:b/>
                                <w:sz w:val="20"/>
                                <w:szCs w:val="20"/>
                              </w:rPr>
                              <w:t>Potassium Level</w:t>
                            </w:r>
                          </w:p>
                        </w:tc>
                        <w:tc>
                          <w:tcPr>
                            <w:tcW w:w="2700" w:type="dxa"/>
                          </w:tcPr>
                          <w:p w:rsidR="00824BEA" w:rsidRPr="00FB73F7" w:rsidRDefault="00824BEA" w:rsidP="00C21D05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B73F7">
                              <w:rPr>
                                <w:b/>
                                <w:sz w:val="20"/>
                                <w:szCs w:val="20"/>
                              </w:rPr>
                              <w:t>Replacement/litre fluid</w:t>
                            </w:r>
                          </w:p>
                        </w:tc>
                      </w:tr>
                      <w:tr w:rsidR="00824BEA" w:rsidRPr="00FB73F7" w:rsidTr="00C21D05">
                        <w:trPr>
                          <w:jc w:val="center"/>
                        </w:trPr>
                        <w:tc>
                          <w:tcPr>
                            <w:tcW w:w="2520" w:type="dxa"/>
                          </w:tcPr>
                          <w:p w:rsidR="00824BEA" w:rsidRPr="00FB73F7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B73F7">
                              <w:rPr>
                                <w:sz w:val="20"/>
                                <w:szCs w:val="20"/>
                              </w:rPr>
                              <w:t>&gt;5.5 mmol/L</w:t>
                            </w:r>
                          </w:p>
                        </w:tc>
                        <w:tc>
                          <w:tcPr>
                            <w:tcW w:w="2700" w:type="dxa"/>
                          </w:tcPr>
                          <w:p w:rsidR="00824BEA" w:rsidRPr="00FB73F7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B73F7">
                              <w:rPr>
                                <w:sz w:val="20"/>
                                <w:szCs w:val="20"/>
                              </w:rPr>
                              <w:t>Nil</w:t>
                            </w:r>
                          </w:p>
                        </w:tc>
                      </w:tr>
                      <w:tr w:rsidR="00824BEA" w:rsidRPr="00FB73F7" w:rsidTr="00C21D05">
                        <w:trPr>
                          <w:jc w:val="center"/>
                        </w:trPr>
                        <w:tc>
                          <w:tcPr>
                            <w:tcW w:w="2520" w:type="dxa"/>
                          </w:tcPr>
                          <w:p w:rsidR="00824BEA" w:rsidRPr="00FB73F7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B73F7">
                              <w:rPr>
                                <w:sz w:val="20"/>
                                <w:szCs w:val="20"/>
                              </w:rPr>
                              <w:t>4.5 – 5.5 mmol/L</w:t>
                            </w:r>
                          </w:p>
                        </w:tc>
                        <w:tc>
                          <w:tcPr>
                            <w:tcW w:w="2700" w:type="dxa"/>
                          </w:tcPr>
                          <w:p w:rsidR="00824BEA" w:rsidRPr="00FB73F7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B73F7">
                              <w:rPr>
                                <w:sz w:val="20"/>
                                <w:szCs w:val="20"/>
                              </w:rPr>
                              <w:t>20 mmol/L</w:t>
                            </w:r>
                          </w:p>
                        </w:tc>
                      </w:tr>
                      <w:tr w:rsidR="00420518" w:rsidRPr="00420518" w:rsidTr="00C21D05">
                        <w:trPr>
                          <w:jc w:val="center"/>
                        </w:trPr>
                        <w:tc>
                          <w:tcPr>
                            <w:tcW w:w="2520" w:type="dxa"/>
                          </w:tcPr>
                          <w:p w:rsidR="00824BEA" w:rsidRPr="00420518" w:rsidRDefault="00342C43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20518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="00824BEA" w:rsidRPr="00420518">
                              <w:rPr>
                                <w:sz w:val="20"/>
                                <w:szCs w:val="20"/>
                              </w:rPr>
                              <w:t>.5 -4.5 mmol/L</w:t>
                            </w:r>
                          </w:p>
                        </w:tc>
                        <w:tc>
                          <w:tcPr>
                            <w:tcW w:w="2700" w:type="dxa"/>
                          </w:tcPr>
                          <w:p w:rsidR="00824BEA" w:rsidRPr="00420518" w:rsidRDefault="00824BEA" w:rsidP="003B2A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20518">
                              <w:rPr>
                                <w:sz w:val="20"/>
                                <w:szCs w:val="20"/>
                              </w:rPr>
                              <w:t>40 mmol/L</w:t>
                            </w:r>
                            <w:r w:rsidR="00342C43" w:rsidRPr="00420518">
                              <w:rPr>
                                <w:sz w:val="20"/>
                                <w:szCs w:val="20"/>
                              </w:rPr>
                              <w:t xml:space="preserve"> 2 hours</w:t>
                            </w:r>
                          </w:p>
                        </w:tc>
                      </w:tr>
                    </w:tbl>
                    <w:p w:rsidR="00342C43" w:rsidRPr="00420518" w:rsidRDefault="00342C43" w:rsidP="00342C43">
                      <w:pPr>
                        <w:rPr>
                          <w:sz w:val="20"/>
                          <w:szCs w:val="20"/>
                        </w:rPr>
                      </w:pPr>
                      <w:r w:rsidRPr="00420518">
                        <w:rPr>
                          <w:sz w:val="20"/>
                          <w:szCs w:val="20"/>
                        </w:rPr>
                        <w:t xml:space="preserve">                              If </w:t>
                      </w:r>
                      <w:r w:rsidRPr="00420518">
                        <w:rPr>
                          <w:sz w:val="20"/>
                          <w:szCs w:val="20"/>
                        </w:rPr>
                        <w:sym w:font="Symbol" w:char="F03C"/>
                      </w:r>
                      <w:r w:rsidRPr="00420518">
                        <w:rPr>
                          <w:sz w:val="20"/>
                          <w:szCs w:val="20"/>
                        </w:rPr>
                        <w:t xml:space="preserve"> 3.5 </w:t>
                      </w:r>
                      <w:r w:rsidRPr="00420518">
                        <w:rPr>
                          <w:sz w:val="20"/>
                          <w:szCs w:val="20"/>
                        </w:rPr>
                        <w:sym w:font="Symbol" w:char="F0AE"/>
                      </w:r>
                      <w:r w:rsidRPr="00420518">
                        <w:rPr>
                          <w:sz w:val="20"/>
                          <w:szCs w:val="20"/>
                        </w:rPr>
                        <w:t xml:space="preserve"> contact ICU if at the beginning of treatment</w:t>
                      </w:r>
                    </w:p>
                    <w:p w:rsidR="00342C43" w:rsidRPr="00420518" w:rsidRDefault="00342C43" w:rsidP="00342C43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24BEA" w:rsidRDefault="00824BEA" w:rsidP="00C21D0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24BEA" w:rsidRDefault="00824BEA" w:rsidP="00C21D05">
                      <w:pPr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Glucose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to run concurrently with 0.9% sodium chloride in the first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br/>
                        <w:t>15 hours</w:t>
                      </w:r>
                    </w:p>
                    <w:p w:rsidR="00824BEA" w:rsidRDefault="00824BEA" w:rsidP="00C21D05">
                      <w:pPr>
                        <w:numPr>
                          <w:ilvl w:val="0"/>
                          <w:numId w:val="1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When Blood Glucose less than 15mmol/L start:</w:t>
                      </w:r>
                    </w:p>
                    <w:p w:rsidR="00824BEA" w:rsidRDefault="00824BEA" w:rsidP="00C21D05">
                      <w:pPr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tbl>
                      <w:tblPr>
                        <w:tblW w:w="0" w:type="auto"/>
                        <w:jc w:val="center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A0" w:firstRow="1" w:lastRow="0" w:firstColumn="1" w:lastColumn="0" w:noHBand="0" w:noVBand="0"/>
                      </w:tblPr>
                      <w:tblGrid>
                        <w:gridCol w:w="4320"/>
                        <w:gridCol w:w="900"/>
                      </w:tblGrid>
                      <w:tr w:rsidR="00824BEA" w:rsidRPr="00FB73F7" w:rsidTr="00C21D05">
                        <w:trPr>
                          <w:jc w:val="center"/>
                        </w:trPr>
                        <w:tc>
                          <w:tcPr>
                            <w:tcW w:w="4320" w:type="dxa"/>
                          </w:tcPr>
                          <w:p w:rsidR="00824BEA" w:rsidRPr="00FB73F7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B73F7">
                              <w:rPr>
                                <w:sz w:val="20"/>
                                <w:szCs w:val="20"/>
                              </w:rPr>
                              <w:t xml:space="preserve">5% glucose 1L 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824BEA" w:rsidRPr="00FB73F7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B73F7">
                              <w:rPr>
                                <w:sz w:val="20"/>
                                <w:szCs w:val="20"/>
                              </w:rPr>
                              <w:t>Over</w:t>
                            </w:r>
                          </w:p>
                          <w:p w:rsidR="00824BEA" w:rsidRPr="00FB73F7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B73F7">
                              <w:rPr>
                                <w:sz w:val="20"/>
                                <w:szCs w:val="20"/>
                              </w:rPr>
                              <w:t>8 hours</w:t>
                            </w:r>
                          </w:p>
                        </w:tc>
                      </w:tr>
                    </w:tbl>
                    <w:p w:rsidR="00824BEA" w:rsidRDefault="00824BEA" w:rsidP="00C21D05">
                      <w:pPr>
                        <w:numPr>
                          <w:ilvl w:val="0"/>
                          <w:numId w:val="1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When Blood Glucose less than 7 mmol/L start:</w:t>
                      </w:r>
                    </w:p>
                    <w:p w:rsidR="00824BEA" w:rsidRDefault="00824BEA" w:rsidP="00C21D05">
                      <w:pPr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tbl>
                      <w:tblPr>
                        <w:tblW w:w="0" w:type="auto"/>
                        <w:jc w:val="center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A0" w:firstRow="1" w:lastRow="0" w:firstColumn="1" w:lastColumn="0" w:noHBand="0" w:noVBand="0"/>
                      </w:tblPr>
                      <w:tblGrid>
                        <w:gridCol w:w="4320"/>
                        <w:gridCol w:w="900"/>
                      </w:tblGrid>
                      <w:tr w:rsidR="00824BEA" w:rsidRPr="00FB73F7" w:rsidTr="00C21D05">
                        <w:trPr>
                          <w:jc w:val="center"/>
                        </w:trPr>
                        <w:tc>
                          <w:tcPr>
                            <w:tcW w:w="4320" w:type="dxa"/>
                          </w:tcPr>
                          <w:p w:rsidR="00824BEA" w:rsidRPr="00FB73F7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B73F7">
                              <w:rPr>
                                <w:sz w:val="20"/>
                                <w:szCs w:val="20"/>
                              </w:rPr>
                              <w:t>10% glucose 1L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824BEA" w:rsidRPr="00FB73F7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B73F7">
                              <w:rPr>
                                <w:sz w:val="20"/>
                                <w:szCs w:val="20"/>
                              </w:rPr>
                              <w:t>Over</w:t>
                            </w:r>
                          </w:p>
                          <w:p w:rsidR="00824BEA" w:rsidRPr="00FB73F7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B73F7">
                              <w:rPr>
                                <w:sz w:val="20"/>
                                <w:szCs w:val="20"/>
                              </w:rPr>
                              <w:t xml:space="preserve"> 8hours</w:t>
                            </w:r>
                          </w:p>
                        </w:tc>
                      </w:tr>
                    </w:tbl>
                    <w:p w:rsidR="00824BEA" w:rsidRDefault="00824BEA" w:rsidP="00C21D05">
                      <w:pPr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:rsidR="00824BEA" w:rsidRDefault="00824BEA" w:rsidP="00C21D05">
                      <w:pPr>
                        <w:ind w:left="18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serum potassium exceeds 5.5 mmol/L omit potassium but repeat measurements hourly as glucose + insulin will cause serum potassium to fall and replacement is highly likely to be needed.</w:t>
                      </w:r>
                    </w:p>
                    <w:p w:rsidR="00824BEA" w:rsidRPr="00D24B87" w:rsidRDefault="00824BEA" w:rsidP="00C21D05">
                      <w:pPr>
                        <w:ind w:left="180"/>
                        <w:rPr>
                          <w:b/>
                          <w:sz w:val="20"/>
                          <w:szCs w:val="20"/>
                        </w:rPr>
                      </w:pPr>
                      <w:r w:rsidRPr="00D24B87">
                        <w:rPr>
                          <w:b/>
                          <w:sz w:val="20"/>
                          <w:szCs w:val="20"/>
                        </w:rPr>
                        <w:t>Fluids may need to be reduced and give continuously in elderly, pregnant, heart or kidney failure.</w:t>
                      </w:r>
                    </w:p>
                    <w:p w:rsidR="00824BEA" w:rsidRDefault="00824BEA" w:rsidP="00C21D05">
                      <w:pPr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:rsidR="00824BEA" w:rsidRDefault="00824BEA" w:rsidP="00C21D05">
                      <w:pPr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:rsidR="00824BEA" w:rsidRPr="0050384F" w:rsidRDefault="00824BEA" w:rsidP="00C21D05">
                      <w:pPr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Default="00C21D05" w:rsidP="00C21D05">
      <w:pPr>
        <w:rPr>
          <w:sz w:val="20"/>
          <w:szCs w:val="20"/>
        </w:rPr>
      </w:pPr>
    </w:p>
    <w:p w:rsidR="00C21D05" w:rsidRPr="00DB43BF" w:rsidRDefault="00C21D05" w:rsidP="00C21D0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b/>
          <w:sz w:val="32"/>
          <w:szCs w:val="32"/>
          <w:bdr w:val="single" w:sz="18" w:space="0" w:color="auto"/>
        </w:rPr>
      </w:pPr>
      <w:r w:rsidRPr="00DB43BF">
        <w:rPr>
          <w:b/>
          <w:sz w:val="32"/>
          <w:szCs w:val="32"/>
        </w:rPr>
        <w:lastRenderedPageBreak/>
        <w:t>INSULIN</w:t>
      </w: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661507" w:rsidP="00C21D05">
      <w:pPr>
        <w:jc w:val="center"/>
        <w:rPr>
          <w:b/>
          <w:sz w:val="32"/>
          <w:szCs w:val="32"/>
          <w:bdr w:val="single" w:sz="18" w:space="0" w:color="auto"/>
        </w:rPr>
      </w:pPr>
      <w:r>
        <w:rPr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62865</wp:posOffset>
                </wp:positionV>
                <wp:extent cx="3771900" cy="342900"/>
                <wp:effectExtent l="0" t="0" r="19050" b="19050"/>
                <wp:wrapNone/>
                <wp:docPr id="288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BEA" w:rsidRDefault="00824BEA" w:rsidP="00C21D0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Use fixed rate insulin infusion to suppress ketosis</w:t>
                            </w:r>
                          </w:p>
                          <w:p w:rsidR="00824BEA" w:rsidRDefault="00824BEA" w:rsidP="00C21D0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29" type="#_x0000_t202" style="position:absolute;left:0;text-align:left;margin-left:120.6pt;margin-top:4.95pt;width:297pt;height:27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">
                <v:textbox>
                  <w:txbxContent>
                    <w:p w:rsidR="00824BEA" w:rsidRDefault="00824BEA" w:rsidP="00C21D0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Use fixed rate insulin infusion to suppress ketosis</w:t>
                      </w:r>
                    </w:p>
                    <w:p w:rsidR="00824BEA" w:rsidRDefault="00824BEA" w:rsidP="00C21D05"/>
                  </w:txbxContent>
                </v:textbox>
              </v:shape>
            </w:pict>
          </mc:Fallback>
        </mc:AlternateContent>
      </w: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661507" w:rsidP="00C21D05">
      <w:pPr>
        <w:jc w:val="center"/>
        <w:rPr>
          <w:b/>
          <w:sz w:val="32"/>
          <w:szCs w:val="32"/>
          <w:bdr w:val="single" w:sz="18" w:space="0" w:color="auto"/>
        </w:rPr>
      </w:pPr>
      <w:r>
        <w:rPr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187325</wp:posOffset>
                </wp:positionV>
                <wp:extent cx="5257800" cy="1371600"/>
                <wp:effectExtent l="0" t="0" r="19050" b="19050"/>
                <wp:wrapNone/>
                <wp:docPr id="31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BEA" w:rsidRDefault="00824BEA" w:rsidP="00C21D05">
                            <w:pP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Immediate</w:t>
                            </w:r>
                          </w:p>
                          <w:p w:rsidR="00824BEA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24BEA" w:rsidRPr="00E5129B" w:rsidRDefault="00824BEA" w:rsidP="00C21D05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5129B">
                              <w:rPr>
                                <w:sz w:val="20"/>
                                <w:szCs w:val="20"/>
                              </w:rPr>
                              <w:t>Do NOT give a stat dose of insulin</w:t>
                            </w:r>
                          </w:p>
                          <w:p w:rsidR="00824BEA" w:rsidRPr="00E5129B" w:rsidRDefault="00824BEA" w:rsidP="00C21D05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5129B">
                              <w:rPr>
                                <w:sz w:val="20"/>
                                <w:szCs w:val="20"/>
                              </w:rPr>
                              <w:t>If the patient normally receives glargine or detemir continue at their usual dose</w:t>
                            </w:r>
                          </w:p>
                          <w:p w:rsidR="00824BEA" w:rsidRPr="00E5129B" w:rsidRDefault="00824BEA" w:rsidP="00C21D05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5129B">
                              <w:rPr>
                                <w:sz w:val="20"/>
                                <w:szCs w:val="20"/>
                              </w:rPr>
                              <w:t>Start an insulin infusion pump with 50 units Actrapid made up to 50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5129B">
                              <w:rPr>
                                <w:sz w:val="20"/>
                                <w:szCs w:val="20"/>
                              </w:rPr>
                              <w:t xml:space="preserve">ml with 0.9%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5129B">
                              <w:rPr>
                                <w:sz w:val="20"/>
                                <w:szCs w:val="20"/>
                              </w:rPr>
                              <w:t>Sodium chloride.</w:t>
                            </w:r>
                          </w:p>
                          <w:p w:rsidR="00824BEA" w:rsidRDefault="00824BEA" w:rsidP="00C21D05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5129B">
                              <w:rPr>
                                <w:sz w:val="20"/>
                                <w:szCs w:val="20"/>
                              </w:rPr>
                              <w:t xml:space="preserve">Infuse IV at </w:t>
                            </w:r>
                            <w:r w:rsidRPr="00E5129B">
                              <w:rPr>
                                <w:b/>
                                <w:sz w:val="20"/>
                                <w:szCs w:val="20"/>
                              </w:rPr>
                              <w:t>fixed rate</w:t>
                            </w:r>
                            <w:r w:rsidRPr="00E5129B">
                              <w:rPr>
                                <w:sz w:val="20"/>
                                <w:szCs w:val="20"/>
                              </w:rPr>
                              <w:t xml:space="preserve"> of 0.1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5129B">
                              <w:rPr>
                                <w:sz w:val="20"/>
                                <w:szCs w:val="20"/>
                              </w:rPr>
                              <w:t>unit/kg/hr i.e 0.1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5129B">
                              <w:rPr>
                                <w:sz w:val="20"/>
                                <w:szCs w:val="20"/>
                              </w:rPr>
                              <w:t>ml/kg/hr (e.g. 7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5129B">
                              <w:rPr>
                                <w:sz w:val="20"/>
                                <w:szCs w:val="20"/>
                              </w:rPr>
                              <w:t>mls/hr if wt is 70kg)</w:t>
                            </w:r>
                          </w:p>
                          <w:p w:rsidR="00824BEA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24BEA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24BEA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24BEA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24BEA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24BEA" w:rsidRPr="00E5129B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0" type="#_x0000_t202" style="position:absolute;left:0;text-align:left;margin-left:57.6pt;margin-top:14.75pt;width:414pt;height:10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">
                <v:textbox>
                  <w:txbxContent>
                    <w:p w:rsidR="00824BEA" w:rsidRDefault="00824BEA" w:rsidP="00C21D05">
                      <w:pPr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Immediate</w:t>
                      </w:r>
                    </w:p>
                    <w:p w:rsidR="00824BEA" w:rsidRDefault="00824BEA" w:rsidP="00C21D0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24BEA" w:rsidRPr="00E5129B" w:rsidRDefault="00824BEA" w:rsidP="00C21D05">
                      <w:pPr>
                        <w:numPr>
                          <w:ilvl w:val="0"/>
                          <w:numId w:val="12"/>
                        </w:numPr>
                        <w:rPr>
                          <w:sz w:val="20"/>
                          <w:szCs w:val="20"/>
                        </w:rPr>
                      </w:pPr>
                      <w:r w:rsidRPr="00E5129B">
                        <w:rPr>
                          <w:sz w:val="20"/>
                          <w:szCs w:val="20"/>
                        </w:rPr>
                        <w:t>Do NOT give a stat dose of insulin</w:t>
                      </w:r>
                    </w:p>
                    <w:p w:rsidR="00824BEA" w:rsidRPr="00E5129B" w:rsidRDefault="00824BEA" w:rsidP="00C21D05">
                      <w:pPr>
                        <w:numPr>
                          <w:ilvl w:val="0"/>
                          <w:numId w:val="12"/>
                        </w:numPr>
                        <w:rPr>
                          <w:sz w:val="20"/>
                          <w:szCs w:val="20"/>
                        </w:rPr>
                      </w:pPr>
                      <w:r w:rsidRPr="00E5129B">
                        <w:rPr>
                          <w:sz w:val="20"/>
                          <w:szCs w:val="20"/>
                        </w:rPr>
                        <w:t xml:space="preserve">If the patient normally receives </w:t>
                      </w:r>
                      <w:proofErr w:type="spellStart"/>
                      <w:r w:rsidRPr="00E5129B">
                        <w:rPr>
                          <w:sz w:val="20"/>
                          <w:szCs w:val="20"/>
                        </w:rPr>
                        <w:t>glargine</w:t>
                      </w:r>
                      <w:proofErr w:type="spellEnd"/>
                      <w:r w:rsidRPr="00E5129B">
                        <w:rPr>
                          <w:sz w:val="20"/>
                          <w:szCs w:val="20"/>
                        </w:rPr>
                        <w:t xml:space="preserve"> or </w:t>
                      </w:r>
                      <w:proofErr w:type="spellStart"/>
                      <w:r w:rsidRPr="00E5129B">
                        <w:rPr>
                          <w:sz w:val="20"/>
                          <w:szCs w:val="20"/>
                        </w:rPr>
                        <w:t>detemir</w:t>
                      </w:r>
                      <w:proofErr w:type="spellEnd"/>
                      <w:r w:rsidRPr="00E5129B">
                        <w:rPr>
                          <w:sz w:val="20"/>
                          <w:szCs w:val="20"/>
                        </w:rPr>
                        <w:t xml:space="preserve"> continue at their usual dose</w:t>
                      </w:r>
                    </w:p>
                    <w:p w:rsidR="00824BEA" w:rsidRPr="00E5129B" w:rsidRDefault="00824BEA" w:rsidP="00C21D05">
                      <w:pPr>
                        <w:numPr>
                          <w:ilvl w:val="0"/>
                          <w:numId w:val="12"/>
                        </w:numPr>
                        <w:rPr>
                          <w:sz w:val="20"/>
                          <w:szCs w:val="20"/>
                        </w:rPr>
                      </w:pPr>
                      <w:r w:rsidRPr="00E5129B">
                        <w:rPr>
                          <w:sz w:val="20"/>
                          <w:szCs w:val="20"/>
                        </w:rPr>
                        <w:t xml:space="preserve">Start an insulin infusion pump with 50 units </w:t>
                      </w:r>
                      <w:proofErr w:type="spellStart"/>
                      <w:r w:rsidRPr="00E5129B">
                        <w:rPr>
                          <w:sz w:val="20"/>
                          <w:szCs w:val="20"/>
                        </w:rPr>
                        <w:t>Actrapid</w:t>
                      </w:r>
                      <w:proofErr w:type="spellEnd"/>
                      <w:r w:rsidRPr="00E5129B">
                        <w:rPr>
                          <w:sz w:val="20"/>
                          <w:szCs w:val="20"/>
                        </w:rPr>
                        <w:t xml:space="preserve"> made up to 50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E5129B">
                        <w:rPr>
                          <w:sz w:val="20"/>
                          <w:szCs w:val="20"/>
                        </w:rPr>
                        <w:t xml:space="preserve">ml with 0.9% 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E5129B">
                        <w:rPr>
                          <w:sz w:val="20"/>
                          <w:szCs w:val="20"/>
                        </w:rPr>
                        <w:t>Sodium chloride.</w:t>
                      </w:r>
                    </w:p>
                    <w:p w:rsidR="00824BEA" w:rsidRDefault="00824BEA" w:rsidP="00C21D05">
                      <w:pPr>
                        <w:numPr>
                          <w:ilvl w:val="0"/>
                          <w:numId w:val="12"/>
                        </w:numPr>
                        <w:rPr>
                          <w:sz w:val="20"/>
                          <w:szCs w:val="20"/>
                        </w:rPr>
                      </w:pPr>
                      <w:r w:rsidRPr="00E5129B">
                        <w:rPr>
                          <w:sz w:val="20"/>
                          <w:szCs w:val="20"/>
                        </w:rPr>
                        <w:t xml:space="preserve">Infuse IV at </w:t>
                      </w:r>
                      <w:r w:rsidRPr="00E5129B">
                        <w:rPr>
                          <w:b/>
                          <w:sz w:val="20"/>
                          <w:szCs w:val="20"/>
                        </w:rPr>
                        <w:t>fixed rate</w:t>
                      </w:r>
                      <w:r w:rsidRPr="00E5129B">
                        <w:rPr>
                          <w:sz w:val="20"/>
                          <w:szCs w:val="20"/>
                        </w:rPr>
                        <w:t xml:space="preserve"> of 0.1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E5129B">
                        <w:rPr>
                          <w:sz w:val="20"/>
                          <w:szCs w:val="20"/>
                        </w:rPr>
                        <w:t>unit/kg/</w:t>
                      </w:r>
                      <w:proofErr w:type="spellStart"/>
                      <w:r w:rsidRPr="00E5129B">
                        <w:rPr>
                          <w:sz w:val="20"/>
                          <w:szCs w:val="20"/>
                        </w:rPr>
                        <w:t>hr</w:t>
                      </w:r>
                      <w:proofErr w:type="spellEnd"/>
                      <w:r w:rsidRPr="00E5129B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5129B">
                        <w:rPr>
                          <w:sz w:val="20"/>
                          <w:szCs w:val="20"/>
                        </w:rPr>
                        <w:t>i.e</w:t>
                      </w:r>
                      <w:proofErr w:type="spellEnd"/>
                      <w:r w:rsidRPr="00E5129B">
                        <w:rPr>
                          <w:sz w:val="20"/>
                          <w:szCs w:val="20"/>
                        </w:rPr>
                        <w:t xml:space="preserve"> 0.1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E5129B">
                        <w:rPr>
                          <w:sz w:val="20"/>
                          <w:szCs w:val="20"/>
                        </w:rPr>
                        <w:t>ml/kg/</w:t>
                      </w:r>
                      <w:proofErr w:type="spellStart"/>
                      <w:r w:rsidRPr="00E5129B">
                        <w:rPr>
                          <w:sz w:val="20"/>
                          <w:szCs w:val="20"/>
                        </w:rPr>
                        <w:t>hr</w:t>
                      </w:r>
                      <w:proofErr w:type="spellEnd"/>
                      <w:r w:rsidRPr="00E5129B">
                        <w:rPr>
                          <w:sz w:val="20"/>
                          <w:szCs w:val="20"/>
                        </w:rPr>
                        <w:t xml:space="preserve"> (e.g. 7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5129B">
                        <w:rPr>
                          <w:sz w:val="20"/>
                          <w:szCs w:val="20"/>
                        </w:rPr>
                        <w:t>mls</w:t>
                      </w:r>
                      <w:proofErr w:type="spellEnd"/>
                      <w:r w:rsidRPr="00E5129B"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E5129B">
                        <w:rPr>
                          <w:sz w:val="20"/>
                          <w:szCs w:val="20"/>
                        </w:rPr>
                        <w:t>hr</w:t>
                      </w:r>
                      <w:proofErr w:type="spellEnd"/>
                      <w:r w:rsidRPr="00E5129B">
                        <w:rPr>
                          <w:sz w:val="20"/>
                          <w:szCs w:val="20"/>
                        </w:rPr>
                        <w:t xml:space="preserve"> if </w:t>
                      </w:r>
                      <w:proofErr w:type="spellStart"/>
                      <w:r w:rsidRPr="00E5129B">
                        <w:rPr>
                          <w:sz w:val="20"/>
                          <w:szCs w:val="20"/>
                        </w:rPr>
                        <w:t>wt</w:t>
                      </w:r>
                      <w:proofErr w:type="spellEnd"/>
                      <w:r w:rsidRPr="00E5129B">
                        <w:rPr>
                          <w:sz w:val="20"/>
                          <w:szCs w:val="20"/>
                        </w:rPr>
                        <w:t xml:space="preserve"> is </w:t>
                      </w:r>
                      <w:proofErr w:type="spellStart"/>
                      <w:r w:rsidRPr="00E5129B">
                        <w:rPr>
                          <w:sz w:val="20"/>
                          <w:szCs w:val="20"/>
                        </w:rPr>
                        <w:t>70kg</w:t>
                      </w:r>
                      <w:proofErr w:type="spellEnd"/>
                      <w:r w:rsidRPr="00E5129B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824BEA" w:rsidRDefault="00824BEA" w:rsidP="00C21D0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24BEA" w:rsidRDefault="00824BEA" w:rsidP="00C21D0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24BEA" w:rsidRDefault="00824BEA" w:rsidP="00C21D0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24BEA" w:rsidRDefault="00824BEA" w:rsidP="00C21D0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24BEA" w:rsidRDefault="00824BEA" w:rsidP="00C21D0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24BEA" w:rsidRPr="00E5129B" w:rsidRDefault="00824BEA" w:rsidP="00C21D0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661507" w:rsidP="00C21D05">
      <w:pPr>
        <w:jc w:val="center"/>
        <w:rPr>
          <w:b/>
          <w:sz w:val="32"/>
          <w:szCs w:val="32"/>
          <w:bdr w:val="single" w:sz="18" w:space="0" w:color="auto"/>
        </w:rPr>
      </w:pPr>
      <w:r>
        <w:rPr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299" distR="114299" simplePos="0" relativeHeight="251650048" behindDoc="0" locked="0" layoutInCell="1" allowOverlap="1">
                <wp:simplePos x="0" y="0"/>
                <wp:positionH relativeFrom="column">
                  <wp:posOffset>3360419</wp:posOffset>
                </wp:positionH>
                <wp:positionV relativeFrom="paragraph">
                  <wp:posOffset>213995</wp:posOffset>
                </wp:positionV>
                <wp:extent cx="0" cy="457200"/>
                <wp:effectExtent l="76200" t="0" r="57150" b="57150"/>
                <wp:wrapNone/>
                <wp:docPr id="30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5" o:spid="_x0000_s1026" style="position:absolute;z-index:251650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64.6pt,16.85pt" to="264.6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">
                <v:stroke endarrow="block"/>
              </v:line>
            </w:pict>
          </mc:Fallback>
        </mc:AlternateContent>
      </w:r>
      <w:r>
        <w:rPr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4294967295" distB="4294967295" distL="114299" distR="114299" simplePos="0" relativeHeight="251645952" behindDoc="0" locked="0" layoutInCell="1" allowOverlap="1">
                <wp:simplePos x="0" y="0"/>
                <wp:positionH relativeFrom="column">
                  <wp:posOffset>3360419</wp:posOffset>
                </wp:positionH>
                <wp:positionV relativeFrom="paragraph">
                  <wp:posOffset>156844</wp:posOffset>
                </wp:positionV>
                <wp:extent cx="0" cy="0"/>
                <wp:effectExtent l="0" t="0" r="0" b="0"/>
                <wp:wrapNone/>
                <wp:docPr id="29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1" o:spid="_x0000_s1026" style="position:absolute;z-index:251645952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264.6pt,12.35pt" to="264.6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">
                <v:stroke endarrow="block"/>
              </v:line>
            </w:pict>
          </mc:Fallback>
        </mc:AlternateContent>
      </w: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661507" w:rsidP="00C21D05">
      <w:pPr>
        <w:jc w:val="center"/>
        <w:rPr>
          <w:b/>
          <w:sz w:val="32"/>
          <w:szCs w:val="32"/>
          <w:bdr w:val="single" w:sz="18" w:space="0" w:color="auto"/>
        </w:rPr>
      </w:pPr>
      <w:r>
        <w:rPr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204470</wp:posOffset>
                </wp:positionV>
                <wp:extent cx="5372100" cy="1371600"/>
                <wp:effectExtent l="0" t="0" r="19050" b="19050"/>
                <wp:wrapNone/>
                <wp:docPr id="28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C43" w:rsidRDefault="00342C43" w:rsidP="00342C43">
                            <w:pP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Hourly</w:t>
                            </w:r>
                          </w:p>
                          <w:p w:rsidR="00342C43" w:rsidRDefault="00342C43" w:rsidP="00342C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42C43" w:rsidRDefault="00342C43" w:rsidP="00342C43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Review patient response to insulin infusion pump after 1hr by ABG/ketones.</w:t>
                            </w:r>
                          </w:p>
                          <w:p w:rsidR="00342C43" w:rsidRPr="00B56B5F" w:rsidRDefault="00342C43" w:rsidP="00342C43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B56B5F">
                              <w:rPr>
                                <w:color w:val="FF0000"/>
                                <w:sz w:val="20"/>
                                <w:szCs w:val="20"/>
                              </w:rPr>
                              <w:t>If capillary ketones and not dropping by 0.5 mls/l./hour, increase insulin infusion rate by 1 unit/hour and</w:t>
                            </w:r>
                            <w:r w:rsidR="00420518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56B5F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review again in 2 hours (Review </w:t>
                            </w:r>
                            <w:r w:rsidR="00420518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BM </w:t>
                            </w:r>
                            <w:r w:rsidRPr="00B56B5F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and bicarbonate as well).</w:t>
                            </w:r>
                          </w:p>
                          <w:p w:rsidR="00342C43" w:rsidRDefault="00342C43" w:rsidP="00342C43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Continue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fixed rate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insulin until ketones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sym w:font="Symbol" w:char="F03C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0.6 mmol, venous pH &gt; 7.3 and bicarbonate &gt;18.</w:t>
                            </w:r>
                          </w:p>
                          <w:p w:rsidR="00342C43" w:rsidRDefault="00342C43" w:rsidP="00342C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24BEA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24BEA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24BEA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24BEA" w:rsidRPr="00E5129B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1" type="#_x0000_t202" style="position:absolute;left:0;text-align:left;margin-left:57.6pt;margin-top:16.1pt;width:423pt;height:108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">
                <v:textbox>
                  <w:txbxContent>
                    <w:p w:rsidR="00342C43" w:rsidRDefault="00342C43" w:rsidP="00342C43">
                      <w:pPr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Hourly</w:t>
                      </w:r>
                    </w:p>
                    <w:p w:rsidR="00342C43" w:rsidRDefault="00342C43" w:rsidP="00342C43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342C43" w:rsidRDefault="00342C43" w:rsidP="00342C43">
                      <w:pPr>
                        <w:numPr>
                          <w:ilvl w:val="0"/>
                          <w:numId w:val="1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Review patient response to insulin infusion pump after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1hr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by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ABG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/ketones.</w:t>
                      </w:r>
                    </w:p>
                    <w:p w:rsidR="00342C43" w:rsidRPr="00B56B5F" w:rsidRDefault="00342C43" w:rsidP="00342C43">
                      <w:pPr>
                        <w:numPr>
                          <w:ilvl w:val="0"/>
                          <w:numId w:val="13"/>
                        </w:num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B56B5F">
                        <w:rPr>
                          <w:color w:val="FF0000"/>
                          <w:sz w:val="20"/>
                          <w:szCs w:val="20"/>
                        </w:rPr>
                        <w:t xml:space="preserve">If capillary ketones and not dropping by 0.5 </w:t>
                      </w:r>
                      <w:proofErr w:type="spellStart"/>
                      <w:r w:rsidRPr="00B56B5F">
                        <w:rPr>
                          <w:color w:val="FF0000"/>
                          <w:sz w:val="20"/>
                          <w:szCs w:val="20"/>
                        </w:rPr>
                        <w:t>mls</w:t>
                      </w:r>
                      <w:proofErr w:type="spellEnd"/>
                      <w:r w:rsidRPr="00B56B5F">
                        <w:rPr>
                          <w:color w:val="FF0000"/>
                          <w:sz w:val="20"/>
                          <w:szCs w:val="20"/>
                        </w:rPr>
                        <w:t xml:space="preserve">/l./hour, increase insulin infusion rate by 1 unit/hour </w:t>
                      </w:r>
                      <w:proofErr w:type="gramStart"/>
                      <w:r w:rsidRPr="00B56B5F">
                        <w:rPr>
                          <w:color w:val="FF0000"/>
                          <w:sz w:val="20"/>
                          <w:szCs w:val="20"/>
                        </w:rPr>
                        <w:t>and</w:t>
                      </w:r>
                      <w:r w:rsidR="00420518"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B56B5F">
                        <w:rPr>
                          <w:color w:val="FF0000"/>
                          <w:sz w:val="20"/>
                          <w:szCs w:val="20"/>
                        </w:rPr>
                        <w:t xml:space="preserve"> review</w:t>
                      </w:r>
                      <w:proofErr w:type="gramEnd"/>
                      <w:r w:rsidRPr="00B56B5F">
                        <w:rPr>
                          <w:color w:val="FF0000"/>
                          <w:sz w:val="20"/>
                          <w:szCs w:val="20"/>
                        </w:rPr>
                        <w:t xml:space="preserve"> again in 2 hours (Review </w:t>
                      </w:r>
                      <w:r w:rsidR="00420518">
                        <w:rPr>
                          <w:color w:val="FF0000"/>
                          <w:sz w:val="20"/>
                          <w:szCs w:val="20"/>
                        </w:rPr>
                        <w:t xml:space="preserve">BM </w:t>
                      </w:r>
                      <w:r w:rsidRPr="00B56B5F">
                        <w:rPr>
                          <w:color w:val="FF0000"/>
                          <w:sz w:val="20"/>
                          <w:szCs w:val="20"/>
                        </w:rPr>
                        <w:t xml:space="preserve"> and bicarbonate as well).</w:t>
                      </w:r>
                    </w:p>
                    <w:p w:rsidR="00342C43" w:rsidRDefault="00342C43" w:rsidP="00342C43">
                      <w:pPr>
                        <w:numPr>
                          <w:ilvl w:val="0"/>
                          <w:numId w:val="1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Continue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fixed rate </w:t>
                      </w:r>
                      <w:r>
                        <w:rPr>
                          <w:sz w:val="20"/>
                          <w:szCs w:val="20"/>
                        </w:rPr>
                        <w:t xml:space="preserve">insulin until ketones </w:t>
                      </w:r>
                      <w:r>
                        <w:rPr>
                          <w:sz w:val="20"/>
                          <w:szCs w:val="20"/>
                        </w:rPr>
                        <w:sym w:font="Symbol" w:char="F03C"/>
                      </w:r>
                      <w:r>
                        <w:rPr>
                          <w:sz w:val="20"/>
                          <w:szCs w:val="20"/>
                        </w:rPr>
                        <w:t xml:space="preserve"> 0.6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mmol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, venous pH &gt; 7.3 and bicarbonate &gt;18.</w:t>
                      </w:r>
                    </w:p>
                    <w:p w:rsidR="00342C43" w:rsidRDefault="00342C43" w:rsidP="00342C43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24BEA" w:rsidRDefault="00824BEA" w:rsidP="00C21D0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24BEA" w:rsidRDefault="00824BEA" w:rsidP="00C21D0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24BEA" w:rsidRDefault="00824BEA" w:rsidP="00C21D0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24BEA" w:rsidRPr="00E5129B" w:rsidRDefault="00824BEA" w:rsidP="00C21D0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661507" w:rsidP="00C21D05">
      <w:pPr>
        <w:jc w:val="center"/>
        <w:rPr>
          <w:b/>
          <w:sz w:val="32"/>
          <w:szCs w:val="32"/>
          <w:bdr w:val="single" w:sz="18" w:space="0" w:color="auto"/>
        </w:rPr>
      </w:pPr>
      <w:r>
        <w:rPr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299" distR="114299" simplePos="0" relativeHeight="251649024" behindDoc="0" locked="0" layoutInCell="1" allowOverlap="1">
                <wp:simplePos x="0" y="0"/>
                <wp:positionH relativeFrom="column">
                  <wp:posOffset>3360419</wp:posOffset>
                </wp:positionH>
                <wp:positionV relativeFrom="paragraph">
                  <wp:posOffset>173990</wp:posOffset>
                </wp:positionV>
                <wp:extent cx="0" cy="457200"/>
                <wp:effectExtent l="76200" t="0" r="57150" b="57150"/>
                <wp:wrapNone/>
                <wp:docPr id="27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" o:spid="_x0000_s1026" style="position:absolute;z-index:2516490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64.6pt,13.7pt" to="264.6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">
                <v:stroke endarrow="block"/>
              </v:line>
            </w:pict>
          </mc:Fallback>
        </mc:AlternateContent>
      </w: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661507" w:rsidP="00C21D05">
      <w:pPr>
        <w:jc w:val="center"/>
        <w:rPr>
          <w:b/>
          <w:sz w:val="32"/>
          <w:szCs w:val="32"/>
          <w:bdr w:val="single" w:sz="18" w:space="0" w:color="auto"/>
        </w:rPr>
      </w:pPr>
      <w:r>
        <w:rPr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163830</wp:posOffset>
                </wp:positionV>
                <wp:extent cx="5372100" cy="2207895"/>
                <wp:effectExtent l="0" t="0" r="19050" b="20955"/>
                <wp:wrapNone/>
                <wp:docPr id="2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20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BEA" w:rsidRPr="00450210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When Stable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(Ketones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sym w:font="Symbol" w:char="F03C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0.6, pH &gt; 7.3)</w:t>
                            </w:r>
                          </w:p>
                          <w:p w:rsidR="00824BEA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24BEA" w:rsidRDefault="00824BEA" w:rsidP="00E15F0A">
                            <w:pPr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If patient is eating and drinking regularly change to S/C insulin regimen, </w:t>
                            </w:r>
                          </w:p>
                          <w:p w:rsidR="00824BEA" w:rsidRDefault="00824BEA" w:rsidP="00E15F0A">
                            <w:pPr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Stop IV insulin pump 1 hour after </w:t>
                            </w:r>
                            <w:r w:rsidR="00D24B87">
                              <w:rPr>
                                <w:sz w:val="20"/>
                                <w:szCs w:val="20"/>
                              </w:rPr>
                              <w:t>eating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and first dose of</w:t>
                            </w:r>
                            <w:r w:rsidR="00D24B87">
                              <w:rPr>
                                <w:sz w:val="20"/>
                                <w:szCs w:val="20"/>
                              </w:rPr>
                              <w:t xml:space="preserve"> rapid acting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s/c insulin</w:t>
                            </w:r>
                          </w:p>
                          <w:p w:rsidR="00824BEA" w:rsidRDefault="00824BEA" w:rsidP="00E15F0A">
                            <w:pPr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  <w:r w:rsidR="0077245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not, change to IV sliding scale (guide only)</w:t>
                            </w:r>
                          </w:p>
                          <w:p w:rsidR="00824BEA" w:rsidRDefault="00824BEA" w:rsidP="00E15F0A">
                            <w:pPr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450210">
                              <w:rPr>
                                <w:sz w:val="20"/>
                                <w:szCs w:val="20"/>
                                <w:u w:val="single"/>
                              </w:rPr>
                              <w:t>BG                Insulin (units/hr)</w:t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4.1 – 6           1</w:t>
                            </w:r>
                          </w:p>
                          <w:p w:rsidR="00824BEA" w:rsidRDefault="00824BEA" w:rsidP="00E15F0A">
                            <w:pPr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6.1 -  8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8.1 -  10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&gt; 10         4</w:t>
                            </w:r>
                          </w:p>
                          <w:p w:rsidR="00824BEA" w:rsidRDefault="00824BEA" w:rsidP="00E15F0A">
                            <w:pPr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(call doctors to adjust s/scale if BG &gt; 10 for 2 hrs)</w:t>
                            </w:r>
                          </w:p>
                          <w:p w:rsidR="00824BEA" w:rsidRPr="00772453" w:rsidRDefault="00824BEA" w:rsidP="00E15F0A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772453">
                              <w:rPr>
                                <w:sz w:val="20"/>
                                <w:szCs w:val="20"/>
                              </w:rPr>
                              <w:t xml:space="preserve">Ensure </w:t>
                            </w:r>
                            <w:r w:rsidR="00D24B87" w:rsidRPr="00772453">
                              <w:rPr>
                                <w:sz w:val="20"/>
                                <w:szCs w:val="20"/>
                              </w:rPr>
                              <w:t xml:space="preserve">long </w:t>
                            </w:r>
                            <w:r w:rsidR="00D24B87" w:rsidRPr="00E5590D">
                              <w:rPr>
                                <w:sz w:val="20"/>
                                <w:szCs w:val="20"/>
                              </w:rPr>
                              <w:t>acting</w:t>
                            </w:r>
                            <w:r w:rsidRPr="00E5590D">
                              <w:rPr>
                                <w:sz w:val="20"/>
                                <w:szCs w:val="20"/>
                              </w:rPr>
                              <w:t xml:space="preserve"> insulin is</w:t>
                            </w:r>
                            <w:r w:rsidR="00772453" w:rsidRPr="00E5590D">
                              <w:rPr>
                                <w:sz w:val="20"/>
                                <w:szCs w:val="20"/>
                              </w:rPr>
                              <w:t xml:space="preserve"> prescribed</w:t>
                            </w:r>
                            <w:r w:rsidR="00772453">
                              <w:rPr>
                                <w:sz w:val="20"/>
                                <w:szCs w:val="20"/>
                              </w:rPr>
                              <w:t xml:space="preserve"> and given.</w:t>
                            </w:r>
                          </w:p>
                          <w:p w:rsidR="00824BEA" w:rsidRPr="00450210" w:rsidRDefault="00824BEA" w:rsidP="00C21D05">
                            <w:pPr>
                              <w:ind w:left="397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24BEA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24BEA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24BEA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24BEA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24BEA" w:rsidRPr="00E5129B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32" type="#_x0000_t202" style="position:absolute;left:0;text-align:left;margin-left:57.6pt;margin-top:12.9pt;width:423pt;height:173.8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">
                <v:textbox>
                  <w:txbxContent>
                    <w:p w:rsidR="00824BEA" w:rsidRPr="00450210" w:rsidRDefault="00824BEA" w:rsidP="00C21D0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When Stable</w:t>
                      </w:r>
                      <w:r>
                        <w:rPr>
                          <w:sz w:val="20"/>
                          <w:szCs w:val="20"/>
                        </w:rPr>
                        <w:t xml:space="preserve"> (Ketones </w:t>
                      </w:r>
                      <w:r>
                        <w:rPr>
                          <w:sz w:val="20"/>
                          <w:szCs w:val="20"/>
                        </w:rPr>
                        <w:sym w:font="Symbol" w:char="F03C"/>
                      </w:r>
                      <w:r>
                        <w:rPr>
                          <w:sz w:val="20"/>
                          <w:szCs w:val="20"/>
                        </w:rPr>
                        <w:t xml:space="preserve"> 0.6, pH &gt; 7.3)</w:t>
                      </w:r>
                    </w:p>
                    <w:p w:rsidR="00824BEA" w:rsidRDefault="00824BEA" w:rsidP="00C21D0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24BEA" w:rsidRDefault="00824BEA" w:rsidP="00E15F0A">
                      <w:pPr>
                        <w:numPr>
                          <w:ilvl w:val="0"/>
                          <w:numId w:val="2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If patient is eating and drinking regularly change to S/C insulin regimen, </w:t>
                      </w:r>
                    </w:p>
                    <w:p w:rsidR="00824BEA" w:rsidRDefault="00824BEA" w:rsidP="00E15F0A">
                      <w:pPr>
                        <w:numPr>
                          <w:ilvl w:val="0"/>
                          <w:numId w:val="2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Stop IV insulin pump 1 hour after </w:t>
                      </w:r>
                      <w:r w:rsidR="00D24B87">
                        <w:rPr>
                          <w:sz w:val="20"/>
                          <w:szCs w:val="20"/>
                        </w:rPr>
                        <w:t>eating</w:t>
                      </w:r>
                      <w:r>
                        <w:rPr>
                          <w:sz w:val="20"/>
                          <w:szCs w:val="20"/>
                        </w:rPr>
                        <w:t xml:space="preserve"> and first dose of</w:t>
                      </w:r>
                      <w:r w:rsidR="00D24B87">
                        <w:rPr>
                          <w:sz w:val="20"/>
                          <w:szCs w:val="20"/>
                        </w:rPr>
                        <w:t xml:space="preserve"> rapid acting</w:t>
                      </w:r>
                      <w:r>
                        <w:rPr>
                          <w:sz w:val="20"/>
                          <w:szCs w:val="20"/>
                        </w:rPr>
                        <w:t xml:space="preserve"> s/c insulin</w:t>
                      </w:r>
                    </w:p>
                    <w:p w:rsidR="00824BEA" w:rsidRDefault="00824BEA" w:rsidP="00E15F0A">
                      <w:pPr>
                        <w:numPr>
                          <w:ilvl w:val="0"/>
                          <w:numId w:val="2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  <w:r w:rsidR="00772453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 not, change to IV sliding scale (guide only)</w:t>
                      </w:r>
                    </w:p>
                    <w:p w:rsidR="00824BEA" w:rsidRDefault="00824BEA" w:rsidP="00E15F0A">
                      <w:pPr>
                        <w:numPr>
                          <w:ilvl w:val="0"/>
                          <w:numId w:val="22"/>
                        </w:numPr>
                        <w:rPr>
                          <w:sz w:val="20"/>
                          <w:szCs w:val="20"/>
                        </w:rPr>
                      </w:pPr>
                      <w:r w:rsidRPr="00450210">
                        <w:rPr>
                          <w:sz w:val="20"/>
                          <w:szCs w:val="20"/>
                          <w:u w:val="single"/>
                        </w:rPr>
                        <w:t>BG                Insulin (units/</w:t>
                      </w:r>
                      <w:proofErr w:type="spellStart"/>
                      <w:r w:rsidRPr="00450210">
                        <w:rPr>
                          <w:sz w:val="20"/>
                          <w:szCs w:val="20"/>
                          <w:u w:val="single"/>
                        </w:rPr>
                        <w:t>hr</w:t>
                      </w:r>
                      <w:proofErr w:type="spellEnd"/>
                      <w:r w:rsidRPr="00450210">
                        <w:rPr>
                          <w:sz w:val="20"/>
                          <w:szCs w:val="20"/>
                          <w:u w:val="single"/>
                        </w:rPr>
                        <w:t>)</w:t>
                      </w:r>
                      <w:r>
                        <w:rPr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t>4.1 – 6           1</w:t>
                      </w:r>
                    </w:p>
                    <w:p w:rsidR="00824BEA" w:rsidRDefault="00824BEA" w:rsidP="00E15F0A">
                      <w:pPr>
                        <w:ind w:left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6.1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-  8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ab/>
                        <w:t xml:space="preserve"> 2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8.1 -  10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3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 xml:space="preserve">      &gt; 10         4</w:t>
                      </w:r>
                    </w:p>
                    <w:p w:rsidR="00824BEA" w:rsidRDefault="00824BEA" w:rsidP="00E15F0A">
                      <w:pPr>
                        <w:ind w:left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call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doctors to adjust s/scale if BG &gt; 10 for 2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hrs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824BEA" w:rsidRPr="00772453" w:rsidRDefault="00824BEA" w:rsidP="00E15F0A">
                      <w:pPr>
                        <w:numPr>
                          <w:ilvl w:val="0"/>
                          <w:numId w:val="23"/>
                        </w:numPr>
                        <w:rPr>
                          <w:sz w:val="20"/>
                          <w:szCs w:val="20"/>
                        </w:rPr>
                      </w:pPr>
                      <w:r w:rsidRPr="00772453">
                        <w:rPr>
                          <w:sz w:val="20"/>
                          <w:szCs w:val="20"/>
                        </w:rPr>
                        <w:t xml:space="preserve">Ensure </w:t>
                      </w:r>
                      <w:r w:rsidR="00D24B87" w:rsidRPr="00772453">
                        <w:rPr>
                          <w:sz w:val="20"/>
                          <w:szCs w:val="20"/>
                        </w:rPr>
                        <w:t xml:space="preserve">long </w:t>
                      </w:r>
                      <w:r w:rsidR="00D24B87" w:rsidRPr="00E5590D">
                        <w:rPr>
                          <w:sz w:val="20"/>
                          <w:szCs w:val="20"/>
                        </w:rPr>
                        <w:t>acting</w:t>
                      </w:r>
                      <w:r w:rsidRPr="00E5590D">
                        <w:rPr>
                          <w:sz w:val="20"/>
                          <w:szCs w:val="20"/>
                        </w:rPr>
                        <w:t xml:space="preserve"> insulin is</w:t>
                      </w:r>
                      <w:r w:rsidR="00772453" w:rsidRPr="00E5590D">
                        <w:rPr>
                          <w:sz w:val="20"/>
                          <w:szCs w:val="20"/>
                        </w:rPr>
                        <w:t xml:space="preserve"> prescribed</w:t>
                      </w:r>
                      <w:r w:rsidR="00772453">
                        <w:rPr>
                          <w:sz w:val="20"/>
                          <w:szCs w:val="20"/>
                        </w:rPr>
                        <w:t xml:space="preserve"> and given.</w:t>
                      </w:r>
                    </w:p>
                    <w:p w:rsidR="00824BEA" w:rsidRPr="00450210" w:rsidRDefault="00824BEA" w:rsidP="00C21D05">
                      <w:pPr>
                        <w:ind w:left="397"/>
                        <w:rPr>
                          <w:sz w:val="20"/>
                          <w:szCs w:val="20"/>
                        </w:rPr>
                      </w:pPr>
                    </w:p>
                    <w:p w:rsidR="00824BEA" w:rsidRDefault="00824BEA" w:rsidP="00C21D0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24BEA" w:rsidRDefault="00824BEA" w:rsidP="00C21D0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24BEA" w:rsidRDefault="00824BEA" w:rsidP="00C21D0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24BEA" w:rsidRDefault="00824BEA" w:rsidP="00C21D0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24BEA" w:rsidRPr="00E5129B" w:rsidRDefault="00824BEA" w:rsidP="00C21D0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661507" w:rsidP="00C21D05">
      <w:pPr>
        <w:jc w:val="center"/>
        <w:rPr>
          <w:b/>
          <w:sz w:val="32"/>
          <w:szCs w:val="32"/>
          <w:bdr w:val="single" w:sz="18" w:space="0" w:color="auto"/>
        </w:rPr>
      </w:pPr>
      <w:r>
        <w:rPr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106045</wp:posOffset>
                </wp:positionV>
                <wp:extent cx="5259070" cy="952500"/>
                <wp:effectExtent l="0" t="0" r="17780" b="19050"/>
                <wp:wrapNone/>
                <wp:docPr id="25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BEA" w:rsidRDefault="00824BEA" w:rsidP="00E15F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Patients on continuous insulin pumps: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24BEA" w:rsidRDefault="00824BEA" w:rsidP="00E15F0A">
                            <w:pPr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24BEA" w:rsidRDefault="00824BEA" w:rsidP="00E15F0A">
                            <w:pPr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Stop continuous insulin pump</w:t>
                            </w:r>
                          </w:p>
                          <w:p w:rsidR="00824BEA" w:rsidRDefault="00824BEA" w:rsidP="00E15F0A">
                            <w:pPr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Treat DKA following hospital protocol.</w:t>
                            </w:r>
                          </w:p>
                          <w:p w:rsidR="00824BEA" w:rsidRDefault="00824BEA" w:rsidP="00E15F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24BEA" w:rsidRPr="00450210" w:rsidRDefault="00824BEA" w:rsidP="00E15F0A">
                            <w:pPr>
                              <w:ind w:left="397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24BEA" w:rsidRDefault="00824BEA" w:rsidP="00E15F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24BEA" w:rsidRDefault="00824BEA" w:rsidP="00E15F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24BEA" w:rsidRDefault="00824BEA" w:rsidP="00E15F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24BEA" w:rsidRDefault="00824BEA" w:rsidP="00E15F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24BEA" w:rsidRPr="00E5129B" w:rsidRDefault="00824BEA" w:rsidP="00E15F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33" type="#_x0000_t202" style="position:absolute;left:0;text-align:left;margin-left:57.5pt;margin-top:8.35pt;width:414.1pt;height: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">
                <v:textbox>
                  <w:txbxContent>
                    <w:p w:rsidR="00824BEA" w:rsidRDefault="00824BEA" w:rsidP="00E15F0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Patients on continuous insulin pumps: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824BEA" w:rsidRDefault="00824BEA" w:rsidP="00E15F0A">
                      <w:pPr>
                        <w:ind w:left="720"/>
                        <w:rPr>
                          <w:sz w:val="20"/>
                          <w:szCs w:val="20"/>
                        </w:rPr>
                      </w:pPr>
                    </w:p>
                    <w:p w:rsidR="00824BEA" w:rsidRDefault="00824BEA" w:rsidP="00E15F0A">
                      <w:pPr>
                        <w:ind w:left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Stop continuous insulin pump</w:t>
                      </w:r>
                    </w:p>
                    <w:p w:rsidR="00824BEA" w:rsidRDefault="00824BEA" w:rsidP="00E15F0A">
                      <w:pPr>
                        <w:ind w:left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Treat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DKA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following hospital protocol.</w:t>
                      </w:r>
                    </w:p>
                    <w:p w:rsidR="00824BEA" w:rsidRDefault="00824BEA" w:rsidP="00E15F0A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24BEA" w:rsidRPr="00450210" w:rsidRDefault="00824BEA" w:rsidP="00E15F0A">
                      <w:pPr>
                        <w:ind w:left="397"/>
                        <w:rPr>
                          <w:sz w:val="20"/>
                          <w:szCs w:val="20"/>
                        </w:rPr>
                      </w:pPr>
                    </w:p>
                    <w:p w:rsidR="00824BEA" w:rsidRDefault="00824BEA" w:rsidP="00E15F0A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24BEA" w:rsidRDefault="00824BEA" w:rsidP="00E15F0A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24BEA" w:rsidRDefault="00824BEA" w:rsidP="00E15F0A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24BEA" w:rsidRDefault="00824BEA" w:rsidP="00E15F0A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24BEA" w:rsidRPr="00E5129B" w:rsidRDefault="00824BEA" w:rsidP="00E15F0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C21D05" w:rsidP="00C21D0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b/>
          <w:sz w:val="32"/>
          <w:szCs w:val="32"/>
          <w:bdr w:val="single" w:sz="18" w:space="0" w:color="auto"/>
        </w:rPr>
      </w:pPr>
      <w:r w:rsidRPr="00DB43BF">
        <w:rPr>
          <w:b/>
          <w:sz w:val="32"/>
          <w:szCs w:val="32"/>
        </w:rPr>
        <w:t>MONITORING</w:t>
      </w: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661507" w:rsidP="00C21D05">
      <w:pPr>
        <w:jc w:val="center"/>
        <w:rPr>
          <w:b/>
          <w:sz w:val="32"/>
          <w:szCs w:val="32"/>
          <w:bdr w:val="single" w:sz="18" w:space="0" w:color="auto"/>
        </w:rPr>
      </w:pPr>
      <w:r>
        <w:rPr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245110</wp:posOffset>
                </wp:positionV>
                <wp:extent cx="3771900" cy="342900"/>
                <wp:effectExtent l="0" t="0" r="19050" b="1905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BEA" w:rsidRPr="000F40C7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SOS needs to be recorded hourly</w:t>
                            </w:r>
                          </w:p>
                          <w:p w:rsidR="00824BEA" w:rsidRDefault="00824BEA" w:rsidP="00C21D0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34" type="#_x0000_t202" style="position:absolute;left:0;text-align:left;margin-left:120.6pt;margin-top:19.3pt;width:297pt;height:2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">
                <v:textbox>
                  <w:txbxContent>
                    <w:p w:rsidR="00824BEA" w:rsidRPr="000F40C7" w:rsidRDefault="00824BEA" w:rsidP="00C21D0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SOS needs to be recorded hourly</w:t>
                      </w:r>
                    </w:p>
                    <w:p w:rsidR="00824BEA" w:rsidRDefault="00824BEA" w:rsidP="00C21D05"/>
                  </w:txbxContent>
                </v:textbox>
              </v:shape>
            </w:pict>
          </mc:Fallback>
        </mc:AlternateContent>
      </w: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661507" w:rsidP="00C21D05">
      <w:pPr>
        <w:jc w:val="center"/>
        <w:rPr>
          <w:b/>
          <w:sz w:val="32"/>
          <w:szCs w:val="32"/>
          <w:bdr w:val="single" w:sz="18" w:space="0" w:color="auto"/>
        </w:rPr>
      </w:pPr>
      <w:r>
        <w:rPr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196215</wp:posOffset>
                </wp:positionV>
                <wp:extent cx="5257800" cy="1143000"/>
                <wp:effectExtent l="0" t="0" r="19050" b="19050"/>
                <wp:wrapNone/>
                <wp:docPr id="23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BEA" w:rsidRDefault="00824BEA" w:rsidP="00C21D05">
                            <w:pP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First 15 Hours</w:t>
                            </w:r>
                          </w:p>
                          <w:p w:rsidR="00824BEA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24BEA" w:rsidRDefault="00824BEA" w:rsidP="00C21D05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Measure capillary glucose and ketones hourly</w:t>
                            </w:r>
                          </w:p>
                          <w:p w:rsidR="00824BEA" w:rsidRDefault="00824BEA" w:rsidP="00C21D05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Check serum potassium and venous blood gas (0,2,4,8 and 12 hrs) and before stopping fixed rate insulin regime</w:t>
                            </w:r>
                          </w:p>
                          <w:p w:rsidR="00824BEA" w:rsidRDefault="00824BEA" w:rsidP="00C21D05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Monitor  urine output</w:t>
                            </w:r>
                          </w:p>
                          <w:p w:rsidR="00824BEA" w:rsidRDefault="00824BEA" w:rsidP="00C21D05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Consider urinary catheter if no urine output at 6 hrs or if shock present</w:t>
                            </w:r>
                          </w:p>
                          <w:p w:rsidR="00824BEA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24BEA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24BEA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24BEA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24BEA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24BEA" w:rsidRPr="00E5129B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35" type="#_x0000_t202" style="position:absolute;left:0;text-align:left;margin-left:57.6pt;margin-top:15.45pt;width:414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">
                <v:textbox>
                  <w:txbxContent>
                    <w:p w:rsidR="00824BEA" w:rsidRDefault="00824BEA" w:rsidP="00C21D05">
                      <w:pPr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First 15 Hours</w:t>
                      </w:r>
                    </w:p>
                    <w:p w:rsidR="00824BEA" w:rsidRDefault="00824BEA" w:rsidP="00C21D0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24BEA" w:rsidRDefault="00824BEA" w:rsidP="00C21D05">
                      <w:pPr>
                        <w:numPr>
                          <w:ilvl w:val="0"/>
                          <w:numId w:val="1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Measure capillary glucose and ketones hourly</w:t>
                      </w:r>
                    </w:p>
                    <w:p w:rsidR="00824BEA" w:rsidRDefault="00824BEA" w:rsidP="00C21D05">
                      <w:pPr>
                        <w:numPr>
                          <w:ilvl w:val="0"/>
                          <w:numId w:val="1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Check serum potassium and venous blood gas (0,2,4,8 and 12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hrs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) and before stopping fixed rate insulin regime</w:t>
                      </w:r>
                    </w:p>
                    <w:p w:rsidR="00824BEA" w:rsidRDefault="00824BEA" w:rsidP="00C21D05">
                      <w:pPr>
                        <w:numPr>
                          <w:ilvl w:val="0"/>
                          <w:numId w:val="1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Monitor  urine output</w:t>
                      </w:r>
                    </w:p>
                    <w:p w:rsidR="00824BEA" w:rsidRDefault="00824BEA" w:rsidP="00C21D05">
                      <w:pPr>
                        <w:numPr>
                          <w:ilvl w:val="0"/>
                          <w:numId w:val="1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Consider urinary catheter if no urine output at 6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hrs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or if shock present</w:t>
                      </w:r>
                    </w:p>
                    <w:p w:rsidR="00824BEA" w:rsidRDefault="00824BEA" w:rsidP="00C21D0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24BEA" w:rsidRDefault="00824BEA" w:rsidP="00C21D0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24BEA" w:rsidRDefault="00824BEA" w:rsidP="00C21D0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24BEA" w:rsidRDefault="00824BEA" w:rsidP="00C21D0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24BEA" w:rsidRDefault="00824BEA" w:rsidP="00C21D0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24BEA" w:rsidRPr="00E5129B" w:rsidRDefault="00824BEA" w:rsidP="00C21D0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661507" w:rsidP="00C21D05">
      <w:pPr>
        <w:jc w:val="center"/>
        <w:rPr>
          <w:b/>
          <w:sz w:val="32"/>
          <w:szCs w:val="32"/>
          <w:bdr w:val="single" w:sz="18" w:space="0" w:color="auto"/>
        </w:rPr>
      </w:pPr>
      <w:r>
        <w:rPr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299" distR="114299" simplePos="0" relativeHeight="251655168" behindDoc="0" locked="0" layoutInCell="1" allowOverlap="1">
                <wp:simplePos x="0" y="0"/>
                <wp:positionH relativeFrom="column">
                  <wp:posOffset>3360419</wp:posOffset>
                </wp:positionH>
                <wp:positionV relativeFrom="paragraph">
                  <wp:posOffset>170815</wp:posOffset>
                </wp:positionV>
                <wp:extent cx="0" cy="571500"/>
                <wp:effectExtent l="76200" t="0" r="57150" b="57150"/>
                <wp:wrapNone/>
                <wp:docPr id="22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0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64.6pt,13.45pt" to="264.6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">
                <v:stroke endarrow="block"/>
              </v:line>
            </w:pict>
          </mc:Fallback>
        </mc:AlternateContent>
      </w: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661507" w:rsidP="00C21D05">
      <w:pPr>
        <w:jc w:val="center"/>
        <w:rPr>
          <w:b/>
          <w:sz w:val="32"/>
          <w:szCs w:val="32"/>
          <w:bdr w:val="single" w:sz="18" w:space="0" w:color="auto"/>
        </w:rPr>
      </w:pPr>
      <w:r>
        <w:rPr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41275</wp:posOffset>
                </wp:positionV>
                <wp:extent cx="5257800" cy="1143000"/>
                <wp:effectExtent l="0" t="0" r="19050" b="19050"/>
                <wp:wrapNone/>
                <wp:docPr id="21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BEA" w:rsidRDefault="00824BEA" w:rsidP="00C21D05">
                            <w:pP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15 to 30 Hours</w:t>
                            </w:r>
                          </w:p>
                          <w:p w:rsidR="00824BEA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24BEA" w:rsidRDefault="00824BEA" w:rsidP="00C21D05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Continue to measure glucose hourly</w:t>
                            </w:r>
                          </w:p>
                          <w:p w:rsidR="00824BEA" w:rsidRDefault="00824BEA" w:rsidP="00C21D05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Measure capillary ketones every 2 hours</w:t>
                            </w:r>
                          </w:p>
                          <w:p w:rsidR="00824BEA" w:rsidRDefault="00824BEA" w:rsidP="00C21D05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Continue measuring K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12 hourly aiming to keep K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 xml:space="preserve">+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between 4 – 5 mmol/L</w:t>
                            </w:r>
                          </w:p>
                          <w:p w:rsidR="00824BEA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24BEA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24BEA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24BEA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24BEA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24BEA" w:rsidRPr="00E5129B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36" type="#_x0000_t202" style="position:absolute;left:0;text-align:left;margin-left:57.6pt;margin-top:3.25pt;width:414pt;height:90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">
                <v:textbox>
                  <w:txbxContent>
                    <w:p w:rsidR="00824BEA" w:rsidRDefault="00824BEA" w:rsidP="00C21D05">
                      <w:pPr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15 to 30 Hours</w:t>
                      </w:r>
                    </w:p>
                    <w:p w:rsidR="00824BEA" w:rsidRDefault="00824BEA" w:rsidP="00C21D0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24BEA" w:rsidRDefault="00824BEA" w:rsidP="00C21D05">
                      <w:pPr>
                        <w:numPr>
                          <w:ilvl w:val="0"/>
                          <w:numId w:val="1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Continue to measure glucose hourly</w:t>
                      </w:r>
                    </w:p>
                    <w:p w:rsidR="00824BEA" w:rsidRDefault="00824BEA" w:rsidP="00C21D05">
                      <w:pPr>
                        <w:numPr>
                          <w:ilvl w:val="0"/>
                          <w:numId w:val="1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Measure capillary ketones every 2 hours</w:t>
                      </w:r>
                    </w:p>
                    <w:p w:rsidR="00824BEA" w:rsidRDefault="00824BEA" w:rsidP="00C21D05">
                      <w:pPr>
                        <w:numPr>
                          <w:ilvl w:val="0"/>
                          <w:numId w:val="1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Continue measuring K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+</w:t>
                      </w:r>
                      <w:r>
                        <w:rPr>
                          <w:sz w:val="20"/>
                          <w:szCs w:val="20"/>
                        </w:rPr>
                        <w:t xml:space="preserve"> 12 hourly aiming to keep K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 xml:space="preserve">+ </w:t>
                      </w:r>
                      <w:r>
                        <w:rPr>
                          <w:sz w:val="20"/>
                          <w:szCs w:val="20"/>
                        </w:rPr>
                        <w:t xml:space="preserve">between 4 – 5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mmol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/L</w:t>
                      </w:r>
                    </w:p>
                    <w:p w:rsidR="00824BEA" w:rsidRDefault="00824BEA" w:rsidP="00C21D0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824BEA" w:rsidRDefault="00824BEA" w:rsidP="00C21D0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24BEA" w:rsidRDefault="00824BEA" w:rsidP="00C21D0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24BEA" w:rsidRDefault="00824BEA" w:rsidP="00C21D0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24BEA" w:rsidRDefault="00824BEA" w:rsidP="00C21D0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24BEA" w:rsidRPr="00E5129B" w:rsidRDefault="00824BEA" w:rsidP="00C21D0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661507" w:rsidP="00C21D05">
      <w:pPr>
        <w:jc w:val="center"/>
        <w:rPr>
          <w:b/>
          <w:sz w:val="32"/>
          <w:szCs w:val="32"/>
          <w:bdr w:val="single" w:sz="18" w:space="0" w:color="auto"/>
        </w:rPr>
      </w:pPr>
      <w:r>
        <w:rPr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299" distR="114299" simplePos="0" relativeHeight="251656192" behindDoc="0" locked="0" layoutInCell="1" allowOverlap="1">
                <wp:simplePos x="0" y="0"/>
                <wp:positionH relativeFrom="column">
                  <wp:posOffset>3360419</wp:posOffset>
                </wp:positionH>
                <wp:positionV relativeFrom="paragraph">
                  <wp:posOffset>16510</wp:posOffset>
                </wp:positionV>
                <wp:extent cx="0" cy="457200"/>
                <wp:effectExtent l="76200" t="0" r="57150" b="57150"/>
                <wp:wrapNone/>
                <wp:docPr id="20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1" o:spid="_x0000_s1026" style="position:absolute;z-index:2516561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64.6pt,1.3pt" to="264.6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">
                <v:stroke endarrow="block"/>
              </v:line>
            </w:pict>
          </mc:Fallback>
        </mc:AlternateContent>
      </w: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661507" w:rsidP="00C21D05">
      <w:pPr>
        <w:jc w:val="center"/>
        <w:rPr>
          <w:b/>
          <w:sz w:val="32"/>
          <w:szCs w:val="32"/>
          <w:bdr w:val="single" w:sz="18" w:space="0" w:color="auto"/>
        </w:rPr>
      </w:pPr>
      <w:r>
        <w:rPr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6350</wp:posOffset>
                </wp:positionV>
                <wp:extent cx="5257800" cy="1143000"/>
                <wp:effectExtent l="0" t="0" r="19050" b="19050"/>
                <wp:wrapNone/>
                <wp:docPr id="1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BEA" w:rsidRDefault="00824BEA" w:rsidP="00C21D05">
                            <w:pP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Note</w:t>
                            </w:r>
                          </w:p>
                          <w:p w:rsidR="00824BEA" w:rsidRDefault="00824BEA" w:rsidP="00C21D05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All patients with DKA should have thromboprophylaxis</w:t>
                            </w:r>
                          </w:p>
                          <w:p w:rsidR="00824BEA" w:rsidRDefault="00824BEA" w:rsidP="00C21D05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Bicarbonate is rarely, if ever, needed to correct the acidosis of DKA.  Decision to administer should be made by a senior doctor and it should never be given if pH &gt; 7.0</w:t>
                            </w:r>
                          </w:p>
                          <w:p w:rsidR="00824BEA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There is no evidence that bicarbonate therapy affects outcomes or improves metabolism</w:t>
                            </w:r>
                          </w:p>
                          <w:p w:rsidR="00824BEA" w:rsidRDefault="00824BEA" w:rsidP="00C21D05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Replacement of phosphate does not improve outcomes.</w:t>
                            </w:r>
                          </w:p>
                          <w:p w:rsidR="00824BEA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24BEA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24BEA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24BEA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24BEA" w:rsidRPr="00E5129B" w:rsidRDefault="00824BEA" w:rsidP="00C21D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37" type="#_x0000_t202" style="position:absolute;left:0;text-align:left;margin-left:57.6pt;margin-top:.5pt;width:414pt;height:90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">
                <v:textbox>
                  <w:txbxContent>
                    <w:p w:rsidR="00824BEA" w:rsidRDefault="00824BEA" w:rsidP="00C21D05">
                      <w:pPr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Note</w:t>
                      </w:r>
                    </w:p>
                    <w:p w:rsidR="00824BEA" w:rsidRDefault="00824BEA" w:rsidP="00C21D05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All patients with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DKA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should have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thromboprophylaxis</w:t>
                      </w:r>
                      <w:proofErr w:type="spellEnd"/>
                    </w:p>
                    <w:p w:rsidR="00824BEA" w:rsidRDefault="00824BEA" w:rsidP="00C21D05">
                      <w:pPr>
                        <w:numPr>
                          <w:ilvl w:val="0"/>
                          <w:numId w:val="1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Bicarbonate is rarely, if ever, needed to correct the acidosis of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DKA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  Decision to administer should be made by a senior doctor and it should never be given if pH &gt; 7.0</w:t>
                      </w:r>
                    </w:p>
                    <w:p w:rsidR="00824BEA" w:rsidRDefault="00824BEA" w:rsidP="00C21D0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There is no evidence that bicarbonate therapy affects outcomes or improves metabolism</w:t>
                      </w:r>
                    </w:p>
                    <w:p w:rsidR="00824BEA" w:rsidRDefault="00824BEA" w:rsidP="00C21D05">
                      <w:pPr>
                        <w:numPr>
                          <w:ilvl w:val="0"/>
                          <w:numId w:val="1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Replacement of phosphate does not improve outcomes.</w:t>
                      </w:r>
                    </w:p>
                    <w:p w:rsidR="00824BEA" w:rsidRDefault="00824BEA" w:rsidP="00C21D0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24BEA" w:rsidRDefault="00824BEA" w:rsidP="00C21D0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24BEA" w:rsidRDefault="00824BEA" w:rsidP="00C21D0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24BEA" w:rsidRDefault="00824BEA" w:rsidP="00C21D0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24BEA" w:rsidRPr="00E5129B" w:rsidRDefault="00824BEA" w:rsidP="00C21D0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C21D05" w:rsidP="00C21D05">
      <w:pPr>
        <w:rPr>
          <w:b/>
          <w:sz w:val="32"/>
          <w:szCs w:val="32"/>
          <w:bdr w:val="single" w:sz="18" w:space="0" w:color="auto"/>
        </w:rPr>
      </w:pPr>
    </w:p>
    <w:p w:rsidR="00C21D05" w:rsidRPr="0059789F" w:rsidRDefault="00C21D05" w:rsidP="00C21D05">
      <w:pPr>
        <w:rPr>
          <w:i/>
          <w:sz w:val="20"/>
          <w:szCs w:val="20"/>
        </w:rPr>
      </w:pPr>
      <w:r w:rsidRPr="000F40C7">
        <w:rPr>
          <w:b/>
          <w:sz w:val="32"/>
          <w:szCs w:val="32"/>
        </w:rPr>
        <w:t xml:space="preserve">                </w:t>
      </w:r>
      <w:r w:rsidRPr="0059789F">
        <w:rPr>
          <w:b/>
          <w:sz w:val="32"/>
          <w:szCs w:val="32"/>
        </w:rPr>
        <w:t>*</w:t>
      </w:r>
      <w:r w:rsidRPr="000F40C7">
        <w:rPr>
          <w:b/>
          <w:sz w:val="20"/>
          <w:szCs w:val="20"/>
        </w:rPr>
        <w:t xml:space="preserve">  </w:t>
      </w:r>
      <w:r w:rsidRPr="00E5590D">
        <w:rPr>
          <w:i/>
          <w:sz w:val="20"/>
          <w:szCs w:val="20"/>
        </w:rPr>
        <w:t>KC</w:t>
      </w:r>
      <w:r w:rsidR="00772453" w:rsidRPr="00E5590D">
        <w:rPr>
          <w:i/>
          <w:sz w:val="20"/>
          <w:szCs w:val="20"/>
        </w:rPr>
        <w:t>l</w:t>
      </w:r>
      <w:r w:rsidRPr="0059789F">
        <w:rPr>
          <w:i/>
          <w:sz w:val="20"/>
          <w:szCs w:val="20"/>
        </w:rPr>
        <w:t xml:space="preserve">        = potassium chloride</w:t>
      </w:r>
    </w:p>
    <w:p w:rsidR="00C21D05" w:rsidRPr="0059789F" w:rsidRDefault="00C21D05" w:rsidP="00C21D05">
      <w:pPr>
        <w:rPr>
          <w:i/>
          <w:sz w:val="20"/>
          <w:szCs w:val="20"/>
        </w:rPr>
      </w:pPr>
      <w:r w:rsidRPr="0059789F">
        <w:rPr>
          <w:i/>
          <w:sz w:val="20"/>
          <w:szCs w:val="20"/>
        </w:rPr>
        <w:t xml:space="preserve">                              BG       </w:t>
      </w:r>
      <w:r>
        <w:rPr>
          <w:i/>
          <w:sz w:val="20"/>
          <w:szCs w:val="20"/>
        </w:rPr>
        <w:t xml:space="preserve">  </w:t>
      </w:r>
      <w:r w:rsidRPr="0059789F">
        <w:rPr>
          <w:i/>
          <w:sz w:val="20"/>
          <w:szCs w:val="20"/>
        </w:rPr>
        <w:t xml:space="preserve"> =  blood glucose</w:t>
      </w:r>
      <w:r w:rsidRPr="0059789F">
        <w:rPr>
          <w:i/>
          <w:sz w:val="20"/>
          <w:szCs w:val="20"/>
        </w:rPr>
        <w:br/>
        <w:t xml:space="preserve">                              SBP     </w:t>
      </w:r>
      <w:r>
        <w:rPr>
          <w:i/>
          <w:sz w:val="20"/>
          <w:szCs w:val="20"/>
        </w:rPr>
        <w:t xml:space="preserve"> </w:t>
      </w:r>
      <w:r w:rsidRPr="0059789F">
        <w:rPr>
          <w:i/>
          <w:sz w:val="20"/>
          <w:szCs w:val="20"/>
        </w:rPr>
        <w:t xml:space="preserve">  = Systolic Blood pressure</w:t>
      </w:r>
      <w:r w:rsidRPr="0059789F">
        <w:rPr>
          <w:i/>
          <w:sz w:val="20"/>
          <w:szCs w:val="20"/>
        </w:rPr>
        <w:br/>
        <w:t xml:space="preserve">                              K+        </w:t>
      </w:r>
      <w:r>
        <w:rPr>
          <w:i/>
          <w:sz w:val="20"/>
          <w:szCs w:val="20"/>
        </w:rPr>
        <w:t xml:space="preserve"> </w:t>
      </w:r>
      <w:r w:rsidRPr="0059789F">
        <w:rPr>
          <w:i/>
          <w:sz w:val="20"/>
          <w:szCs w:val="20"/>
        </w:rPr>
        <w:t xml:space="preserve"> = serum potassium</w:t>
      </w:r>
      <w:r w:rsidRPr="0059789F">
        <w:rPr>
          <w:i/>
          <w:sz w:val="20"/>
          <w:szCs w:val="20"/>
        </w:rPr>
        <w:br/>
        <w:t xml:space="preserve">                              &gt;           </w:t>
      </w:r>
      <w:r>
        <w:rPr>
          <w:i/>
          <w:sz w:val="20"/>
          <w:szCs w:val="20"/>
        </w:rPr>
        <w:t xml:space="preserve"> </w:t>
      </w:r>
      <w:r w:rsidRPr="0059789F">
        <w:rPr>
          <w:i/>
          <w:sz w:val="20"/>
          <w:szCs w:val="20"/>
        </w:rPr>
        <w:t>= above</w:t>
      </w:r>
      <w:r w:rsidRPr="0059789F">
        <w:rPr>
          <w:i/>
          <w:sz w:val="20"/>
          <w:szCs w:val="20"/>
        </w:rPr>
        <w:br/>
        <w:t xml:space="preserve">                              </w:t>
      </w:r>
      <w:r w:rsidRPr="0059789F">
        <w:rPr>
          <w:i/>
          <w:sz w:val="20"/>
          <w:szCs w:val="20"/>
        </w:rPr>
        <w:sym w:font="Symbol" w:char="F03C"/>
      </w:r>
      <w:r w:rsidRPr="0059789F">
        <w:rPr>
          <w:i/>
          <w:sz w:val="20"/>
          <w:szCs w:val="20"/>
        </w:rPr>
        <w:t xml:space="preserve">           </w:t>
      </w:r>
      <w:r>
        <w:rPr>
          <w:i/>
          <w:sz w:val="20"/>
          <w:szCs w:val="20"/>
        </w:rPr>
        <w:t xml:space="preserve"> </w:t>
      </w:r>
      <w:r w:rsidRPr="0059789F">
        <w:rPr>
          <w:i/>
          <w:sz w:val="20"/>
          <w:szCs w:val="20"/>
        </w:rPr>
        <w:t>= below</w:t>
      </w:r>
      <w:r w:rsidRPr="0059789F">
        <w:rPr>
          <w:i/>
          <w:sz w:val="20"/>
          <w:szCs w:val="20"/>
        </w:rPr>
        <w:br/>
        <w:t xml:space="preserve">                              Glucose = dextrose</w:t>
      </w: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C21D05" w:rsidRDefault="00C21D05" w:rsidP="00C21D05">
      <w:pPr>
        <w:jc w:val="center"/>
        <w:rPr>
          <w:b/>
          <w:sz w:val="32"/>
          <w:szCs w:val="32"/>
          <w:bdr w:val="single" w:sz="18" w:space="0" w:color="auto"/>
        </w:rPr>
      </w:pPr>
    </w:p>
    <w:p w:rsidR="00676DAA" w:rsidRDefault="00676DAA" w:rsidP="00C21D05">
      <w:pPr>
        <w:pStyle w:val="Heading1"/>
        <w:jc w:val="center"/>
        <w:rPr>
          <w:b/>
          <w:bCs/>
          <w:sz w:val="28"/>
          <w:u w:val="single"/>
        </w:rPr>
      </w:pPr>
    </w:p>
    <w:p w:rsidR="00676DAA" w:rsidRPr="005632E0" w:rsidRDefault="005632E0" w:rsidP="005632E0">
      <w:pPr>
        <w:pStyle w:val="Heading1"/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DKA PROFORMA AND PRESCRIPTION CHART</w:t>
      </w:r>
    </w:p>
    <w:p w:rsidR="00676DAA" w:rsidRPr="00E6442D" w:rsidRDefault="00676DAA" w:rsidP="00676DAA">
      <w:pPr>
        <w:rPr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53"/>
      </w:tblGrid>
      <w:tr w:rsidR="00C21D05" w:rsidRPr="00E5590D" w:rsidTr="00C21D05">
        <w:trPr>
          <w:trHeight w:val="2089"/>
        </w:trPr>
        <w:tc>
          <w:tcPr>
            <w:tcW w:w="6953" w:type="dxa"/>
          </w:tcPr>
          <w:p w:rsidR="00C21D05" w:rsidRPr="00E5590D" w:rsidRDefault="00C21D05" w:rsidP="00C21D05">
            <w:pPr>
              <w:rPr>
                <w:sz w:val="22"/>
              </w:rPr>
            </w:pPr>
            <w:r w:rsidRPr="00E5590D">
              <w:rPr>
                <w:sz w:val="22"/>
              </w:rPr>
              <w:t>NAME:</w:t>
            </w:r>
            <w:r w:rsidR="005632E0">
              <w:rPr>
                <w:sz w:val="22"/>
              </w:rPr>
              <w:t xml:space="preserve">       </w:t>
            </w:r>
          </w:p>
          <w:p w:rsidR="00C21D05" w:rsidRPr="00E5590D" w:rsidRDefault="00C21D05" w:rsidP="00C21D05">
            <w:pPr>
              <w:rPr>
                <w:sz w:val="22"/>
              </w:rPr>
            </w:pPr>
          </w:p>
          <w:p w:rsidR="00C21D05" w:rsidRPr="005632E0" w:rsidRDefault="00C21D05" w:rsidP="00C21D05">
            <w:pPr>
              <w:rPr>
                <w:i/>
              </w:rPr>
            </w:pPr>
            <w:r w:rsidRPr="00E5590D">
              <w:rPr>
                <w:sz w:val="22"/>
              </w:rPr>
              <w:t>UNIT NO</w:t>
            </w:r>
            <w:r w:rsidRPr="005632E0">
              <w:t>:</w:t>
            </w:r>
            <w:r w:rsidR="005632E0" w:rsidRPr="005632E0">
              <w:t xml:space="preserve">                </w:t>
            </w:r>
            <w:r w:rsidR="005632E0" w:rsidRPr="005632E0">
              <w:rPr>
                <w:i/>
              </w:rPr>
              <w:t>Fix label here</w:t>
            </w:r>
          </w:p>
          <w:p w:rsidR="00C21D05" w:rsidRPr="00E5590D" w:rsidRDefault="00C21D05" w:rsidP="00C21D05">
            <w:pPr>
              <w:rPr>
                <w:sz w:val="22"/>
              </w:rPr>
            </w:pPr>
          </w:p>
          <w:p w:rsidR="00C21D05" w:rsidRPr="00E5590D" w:rsidRDefault="00C21D05" w:rsidP="00C21D05">
            <w:pPr>
              <w:rPr>
                <w:sz w:val="22"/>
              </w:rPr>
            </w:pPr>
            <w:r w:rsidRPr="00E5590D">
              <w:rPr>
                <w:sz w:val="22"/>
              </w:rPr>
              <w:t>DOB:</w:t>
            </w:r>
          </w:p>
        </w:tc>
      </w:tr>
    </w:tbl>
    <w:p w:rsidR="00C21D05" w:rsidRPr="00E5590D" w:rsidRDefault="00C21D05" w:rsidP="00C21D05">
      <w:pPr>
        <w:rPr>
          <w:sz w:val="22"/>
        </w:rPr>
      </w:pPr>
    </w:p>
    <w:p w:rsidR="005632E0" w:rsidRDefault="005632E0" w:rsidP="00C21D05"/>
    <w:p w:rsidR="005632E0" w:rsidRDefault="005632E0" w:rsidP="00C21D05"/>
    <w:p w:rsidR="005632E0" w:rsidRDefault="005632E0" w:rsidP="00C21D05">
      <w:pPr>
        <w:rPr>
          <w:b/>
          <w:sz w:val="28"/>
          <w:szCs w:val="28"/>
        </w:rPr>
      </w:pPr>
      <w:r w:rsidRPr="005632E0">
        <w:rPr>
          <w:b/>
          <w:sz w:val="28"/>
          <w:szCs w:val="28"/>
        </w:rPr>
        <w:t>CONFIRM DIAGNOSIS OF DKA</w:t>
      </w:r>
      <w:r>
        <w:rPr>
          <w:b/>
          <w:sz w:val="28"/>
          <w:szCs w:val="28"/>
        </w:rPr>
        <w:t>:</w:t>
      </w:r>
    </w:p>
    <w:p w:rsidR="005632E0" w:rsidRDefault="00661507" w:rsidP="00C21D05">
      <w:pPr>
        <w:rPr>
          <w:b/>
          <w:sz w:val="28"/>
          <w:szCs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3397250</wp:posOffset>
                </wp:positionH>
                <wp:positionV relativeFrom="paragraph">
                  <wp:posOffset>132080</wp:posOffset>
                </wp:positionV>
                <wp:extent cx="698500" cy="469900"/>
                <wp:effectExtent l="0" t="0" r="25400" b="25400"/>
                <wp:wrapNone/>
                <wp:docPr id="292" name="Text Box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85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FFE" w:rsidRDefault="00364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2" o:spid="_x0000_s1038" type="#_x0000_t202" style="position:absolute;margin-left:267.5pt;margin-top:10.4pt;width:55pt;height:3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" fillcolor="white [3201]" strokeweight=".5pt">
                <v:path arrowok="t"/>
                <v:textbox>
                  <w:txbxContent>
                    <w:p w:rsidR="00364FFE" w:rsidRDefault="00364FFE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132080</wp:posOffset>
                </wp:positionV>
                <wp:extent cx="266700" cy="304800"/>
                <wp:effectExtent l="0" t="0" r="19050" b="19050"/>
                <wp:wrapNone/>
                <wp:docPr id="294" name="Text Box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2E0" w:rsidRDefault="005632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4" o:spid="_x0000_s1039" type="#_x0000_t202" style="position:absolute;margin-left:112.5pt;margin-top:10.4pt;width:21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" fillcolor="white [3201]" strokeweight=".5pt">
                <v:path arrowok="t"/>
                <v:textbox>
                  <w:txbxContent>
                    <w:p w:rsidR="005632E0" w:rsidRDefault="005632E0"/>
                  </w:txbxContent>
                </v:textbox>
              </v:shape>
            </w:pict>
          </mc:Fallback>
        </mc:AlternateContent>
      </w:r>
    </w:p>
    <w:p w:rsidR="005632E0" w:rsidRDefault="005632E0" w:rsidP="00364FFE">
      <w:pPr>
        <w:tabs>
          <w:tab w:val="left" w:pos="2940"/>
        </w:tabs>
      </w:pPr>
      <w:r>
        <w:t xml:space="preserve">Blood Glucose &gt; 11  </w:t>
      </w:r>
      <w:r w:rsidR="00364FFE">
        <w:tab/>
        <w:t xml:space="preserve">  Actual Blood Glucose </w:t>
      </w:r>
    </w:p>
    <w:p w:rsidR="005632E0" w:rsidRDefault="005632E0" w:rsidP="00C21D05"/>
    <w:p w:rsidR="005632E0" w:rsidRDefault="005632E0" w:rsidP="00C21D05"/>
    <w:p w:rsidR="00364FFE" w:rsidRDefault="00364FFE" w:rsidP="00C21D05"/>
    <w:p w:rsidR="00364FFE" w:rsidRDefault="00661507" w:rsidP="00C21D0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52070</wp:posOffset>
                </wp:positionV>
                <wp:extent cx="406400" cy="419100"/>
                <wp:effectExtent l="0" t="0" r="12700" b="19050"/>
                <wp:wrapNone/>
                <wp:docPr id="293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64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FFE" w:rsidRDefault="00364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3" o:spid="_x0000_s1040" type="#_x0000_t202" style="position:absolute;margin-left:196.5pt;margin-top:4.1pt;width:32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" fillcolor="white [3201]" strokeweight=".5pt">
                <v:path arrowok="t"/>
                <v:textbox>
                  <w:txbxContent>
                    <w:p w:rsidR="00364FFE" w:rsidRDefault="00364FFE"/>
                  </w:txbxContent>
                </v:textbox>
              </v:shape>
            </w:pict>
          </mc:Fallback>
        </mc:AlternateContent>
      </w:r>
    </w:p>
    <w:p w:rsidR="00364FFE" w:rsidRDefault="00364FFE" w:rsidP="00364FFE">
      <w:pPr>
        <w:pStyle w:val="ListParagraph"/>
        <w:numPr>
          <w:ilvl w:val="0"/>
          <w:numId w:val="24"/>
        </w:numPr>
      </w:pPr>
      <w:r>
        <w:t>pH &lt; 7.3</w:t>
      </w:r>
      <w:r>
        <w:tab/>
      </w:r>
      <w:r>
        <w:tab/>
      </w:r>
      <w:r>
        <w:tab/>
      </w:r>
      <w:r>
        <w:tab/>
        <w:t xml:space="preserve"> </w:t>
      </w:r>
    </w:p>
    <w:p w:rsidR="00364FFE" w:rsidRDefault="00364FFE" w:rsidP="00C21D05"/>
    <w:p w:rsidR="00364FFE" w:rsidRDefault="00661507" w:rsidP="00C21D0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97790</wp:posOffset>
                </wp:positionV>
                <wp:extent cx="381000" cy="406400"/>
                <wp:effectExtent l="0" t="0" r="19050" b="12700"/>
                <wp:wrapNone/>
                <wp:docPr id="299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FFE" w:rsidRDefault="00364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9" o:spid="_x0000_s1041" type="#_x0000_t202" style="position:absolute;margin-left:196.5pt;margin-top:7.7pt;width:30pt;height:3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" fillcolor="white [3201]" strokeweight=".5pt">
                <v:path arrowok="t"/>
                <v:textbox>
                  <w:txbxContent>
                    <w:p w:rsidR="00364FFE" w:rsidRDefault="00364FFE"/>
                  </w:txbxContent>
                </v:textbox>
              </v:shape>
            </w:pict>
          </mc:Fallback>
        </mc:AlternateContent>
      </w:r>
    </w:p>
    <w:p w:rsidR="00364FFE" w:rsidRDefault="00364FFE" w:rsidP="00364FFE">
      <w:pPr>
        <w:pStyle w:val="ListParagraph"/>
        <w:numPr>
          <w:ilvl w:val="0"/>
          <w:numId w:val="24"/>
        </w:numPr>
      </w:pPr>
      <w:r>
        <w:t xml:space="preserve">Bicarbonate &lt; 18 mmol/l </w:t>
      </w:r>
    </w:p>
    <w:p w:rsidR="00364FFE" w:rsidRDefault="00364FFE" w:rsidP="00364FFE"/>
    <w:p w:rsidR="00364FFE" w:rsidRDefault="00661507" w:rsidP="00364FF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92710</wp:posOffset>
                </wp:positionV>
                <wp:extent cx="393700" cy="355600"/>
                <wp:effectExtent l="0" t="0" r="25400" b="25400"/>
                <wp:wrapNone/>
                <wp:docPr id="300" name="Text Box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7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FFE" w:rsidRDefault="00364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0" o:spid="_x0000_s1042" type="#_x0000_t202" style="position:absolute;margin-left:196.5pt;margin-top:7.3pt;width:31pt;height:2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" fillcolor="white [3201]" strokeweight=".5pt">
                <v:path arrowok="t"/>
                <v:textbox>
                  <w:txbxContent>
                    <w:p w:rsidR="00364FFE" w:rsidRDefault="00364FFE"/>
                  </w:txbxContent>
                </v:textbox>
              </v:shape>
            </w:pict>
          </mc:Fallback>
        </mc:AlternateContent>
      </w:r>
    </w:p>
    <w:p w:rsidR="00364FFE" w:rsidRDefault="00364FFE" w:rsidP="00364FFE">
      <w:pPr>
        <w:pStyle w:val="ListParagraph"/>
        <w:numPr>
          <w:ilvl w:val="0"/>
          <w:numId w:val="24"/>
        </w:numPr>
      </w:pPr>
      <w:r>
        <w:t xml:space="preserve">Urine ketones &gt; 2+    </w:t>
      </w:r>
    </w:p>
    <w:p w:rsidR="00364FFE" w:rsidRDefault="00364FFE" w:rsidP="00364FFE"/>
    <w:p w:rsidR="00364FFE" w:rsidRDefault="00661507" w:rsidP="00364FF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113665</wp:posOffset>
                </wp:positionV>
                <wp:extent cx="406400" cy="355600"/>
                <wp:effectExtent l="0" t="0" r="12700" b="25400"/>
                <wp:wrapNone/>
                <wp:docPr id="301" name="Text Box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64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FFE" w:rsidRDefault="00364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1" o:spid="_x0000_s1043" type="#_x0000_t202" style="position:absolute;margin-left:196.5pt;margin-top:8.95pt;width:32pt;height:2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" fillcolor="white [3201]" strokeweight=".5pt">
                <v:path arrowok="t"/>
                <v:textbox>
                  <w:txbxContent>
                    <w:p w:rsidR="00364FFE" w:rsidRDefault="00364FFE"/>
                  </w:txbxContent>
                </v:textbox>
              </v:shape>
            </w:pict>
          </mc:Fallback>
        </mc:AlternateContent>
      </w:r>
    </w:p>
    <w:p w:rsidR="00364FFE" w:rsidRDefault="00364FFE" w:rsidP="00364FFE">
      <w:pPr>
        <w:pStyle w:val="ListParagraph"/>
        <w:numPr>
          <w:ilvl w:val="0"/>
          <w:numId w:val="24"/>
        </w:numPr>
      </w:pPr>
      <w:r>
        <w:t xml:space="preserve">Capillary ketones &gt; 3 mmol/l  </w:t>
      </w:r>
    </w:p>
    <w:p w:rsidR="00364FFE" w:rsidRDefault="00364FFE" w:rsidP="00364FFE"/>
    <w:p w:rsidR="00364FFE" w:rsidRDefault="00364FFE" w:rsidP="00364FFE"/>
    <w:p w:rsidR="00364FFE" w:rsidRPr="001011B7" w:rsidRDefault="001011B7" w:rsidP="00364FFE">
      <w:pPr>
        <w:rPr>
          <w:b/>
          <w:color w:val="FF0000"/>
        </w:rPr>
      </w:pPr>
      <w:r w:rsidRPr="001011B7">
        <w:rPr>
          <w:b/>
          <w:color w:val="FF0000"/>
        </w:rPr>
        <w:t>If all not positive, contact Endocrine/Medical  SpR on call for advice.</w:t>
      </w:r>
    </w:p>
    <w:p w:rsidR="00364FFE" w:rsidRPr="001011B7" w:rsidRDefault="00364FFE" w:rsidP="00364FFE">
      <w:pPr>
        <w:rPr>
          <w:b/>
          <w:color w:val="FF0000"/>
        </w:rPr>
      </w:pPr>
    </w:p>
    <w:p w:rsidR="00364FFE" w:rsidRDefault="00364FFE" w:rsidP="00C21D05">
      <w:pPr>
        <w:rPr>
          <w:b/>
          <w:bCs/>
        </w:rPr>
      </w:pPr>
      <w:r>
        <w:t xml:space="preserve">Previously known Diabetes? </w:t>
      </w:r>
      <w:r w:rsidR="00C21D05" w:rsidRPr="00E5590D">
        <w:t xml:space="preserve">   </w:t>
      </w:r>
      <w:r w:rsidR="00C21D05" w:rsidRPr="00E5590D">
        <w:rPr>
          <w:b/>
          <w:bCs/>
        </w:rPr>
        <w:t xml:space="preserve">YES/NO   </w:t>
      </w:r>
    </w:p>
    <w:p w:rsidR="00364FFE" w:rsidRDefault="00364FFE" w:rsidP="00C21D05">
      <w:pPr>
        <w:rPr>
          <w:b/>
          <w:bCs/>
        </w:rPr>
      </w:pPr>
    </w:p>
    <w:p w:rsidR="00C21D05" w:rsidRPr="00364FFE" w:rsidRDefault="00364FFE" w:rsidP="00C21D05">
      <w:pPr>
        <w:rPr>
          <w:b/>
        </w:rPr>
      </w:pPr>
      <w:r>
        <w:t xml:space="preserve">If yes:  </w:t>
      </w:r>
      <w:r w:rsidRPr="00364FFE">
        <w:rPr>
          <w:b/>
        </w:rPr>
        <w:t>Type</w:t>
      </w:r>
      <w:r w:rsidR="00C21D05" w:rsidRPr="00364FFE">
        <w:rPr>
          <w:b/>
        </w:rPr>
        <w:t xml:space="preserve"> 1</w:t>
      </w:r>
      <w:r w:rsidRPr="00364FFE">
        <w:rPr>
          <w:b/>
        </w:rPr>
        <w:t xml:space="preserve"> </w:t>
      </w:r>
      <w:r w:rsidR="00C21D05" w:rsidRPr="00364FFE">
        <w:rPr>
          <w:b/>
        </w:rPr>
        <w:t>/</w:t>
      </w:r>
      <w:r w:rsidRPr="00364FFE">
        <w:rPr>
          <w:b/>
        </w:rPr>
        <w:t xml:space="preserve"> Type 2</w:t>
      </w:r>
    </w:p>
    <w:p w:rsidR="00C21D05" w:rsidRPr="00E5590D" w:rsidRDefault="00C21D05" w:rsidP="00C21D05"/>
    <w:p w:rsidR="00C21D05" w:rsidRPr="00E5590D" w:rsidRDefault="00364FFE" w:rsidP="00C21D05">
      <w:r>
        <w:t>Usual Treatment for Diabetes:</w:t>
      </w:r>
      <w:r>
        <w:tab/>
        <w:t>Insulin type</w:t>
      </w:r>
      <w:r>
        <w:tab/>
        <w:t>Long acting:</w:t>
      </w:r>
      <w:r w:rsidR="00C21D05" w:rsidRPr="00E5590D">
        <w:t xml:space="preserve"> </w:t>
      </w:r>
    </w:p>
    <w:p w:rsidR="00C21D05" w:rsidRDefault="00C21D05" w:rsidP="00C21D05">
      <w:r w:rsidRPr="00E5590D">
        <w:t xml:space="preserve">                                                                 </w:t>
      </w:r>
      <w:r w:rsidR="00364FFE">
        <w:tab/>
      </w:r>
      <w:r w:rsidR="00364FFE">
        <w:tab/>
        <w:t>Short acting:</w:t>
      </w:r>
    </w:p>
    <w:p w:rsidR="00364FFE" w:rsidRPr="00E5590D" w:rsidRDefault="00364FFE" w:rsidP="00C21D05"/>
    <w:p w:rsidR="00C21D05" w:rsidRDefault="00C21D05" w:rsidP="00C21D05">
      <w:r w:rsidRPr="00E5590D">
        <w:t xml:space="preserve">                                            </w:t>
      </w:r>
      <w:r w:rsidR="00364FFE">
        <w:tab/>
      </w:r>
      <w:r w:rsidR="00364FFE">
        <w:tab/>
        <w:t>Oral Hypoglycaemic:</w:t>
      </w:r>
    </w:p>
    <w:p w:rsidR="00364FFE" w:rsidRDefault="00364FFE" w:rsidP="00C21D05"/>
    <w:p w:rsidR="00364FFE" w:rsidRPr="00364FFE" w:rsidRDefault="00364FFE" w:rsidP="00C21D05">
      <w:pPr>
        <w:rPr>
          <w:b/>
          <w:sz w:val="28"/>
          <w:szCs w:val="28"/>
        </w:rPr>
      </w:pPr>
      <w:r w:rsidRPr="00364FFE">
        <w:rPr>
          <w:b/>
          <w:sz w:val="28"/>
          <w:szCs w:val="28"/>
        </w:rPr>
        <w:t>INVESTIGATIONS:</w:t>
      </w:r>
    </w:p>
    <w:p w:rsidR="00C21D05" w:rsidRPr="00364FFE" w:rsidRDefault="00661507" w:rsidP="00C21D05">
      <w:pPr>
        <w:rPr>
          <w:sz w:val="28"/>
          <w:szCs w:val="28"/>
        </w:rPr>
      </w:pPr>
      <w:r>
        <w:rPr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5099050</wp:posOffset>
                </wp:positionH>
                <wp:positionV relativeFrom="paragraph">
                  <wp:posOffset>99695</wp:posOffset>
                </wp:positionV>
                <wp:extent cx="342900" cy="342900"/>
                <wp:effectExtent l="0" t="0" r="19050" b="19050"/>
                <wp:wrapNone/>
                <wp:docPr id="305" name="Text Box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FFE" w:rsidRDefault="00364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5" o:spid="_x0000_s1044" type="#_x0000_t202" style="position:absolute;margin-left:401.5pt;margin-top:7.85pt;width:27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" fillcolor="white [3201]" strokeweight=".5pt">
                <v:path arrowok="t"/>
                <v:textbox>
                  <w:txbxContent>
                    <w:p w:rsidR="00364FFE" w:rsidRDefault="00364FFE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2622550</wp:posOffset>
                </wp:positionH>
                <wp:positionV relativeFrom="paragraph">
                  <wp:posOffset>99695</wp:posOffset>
                </wp:positionV>
                <wp:extent cx="342900" cy="342900"/>
                <wp:effectExtent l="0" t="0" r="19050" b="19050"/>
                <wp:wrapNone/>
                <wp:docPr id="302" name="Text Box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FFE" w:rsidRDefault="00364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2" o:spid="_x0000_s1045" type="#_x0000_t202" style="position:absolute;margin-left:206.5pt;margin-top:7.85pt;width:27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" fillcolor="white [3201]" strokeweight=".5pt">
                <v:path arrowok="t"/>
                <v:textbox>
                  <w:txbxContent>
                    <w:p w:rsidR="00364FFE" w:rsidRDefault="00364FFE"/>
                  </w:txbxContent>
                </v:textbox>
              </v:shape>
            </w:pict>
          </mc:Fallback>
        </mc:AlternateContent>
      </w:r>
    </w:p>
    <w:p w:rsidR="005632E0" w:rsidRPr="00364FFE" w:rsidRDefault="00364FFE" w:rsidP="00364FFE">
      <w:pPr>
        <w:pStyle w:val="ListParagraph"/>
        <w:numPr>
          <w:ilvl w:val="0"/>
          <w:numId w:val="25"/>
        </w:numPr>
        <w:rPr>
          <w:bCs/>
        </w:rPr>
      </w:pPr>
      <w:r w:rsidRPr="00364FFE">
        <w:rPr>
          <w:bCs/>
        </w:rPr>
        <w:t>Med A Bloods</w:t>
      </w:r>
      <w:r w:rsidRPr="00364FFE">
        <w:rPr>
          <w:bCs/>
        </w:rPr>
        <w:tab/>
        <w:t xml:space="preserve"> </w:t>
      </w:r>
      <w:r w:rsidRPr="00364FFE">
        <w:rPr>
          <w:b/>
          <w:bCs/>
        </w:rPr>
        <w:t>(</w:t>
      </w:r>
      <w:r w:rsidRPr="00364FFE">
        <w:rPr>
          <w:b/>
          <w:bCs/>
          <w:u w:val="single"/>
        </w:rPr>
        <w:t>URGENT</w:t>
      </w:r>
      <w:r w:rsidRPr="00364FFE">
        <w:rPr>
          <w:bCs/>
        </w:rPr>
        <w:t xml:space="preserve"> for</w:t>
      </w:r>
      <w:r>
        <w:rPr>
          <w:bCs/>
        </w:rPr>
        <w:t xml:space="preserve"> K+)</w:t>
      </w:r>
      <w:r w:rsidRPr="00364FFE">
        <w:rPr>
          <w:bCs/>
        </w:rPr>
        <w:tab/>
      </w:r>
      <w:r>
        <w:rPr>
          <w:bCs/>
        </w:rPr>
        <w:tab/>
      </w:r>
      <w:r>
        <w:rPr>
          <w:bCs/>
        </w:rPr>
        <w:tab/>
        <w:t>4.  Blood Culture</w:t>
      </w:r>
      <w:r>
        <w:rPr>
          <w:bCs/>
        </w:rPr>
        <w:tab/>
      </w:r>
      <w:r w:rsidRPr="00364FFE">
        <w:rPr>
          <w:bCs/>
        </w:rPr>
        <w:tab/>
      </w:r>
    </w:p>
    <w:p w:rsidR="005632E0" w:rsidRDefault="005632E0" w:rsidP="00C21D05">
      <w:pPr>
        <w:rPr>
          <w:b/>
          <w:bCs/>
          <w:u w:val="single"/>
        </w:rPr>
      </w:pPr>
    </w:p>
    <w:p w:rsidR="005632E0" w:rsidRDefault="00661507" w:rsidP="00C21D05">
      <w:pPr>
        <w:rPr>
          <w:b/>
          <w:bCs/>
          <w:u w:val="single"/>
        </w:rPr>
      </w:pPr>
      <w:r>
        <w:rPr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5099050</wp:posOffset>
                </wp:positionH>
                <wp:positionV relativeFrom="paragraph">
                  <wp:posOffset>65405</wp:posOffset>
                </wp:positionV>
                <wp:extent cx="342900" cy="355600"/>
                <wp:effectExtent l="0" t="0" r="19050" b="25400"/>
                <wp:wrapNone/>
                <wp:docPr id="306" name="Text 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FFE" w:rsidRDefault="00364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6" o:spid="_x0000_s1046" type="#_x0000_t202" style="position:absolute;margin-left:401.5pt;margin-top:5.15pt;width:27pt;height:2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" fillcolor="white [3201]" strokeweight=".5pt">
                <v:path arrowok="t"/>
                <v:textbox>
                  <w:txbxContent>
                    <w:p w:rsidR="00364FFE" w:rsidRDefault="00364FFE"/>
                  </w:txbxContent>
                </v:textbox>
              </v:shape>
            </w:pict>
          </mc:Fallback>
        </mc:AlternateContent>
      </w:r>
      <w:r>
        <w:rPr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2622550</wp:posOffset>
                </wp:positionH>
                <wp:positionV relativeFrom="paragraph">
                  <wp:posOffset>154305</wp:posOffset>
                </wp:positionV>
                <wp:extent cx="342900" cy="342900"/>
                <wp:effectExtent l="0" t="0" r="19050" b="19050"/>
                <wp:wrapNone/>
                <wp:docPr id="303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FFE" w:rsidRDefault="00364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3" o:spid="_x0000_s1047" type="#_x0000_t202" style="position:absolute;margin-left:206.5pt;margin-top:12.15pt;width:27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" fillcolor="white [3201]" strokeweight=".5pt">
                <v:path arrowok="t"/>
                <v:textbox>
                  <w:txbxContent>
                    <w:p w:rsidR="00364FFE" w:rsidRDefault="00364FFE"/>
                  </w:txbxContent>
                </v:textbox>
              </v:shape>
            </w:pict>
          </mc:Fallback>
        </mc:AlternateContent>
      </w:r>
    </w:p>
    <w:p w:rsidR="005632E0" w:rsidRPr="00364FFE" w:rsidRDefault="00364FFE" w:rsidP="00364FFE">
      <w:pPr>
        <w:pStyle w:val="ListParagraph"/>
        <w:numPr>
          <w:ilvl w:val="0"/>
          <w:numId w:val="25"/>
        </w:numPr>
        <w:rPr>
          <w:bCs/>
        </w:rPr>
      </w:pPr>
      <w:r>
        <w:rPr>
          <w:bCs/>
        </w:rPr>
        <w:t xml:space="preserve">Blood gases with lactate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5. ECG</w:t>
      </w:r>
      <w:r>
        <w:rPr>
          <w:bCs/>
        </w:rPr>
        <w:tab/>
      </w:r>
      <w:r>
        <w:rPr>
          <w:bCs/>
        </w:rPr>
        <w:tab/>
      </w:r>
    </w:p>
    <w:p w:rsidR="005632E0" w:rsidRDefault="005632E0" w:rsidP="00C21D05">
      <w:pPr>
        <w:rPr>
          <w:b/>
          <w:bCs/>
          <w:u w:val="single"/>
        </w:rPr>
      </w:pPr>
    </w:p>
    <w:p w:rsidR="00364FFE" w:rsidRDefault="00661507" w:rsidP="00C21D05">
      <w:pPr>
        <w:rPr>
          <w:b/>
          <w:bCs/>
          <w:u w:val="single"/>
        </w:rPr>
      </w:pPr>
      <w:r>
        <w:rPr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5099050</wp:posOffset>
                </wp:positionH>
                <wp:positionV relativeFrom="paragraph">
                  <wp:posOffset>161925</wp:posOffset>
                </wp:positionV>
                <wp:extent cx="342900" cy="330200"/>
                <wp:effectExtent l="0" t="0" r="19050" b="12700"/>
                <wp:wrapNone/>
                <wp:docPr id="308" name="Text 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FFE" w:rsidRDefault="00364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8" o:spid="_x0000_s1048" type="#_x0000_t202" style="position:absolute;margin-left:401.5pt;margin-top:12.75pt;width:27pt;height:2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" fillcolor="white [3201]" strokeweight=".5pt">
                <v:path arrowok="t"/>
                <v:textbox>
                  <w:txbxContent>
                    <w:p w:rsidR="00364FFE" w:rsidRDefault="00364FFE"/>
                  </w:txbxContent>
                </v:textbox>
              </v:shape>
            </w:pict>
          </mc:Fallback>
        </mc:AlternateContent>
      </w:r>
      <w:r>
        <w:rPr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161925</wp:posOffset>
                </wp:positionV>
                <wp:extent cx="342900" cy="330200"/>
                <wp:effectExtent l="0" t="0" r="19050" b="12700"/>
                <wp:wrapNone/>
                <wp:docPr id="304" name="Text 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FFE" w:rsidRDefault="00364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4" o:spid="_x0000_s1049" type="#_x0000_t202" style="position:absolute;margin-left:205.5pt;margin-top:12.75pt;width:27pt;height:2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" fillcolor="white [3201]" strokeweight=".5pt">
                <v:path arrowok="t"/>
                <v:textbox>
                  <w:txbxContent>
                    <w:p w:rsidR="00364FFE" w:rsidRDefault="00364FFE"/>
                  </w:txbxContent>
                </v:textbox>
              </v:shape>
            </w:pict>
          </mc:Fallback>
        </mc:AlternateContent>
      </w:r>
    </w:p>
    <w:p w:rsidR="005632E0" w:rsidRPr="00364FFE" w:rsidRDefault="00364FFE" w:rsidP="00364FFE">
      <w:pPr>
        <w:pStyle w:val="ListParagraph"/>
        <w:numPr>
          <w:ilvl w:val="0"/>
          <w:numId w:val="25"/>
        </w:numPr>
        <w:rPr>
          <w:bCs/>
        </w:rPr>
      </w:pPr>
      <w:r>
        <w:rPr>
          <w:bCs/>
        </w:rPr>
        <w:t>MSU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6. CXR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30129A" w:rsidRDefault="00661507" w:rsidP="00C21D05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66040</wp:posOffset>
                </wp:positionV>
                <wp:extent cx="3822700" cy="1663700"/>
                <wp:effectExtent l="0" t="0" r="25400" b="12700"/>
                <wp:wrapNone/>
                <wp:docPr id="318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22700" cy="166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29A" w:rsidRPr="00E5590D" w:rsidRDefault="0030129A" w:rsidP="0030129A">
                            <w:pPr>
                              <w:rPr>
                                <w:sz w:val="22"/>
                              </w:rPr>
                            </w:pPr>
                            <w:r w:rsidRPr="00E5590D">
                              <w:rPr>
                                <w:sz w:val="22"/>
                              </w:rPr>
                              <w:t>NAME:</w:t>
                            </w:r>
                            <w:r>
                              <w:rPr>
                                <w:sz w:val="22"/>
                              </w:rPr>
                              <w:t xml:space="preserve">       </w:t>
                            </w:r>
                          </w:p>
                          <w:p w:rsidR="0030129A" w:rsidRPr="00E5590D" w:rsidRDefault="0030129A" w:rsidP="0030129A">
                            <w:pPr>
                              <w:rPr>
                                <w:sz w:val="22"/>
                              </w:rPr>
                            </w:pPr>
                          </w:p>
                          <w:p w:rsidR="0030129A" w:rsidRPr="005632E0" w:rsidRDefault="0030129A" w:rsidP="0030129A">
                            <w:pPr>
                              <w:rPr>
                                <w:i/>
                              </w:rPr>
                            </w:pPr>
                            <w:r w:rsidRPr="00E5590D">
                              <w:rPr>
                                <w:sz w:val="22"/>
                              </w:rPr>
                              <w:t>UNIT NO</w:t>
                            </w:r>
                            <w:r w:rsidRPr="005632E0">
                              <w:t xml:space="preserve">:                </w:t>
                            </w:r>
                            <w:r w:rsidRPr="005632E0">
                              <w:rPr>
                                <w:i/>
                              </w:rPr>
                              <w:t>Fix label here</w:t>
                            </w:r>
                          </w:p>
                          <w:p w:rsidR="0030129A" w:rsidRPr="00E5590D" w:rsidRDefault="0030129A" w:rsidP="0030129A">
                            <w:pPr>
                              <w:rPr>
                                <w:sz w:val="22"/>
                              </w:rPr>
                            </w:pPr>
                          </w:p>
                          <w:p w:rsidR="0030129A" w:rsidRDefault="0030129A" w:rsidP="0030129A">
                            <w:r w:rsidRPr="00E5590D">
                              <w:rPr>
                                <w:sz w:val="22"/>
                              </w:rPr>
                              <w:t>DOB: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8" o:spid="_x0000_s1050" type="#_x0000_t202" style="position:absolute;margin-left:-2.5pt;margin-top:5.2pt;width:301pt;height:13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" fillcolor="white [3201]" strokeweight=".5pt">
                <v:path arrowok="t"/>
                <v:textbox>
                  <w:txbxContent>
                    <w:p w:rsidR="0030129A" w:rsidRPr="00E5590D" w:rsidRDefault="0030129A" w:rsidP="0030129A">
                      <w:pPr>
                        <w:rPr>
                          <w:sz w:val="22"/>
                        </w:rPr>
                      </w:pPr>
                      <w:r w:rsidRPr="00E5590D">
                        <w:rPr>
                          <w:sz w:val="22"/>
                        </w:rPr>
                        <w:t>NAME:</w:t>
                      </w:r>
                      <w:r>
                        <w:rPr>
                          <w:sz w:val="22"/>
                        </w:rPr>
                        <w:t xml:space="preserve">       </w:t>
                      </w:r>
                    </w:p>
                    <w:p w:rsidR="0030129A" w:rsidRPr="00E5590D" w:rsidRDefault="0030129A" w:rsidP="0030129A">
                      <w:pPr>
                        <w:rPr>
                          <w:sz w:val="22"/>
                        </w:rPr>
                      </w:pPr>
                    </w:p>
                    <w:p w:rsidR="0030129A" w:rsidRPr="005632E0" w:rsidRDefault="0030129A" w:rsidP="0030129A">
                      <w:pPr>
                        <w:rPr>
                          <w:i/>
                        </w:rPr>
                      </w:pPr>
                      <w:r w:rsidRPr="00E5590D">
                        <w:rPr>
                          <w:sz w:val="22"/>
                        </w:rPr>
                        <w:t>UNIT NO</w:t>
                      </w:r>
                      <w:r w:rsidRPr="005632E0">
                        <w:t xml:space="preserve">:                </w:t>
                      </w:r>
                      <w:r w:rsidRPr="005632E0">
                        <w:rPr>
                          <w:i/>
                        </w:rPr>
                        <w:t>Fix label here</w:t>
                      </w:r>
                    </w:p>
                    <w:p w:rsidR="0030129A" w:rsidRPr="00E5590D" w:rsidRDefault="0030129A" w:rsidP="0030129A">
                      <w:pPr>
                        <w:rPr>
                          <w:sz w:val="22"/>
                        </w:rPr>
                      </w:pPr>
                    </w:p>
                    <w:p w:rsidR="0030129A" w:rsidRDefault="0030129A" w:rsidP="0030129A">
                      <w:r w:rsidRPr="00E5590D">
                        <w:rPr>
                          <w:sz w:val="22"/>
                        </w:rPr>
                        <w:t>DOB:</w:t>
                      </w:r>
                    </w:p>
                  </w:txbxContent>
                </v:textbox>
              </v:shape>
            </w:pict>
          </mc:Fallback>
        </mc:AlternateContent>
      </w:r>
    </w:p>
    <w:p w:rsidR="0030129A" w:rsidRDefault="0030129A" w:rsidP="00C21D05">
      <w:pPr>
        <w:rPr>
          <w:b/>
          <w:bCs/>
          <w:u w:val="single"/>
        </w:rPr>
      </w:pPr>
    </w:p>
    <w:p w:rsidR="0030129A" w:rsidRDefault="0030129A" w:rsidP="00C21D05">
      <w:pPr>
        <w:rPr>
          <w:b/>
          <w:bCs/>
          <w:u w:val="single"/>
        </w:rPr>
      </w:pPr>
    </w:p>
    <w:p w:rsidR="0030129A" w:rsidRPr="00E5590D" w:rsidRDefault="0030129A" w:rsidP="0030129A">
      <w:pPr>
        <w:rPr>
          <w:sz w:val="22"/>
        </w:rPr>
      </w:pPr>
      <w:r w:rsidRPr="00E5590D">
        <w:rPr>
          <w:sz w:val="22"/>
        </w:rPr>
        <w:t>NAME:</w:t>
      </w:r>
      <w:r>
        <w:rPr>
          <w:sz w:val="22"/>
        </w:rPr>
        <w:t xml:space="preserve">       </w:t>
      </w:r>
    </w:p>
    <w:p w:rsidR="0030129A" w:rsidRPr="00E5590D" w:rsidRDefault="0030129A" w:rsidP="0030129A">
      <w:pPr>
        <w:rPr>
          <w:sz w:val="22"/>
        </w:rPr>
      </w:pPr>
    </w:p>
    <w:p w:rsidR="0030129A" w:rsidRDefault="0030129A" w:rsidP="0030129A">
      <w:pPr>
        <w:rPr>
          <w:i/>
        </w:rPr>
      </w:pPr>
      <w:r w:rsidRPr="00E5590D">
        <w:rPr>
          <w:sz w:val="22"/>
        </w:rPr>
        <w:t>UNIT NO</w:t>
      </w:r>
      <w:r w:rsidRPr="005632E0">
        <w:t xml:space="preserve">:                </w:t>
      </w:r>
      <w:r w:rsidRPr="005632E0">
        <w:rPr>
          <w:i/>
        </w:rPr>
        <w:t>Fix label here</w:t>
      </w:r>
    </w:p>
    <w:p w:rsidR="0030129A" w:rsidRDefault="0030129A" w:rsidP="0030129A">
      <w:pPr>
        <w:rPr>
          <w:i/>
        </w:rPr>
      </w:pPr>
    </w:p>
    <w:p w:rsidR="0030129A" w:rsidRDefault="0030129A" w:rsidP="0030129A">
      <w:pPr>
        <w:rPr>
          <w:i/>
        </w:rPr>
      </w:pPr>
    </w:p>
    <w:p w:rsidR="0030129A" w:rsidRDefault="0030129A" w:rsidP="0030129A">
      <w:pPr>
        <w:rPr>
          <w:i/>
        </w:rPr>
      </w:pPr>
    </w:p>
    <w:p w:rsidR="0030129A" w:rsidRDefault="0030129A" w:rsidP="0030129A">
      <w:pPr>
        <w:rPr>
          <w:i/>
        </w:rPr>
      </w:pPr>
    </w:p>
    <w:p w:rsidR="0030129A" w:rsidRDefault="0030129A" w:rsidP="0030129A">
      <w:pPr>
        <w:rPr>
          <w:i/>
        </w:rPr>
      </w:pPr>
    </w:p>
    <w:p w:rsidR="0030129A" w:rsidRDefault="0030129A" w:rsidP="00C21D05">
      <w:pPr>
        <w:rPr>
          <w:b/>
          <w:bCs/>
          <w:u w:val="single"/>
        </w:rPr>
      </w:pPr>
    </w:p>
    <w:p w:rsidR="0030129A" w:rsidRDefault="0030129A" w:rsidP="00C21D05">
      <w:pPr>
        <w:rPr>
          <w:b/>
          <w:bCs/>
          <w:u w:val="single"/>
        </w:rPr>
      </w:pPr>
    </w:p>
    <w:p w:rsidR="0030129A" w:rsidRDefault="0030129A" w:rsidP="00C21D05">
      <w:pPr>
        <w:rPr>
          <w:b/>
          <w:bCs/>
          <w:u w:val="single"/>
        </w:rPr>
      </w:pPr>
    </w:p>
    <w:p w:rsidR="0030129A" w:rsidRDefault="0030129A" w:rsidP="00C21D05">
      <w:pPr>
        <w:rPr>
          <w:b/>
          <w:bCs/>
          <w:u w:val="single"/>
        </w:rPr>
      </w:pPr>
    </w:p>
    <w:p w:rsidR="0030129A" w:rsidRDefault="0030129A" w:rsidP="00C21D05">
      <w:pPr>
        <w:rPr>
          <w:b/>
          <w:bCs/>
          <w:u w:val="single"/>
        </w:rPr>
      </w:pPr>
    </w:p>
    <w:p w:rsidR="005632E0" w:rsidRDefault="00364FFE" w:rsidP="00C21D05">
      <w:pPr>
        <w:rPr>
          <w:b/>
          <w:bCs/>
          <w:u w:val="single"/>
        </w:rPr>
      </w:pPr>
      <w:r>
        <w:rPr>
          <w:b/>
          <w:bCs/>
          <w:u w:val="single"/>
        </w:rPr>
        <w:t>ANY INDICATORS OF SEVERE DKA?-CALL ITU</w:t>
      </w:r>
    </w:p>
    <w:p w:rsidR="00364FFE" w:rsidRDefault="00661507" w:rsidP="00C21D05">
      <w:pPr>
        <w:rPr>
          <w:b/>
          <w:bCs/>
          <w:u w:val="single"/>
        </w:rPr>
      </w:pPr>
      <w:r>
        <w:rPr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157480</wp:posOffset>
                </wp:positionV>
                <wp:extent cx="355600" cy="254000"/>
                <wp:effectExtent l="0" t="0" r="25400" b="12700"/>
                <wp:wrapNone/>
                <wp:docPr id="309" name="Text Box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flipH="1" flipV="1">
                          <a:off x="0" y="0"/>
                          <a:ext cx="3556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FFE" w:rsidRDefault="00364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9" o:spid="_x0000_s1051" type="#_x0000_t202" style="position:absolute;margin-left:310.5pt;margin-top:12.4pt;width:28pt;height:20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" fillcolor="white [3201]" strokeweight=".5pt">
                <v:path arrowok="t"/>
                <v:textbox>
                  <w:txbxContent>
                    <w:p w:rsidR="00364FFE" w:rsidRDefault="00364FFE"/>
                  </w:txbxContent>
                </v:textbox>
              </v:shape>
            </w:pict>
          </mc:Fallback>
        </mc:AlternateContent>
      </w:r>
    </w:p>
    <w:p w:rsidR="00364FFE" w:rsidRDefault="00364FFE" w:rsidP="00364FFE">
      <w:pPr>
        <w:pStyle w:val="ListParagraph"/>
        <w:numPr>
          <w:ilvl w:val="0"/>
          <w:numId w:val="26"/>
        </w:numPr>
        <w:rPr>
          <w:bCs/>
        </w:rPr>
      </w:pPr>
      <w:r>
        <w:rPr>
          <w:bCs/>
        </w:rPr>
        <w:t>Blood Ketones &gt;6 mmol/l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364FFE" w:rsidRDefault="00364FFE" w:rsidP="00364FFE">
      <w:pPr>
        <w:pStyle w:val="ListParagraph"/>
        <w:rPr>
          <w:bCs/>
        </w:rPr>
      </w:pPr>
    </w:p>
    <w:p w:rsidR="00364FFE" w:rsidRDefault="00661507" w:rsidP="00364FFE">
      <w:pPr>
        <w:pStyle w:val="ListParagraph"/>
        <w:numPr>
          <w:ilvl w:val="0"/>
          <w:numId w:val="26"/>
        </w:numPr>
        <w:rPr>
          <w:bCs/>
        </w:rPr>
      </w:pPr>
      <w:r>
        <w:rPr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88900</wp:posOffset>
                </wp:positionV>
                <wp:extent cx="355600" cy="241300"/>
                <wp:effectExtent l="0" t="0" r="25400" b="25400"/>
                <wp:wrapNone/>
                <wp:docPr id="310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flipH="1">
                          <a:off x="0" y="0"/>
                          <a:ext cx="3556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FFE" w:rsidRDefault="00364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0" o:spid="_x0000_s1052" type="#_x0000_t202" style="position:absolute;left:0;text-align:left;margin-left:310.5pt;margin-top:7pt;width:28pt;height:19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" fillcolor="white [3201]" strokeweight=".5pt">
                <v:path arrowok="t"/>
                <v:textbox>
                  <w:txbxContent>
                    <w:p w:rsidR="00364FFE" w:rsidRDefault="00364FFE"/>
                  </w:txbxContent>
                </v:textbox>
              </v:shape>
            </w:pict>
          </mc:Fallback>
        </mc:AlternateContent>
      </w:r>
      <w:r w:rsidR="00364FFE">
        <w:rPr>
          <w:bCs/>
        </w:rPr>
        <w:t>Bicarbonate &lt; 5 mmol/l</w:t>
      </w:r>
      <w:r w:rsidR="00364FFE">
        <w:rPr>
          <w:bCs/>
        </w:rPr>
        <w:tab/>
      </w:r>
      <w:r w:rsidR="00364FFE">
        <w:rPr>
          <w:bCs/>
        </w:rPr>
        <w:tab/>
      </w:r>
    </w:p>
    <w:p w:rsidR="00364FFE" w:rsidRPr="00364FFE" w:rsidRDefault="00364FFE" w:rsidP="00364FFE">
      <w:pPr>
        <w:pStyle w:val="ListParagraph"/>
        <w:rPr>
          <w:bCs/>
        </w:rPr>
      </w:pPr>
    </w:p>
    <w:p w:rsidR="00364FFE" w:rsidRDefault="00364FFE" w:rsidP="00364FFE">
      <w:pPr>
        <w:rPr>
          <w:bCs/>
        </w:rPr>
      </w:pPr>
    </w:p>
    <w:p w:rsidR="00364FFE" w:rsidRPr="00364FFE" w:rsidRDefault="00661507" w:rsidP="00364FFE">
      <w:pPr>
        <w:pStyle w:val="ListParagraph"/>
        <w:numPr>
          <w:ilvl w:val="0"/>
          <w:numId w:val="26"/>
        </w:numPr>
        <w:rPr>
          <w:bCs/>
        </w:rPr>
      </w:pPr>
      <w:r>
        <w:rPr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20320</wp:posOffset>
                </wp:positionV>
                <wp:extent cx="355600" cy="304800"/>
                <wp:effectExtent l="0" t="0" r="25400" b="19050"/>
                <wp:wrapNone/>
                <wp:docPr id="311" name="Text Box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FFE" w:rsidRDefault="00364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1" o:spid="_x0000_s1053" type="#_x0000_t202" style="position:absolute;left:0;text-align:left;margin-left:310.5pt;margin-top:1.6pt;width:28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" fillcolor="white [3201]" strokeweight=".5pt">
                <v:path arrowok="t"/>
                <v:textbox>
                  <w:txbxContent>
                    <w:p w:rsidR="00364FFE" w:rsidRDefault="00364FFE"/>
                  </w:txbxContent>
                </v:textbox>
              </v:shape>
            </w:pict>
          </mc:Fallback>
        </mc:AlternateContent>
      </w:r>
      <w:r w:rsidR="00364FFE">
        <w:rPr>
          <w:bCs/>
        </w:rPr>
        <w:t>Venous/Arterial pH &lt; 7.1</w:t>
      </w:r>
      <w:r w:rsidR="00364FFE">
        <w:rPr>
          <w:bCs/>
        </w:rPr>
        <w:tab/>
      </w:r>
      <w:r w:rsidR="00364FFE">
        <w:rPr>
          <w:bCs/>
        </w:rPr>
        <w:tab/>
      </w:r>
    </w:p>
    <w:p w:rsidR="00364FFE" w:rsidRDefault="00364FFE" w:rsidP="00364FFE">
      <w:pPr>
        <w:rPr>
          <w:bCs/>
        </w:rPr>
      </w:pPr>
    </w:p>
    <w:p w:rsidR="00364FFE" w:rsidRDefault="00661507" w:rsidP="00364FFE">
      <w:pPr>
        <w:rPr>
          <w:bCs/>
        </w:rPr>
      </w:pPr>
      <w:r>
        <w:rPr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152400</wp:posOffset>
                </wp:positionV>
                <wp:extent cx="355600" cy="228600"/>
                <wp:effectExtent l="0" t="0" r="25400" b="19050"/>
                <wp:wrapNone/>
                <wp:docPr id="312" name="Text Box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FFE" w:rsidRDefault="00364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2" o:spid="_x0000_s1054" type="#_x0000_t202" style="position:absolute;margin-left:310.5pt;margin-top:12pt;width:28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" fillcolor="white [3201]" strokeweight=".5pt">
                <v:path arrowok="t"/>
                <v:textbox>
                  <w:txbxContent>
                    <w:p w:rsidR="00364FFE" w:rsidRDefault="00364FFE"/>
                  </w:txbxContent>
                </v:textbox>
              </v:shape>
            </w:pict>
          </mc:Fallback>
        </mc:AlternateContent>
      </w:r>
    </w:p>
    <w:p w:rsidR="00364FFE" w:rsidRPr="00420518" w:rsidRDefault="00364FFE" w:rsidP="00364FFE">
      <w:pPr>
        <w:pStyle w:val="ListParagraph"/>
        <w:numPr>
          <w:ilvl w:val="0"/>
          <w:numId w:val="26"/>
        </w:numPr>
        <w:rPr>
          <w:bCs/>
        </w:rPr>
      </w:pPr>
      <w:r w:rsidRPr="00420518">
        <w:rPr>
          <w:bCs/>
        </w:rPr>
        <w:t>K+ &lt; 3.5 mmol/l on admission</w:t>
      </w:r>
    </w:p>
    <w:p w:rsidR="00364FFE" w:rsidRDefault="00661507" w:rsidP="00364FFE">
      <w:pPr>
        <w:pStyle w:val="ListParagraph"/>
        <w:rPr>
          <w:bCs/>
        </w:rPr>
      </w:pPr>
      <w:r>
        <w:rPr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157480</wp:posOffset>
                </wp:positionV>
                <wp:extent cx="355600" cy="292100"/>
                <wp:effectExtent l="0" t="0" r="25400" b="12700"/>
                <wp:wrapNone/>
                <wp:docPr id="313" name="Text Box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flipV="1">
                          <a:off x="0" y="0"/>
                          <a:ext cx="355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FFE" w:rsidRDefault="00364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3" o:spid="_x0000_s1055" type="#_x0000_t202" style="position:absolute;left:0;text-align:left;margin-left:310.5pt;margin-top:12.4pt;width:28pt;height:23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" fillcolor="white [3201]" strokeweight=".5pt">
                <v:path arrowok="t"/>
                <v:textbox>
                  <w:txbxContent>
                    <w:p w:rsidR="00364FFE" w:rsidRDefault="00364FFE"/>
                  </w:txbxContent>
                </v:textbox>
              </v:shape>
            </w:pict>
          </mc:Fallback>
        </mc:AlternateContent>
      </w:r>
    </w:p>
    <w:p w:rsidR="00364FFE" w:rsidRPr="00364FFE" w:rsidRDefault="00364FFE" w:rsidP="00364FFE">
      <w:pPr>
        <w:pStyle w:val="ListParagraph"/>
        <w:numPr>
          <w:ilvl w:val="0"/>
          <w:numId w:val="26"/>
        </w:numPr>
        <w:rPr>
          <w:bCs/>
        </w:rPr>
      </w:pPr>
      <w:r>
        <w:rPr>
          <w:bCs/>
        </w:rPr>
        <w:t>GCS &lt; 12 or abnormal AVPU scale</w:t>
      </w:r>
      <w:r>
        <w:rPr>
          <w:bCs/>
        </w:rPr>
        <w:tab/>
      </w:r>
      <w:r>
        <w:rPr>
          <w:bCs/>
        </w:rPr>
        <w:tab/>
      </w:r>
    </w:p>
    <w:p w:rsidR="00364FFE" w:rsidRDefault="00364FFE" w:rsidP="00364FFE">
      <w:pPr>
        <w:rPr>
          <w:bCs/>
        </w:rPr>
      </w:pPr>
    </w:p>
    <w:p w:rsidR="00364FFE" w:rsidRDefault="00364FFE" w:rsidP="00364FFE">
      <w:pPr>
        <w:pStyle w:val="ListParagraph"/>
        <w:numPr>
          <w:ilvl w:val="0"/>
          <w:numId w:val="26"/>
        </w:numPr>
      </w:pPr>
      <w:r>
        <w:t>O2 saturation &lt; 92% on air</w:t>
      </w:r>
      <w:r>
        <w:tab/>
      </w:r>
      <w:r>
        <w:tab/>
      </w:r>
      <w:r>
        <w:tab/>
      </w:r>
      <w:r>
        <w:tab/>
      </w:r>
      <w:r>
        <w:tab/>
      </w:r>
    </w:p>
    <w:p w:rsidR="00364FFE" w:rsidRDefault="00661507" w:rsidP="00364FFE">
      <w:pPr>
        <w:ind w:firstLine="3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2540</wp:posOffset>
                </wp:positionV>
                <wp:extent cx="355600" cy="317500"/>
                <wp:effectExtent l="0" t="0" r="25400" b="25400"/>
                <wp:wrapNone/>
                <wp:docPr id="314" name="Text Box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FFE" w:rsidRDefault="00364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4" o:spid="_x0000_s1056" type="#_x0000_t202" style="position:absolute;left:0;text-align:left;margin-left:310.5pt;margin-top:.2pt;width:28pt;height: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" fillcolor="white [3201]" strokeweight=".5pt">
                <v:path arrowok="t"/>
                <v:textbox>
                  <w:txbxContent>
                    <w:p w:rsidR="00364FFE" w:rsidRDefault="00364FFE"/>
                  </w:txbxContent>
                </v:textbox>
              </v:shape>
            </w:pict>
          </mc:Fallback>
        </mc:AlternateContent>
      </w:r>
      <w:r w:rsidR="00364FFE">
        <w:t xml:space="preserve"> (assuming normal baseline respiratory function)</w:t>
      </w:r>
    </w:p>
    <w:p w:rsidR="00364FFE" w:rsidRDefault="00364FFE" w:rsidP="00364FFE">
      <w:pPr>
        <w:ind w:firstLine="360"/>
      </w:pPr>
    </w:p>
    <w:p w:rsidR="00364FFE" w:rsidRDefault="00364FFE" w:rsidP="00364FFE">
      <w:pPr>
        <w:ind w:firstLine="360"/>
      </w:pPr>
    </w:p>
    <w:p w:rsidR="00364FFE" w:rsidRDefault="00364FFE" w:rsidP="00364FFE"/>
    <w:p w:rsidR="00364FFE" w:rsidRDefault="00661507" w:rsidP="00364FFE">
      <w:pPr>
        <w:ind w:firstLine="3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50800</wp:posOffset>
                </wp:positionV>
                <wp:extent cx="355600" cy="311785"/>
                <wp:effectExtent l="0" t="0" r="25400" b="12065"/>
                <wp:wrapNone/>
                <wp:docPr id="315" name="Text Box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0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FFE" w:rsidRDefault="00364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5" o:spid="_x0000_s1057" type="#_x0000_t202" style="position:absolute;left:0;text-align:left;margin-left:310.5pt;margin-top:4pt;width:28pt;height:24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" fillcolor="white [3201]" strokeweight=".5pt">
                <v:path arrowok="t"/>
                <v:textbox>
                  <w:txbxContent>
                    <w:p w:rsidR="00364FFE" w:rsidRDefault="00364FFE"/>
                  </w:txbxContent>
                </v:textbox>
              </v:shape>
            </w:pict>
          </mc:Fallback>
        </mc:AlternateContent>
      </w:r>
    </w:p>
    <w:p w:rsidR="00364FFE" w:rsidRDefault="00364FFE" w:rsidP="00364FFE">
      <w:pPr>
        <w:pStyle w:val="ListParagraph"/>
        <w:numPr>
          <w:ilvl w:val="0"/>
          <w:numId w:val="26"/>
        </w:numPr>
      </w:pPr>
      <w:r>
        <w:t>Systolic BP &lt; 90mmHg</w:t>
      </w:r>
    </w:p>
    <w:p w:rsidR="00364FFE" w:rsidRDefault="00364FFE" w:rsidP="00364FFE"/>
    <w:p w:rsidR="00364FFE" w:rsidRDefault="00364FFE" w:rsidP="00364FFE"/>
    <w:p w:rsidR="00364FFE" w:rsidRDefault="00661507" w:rsidP="00364FFE">
      <w:pPr>
        <w:pStyle w:val="ListParagraph"/>
        <w:numPr>
          <w:ilvl w:val="0"/>
          <w:numId w:val="26"/>
        </w:num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86995</wp:posOffset>
                </wp:positionV>
                <wp:extent cx="355600" cy="317500"/>
                <wp:effectExtent l="0" t="0" r="25400" b="25400"/>
                <wp:wrapNone/>
                <wp:docPr id="316" name="Text Box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FFE" w:rsidRDefault="00364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6" o:spid="_x0000_s1058" type="#_x0000_t202" style="position:absolute;left:0;text-align:left;margin-left:310.5pt;margin-top:6.85pt;width:28pt;height: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" fillcolor="white [3201]" strokeweight=".5pt">
                <v:path arrowok="t"/>
                <v:textbox>
                  <w:txbxContent>
                    <w:p w:rsidR="00364FFE" w:rsidRDefault="00364FFE"/>
                  </w:txbxContent>
                </v:textbox>
              </v:shape>
            </w:pict>
          </mc:Fallback>
        </mc:AlternateContent>
      </w:r>
      <w:r w:rsidR="00364FFE">
        <w:t>Pulse &gt; 100 or &lt; 60 bpm</w:t>
      </w:r>
      <w:r w:rsidR="00364FFE">
        <w:tab/>
      </w:r>
    </w:p>
    <w:p w:rsidR="00364FFE" w:rsidRDefault="00364FFE" w:rsidP="00364FFE"/>
    <w:p w:rsidR="00364FFE" w:rsidRDefault="00364FFE" w:rsidP="00364FFE"/>
    <w:p w:rsidR="00364FFE" w:rsidRDefault="00364FFE" w:rsidP="00364FF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64FFE" w:rsidRDefault="00661507" w:rsidP="00364FFE">
      <w:pPr>
        <w:pStyle w:val="ListParagraph"/>
        <w:numPr>
          <w:ilvl w:val="0"/>
          <w:numId w:val="26"/>
        </w:num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4756150</wp:posOffset>
                </wp:positionH>
                <wp:positionV relativeFrom="paragraph">
                  <wp:posOffset>71755</wp:posOffset>
                </wp:positionV>
                <wp:extent cx="304800" cy="279400"/>
                <wp:effectExtent l="0" t="0" r="19050" b="25400"/>
                <wp:wrapNone/>
                <wp:docPr id="317" name="Text Box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8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FFE" w:rsidRDefault="00364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7" o:spid="_x0000_s1059" type="#_x0000_t202" style="position:absolute;left:0;text-align:left;margin-left:374.5pt;margin-top:5.65pt;width:24pt;height:2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" fillcolor="white [3201]" strokeweight=".5pt">
                <v:path arrowok="t"/>
                <v:textbox>
                  <w:txbxContent>
                    <w:p w:rsidR="00364FFE" w:rsidRDefault="00364FFE"/>
                  </w:txbxContent>
                </v:textbox>
              </v:shape>
            </w:pict>
          </mc:Fallback>
        </mc:AlternateContent>
      </w:r>
      <w:r w:rsidR="00364FFE">
        <w:t>Anion gap &gt; 16 (Anion Gap= (Na+ + K+ )- (Cl- + HCO3 -))</w:t>
      </w:r>
      <w:r w:rsidR="00364FFE">
        <w:tab/>
      </w:r>
      <w:r w:rsidR="00364FFE">
        <w:tab/>
      </w:r>
    </w:p>
    <w:p w:rsidR="00364FFE" w:rsidRPr="00E10688" w:rsidRDefault="00364FFE" w:rsidP="00364FFE"/>
    <w:p w:rsidR="00364FFE" w:rsidRPr="00E10688" w:rsidRDefault="00364FFE" w:rsidP="00364FFE">
      <w:r>
        <w:tab/>
      </w:r>
      <w:r>
        <w:tab/>
      </w:r>
      <w:r>
        <w:tab/>
      </w:r>
      <w:r>
        <w:tab/>
      </w:r>
      <w:r>
        <w:tab/>
      </w:r>
    </w:p>
    <w:p w:rsidR="00364FFE" w:rsidRPr="00CF111D" w:rsidRDefault="00364FFE" w:rsidP="00364FFE">
      <w:pPr>
        <w:jc w:val="center"/>
        <w:rPr>
          <w:b/>
          <w:u w:val="single"/>
        </w:rPr>
      </w:pPr>
    </w:p>
    <w:p w:rsidR="00364FFE" w:rsidRPr="00CF111D" w:rsidRDefault="00364FFE" w:rsidP="00364FFE">
      <w:pPr>
        <w:jc w:val="center"/>
        <w:rPr>
          <w:b/>
          <w:u w:val="single"/>
        </w:rPr>
      </w:pPr>
    </w:p>
    <w:p w:rsidR="00364FFE" w:rsidRPr="00CF111D" w:rsidRDefault="00364FFE" w:rsidP="00364FFE">
      <w:pPr>
        <w:jc w:val="center"/>
        <w:rPr>
          <w:b/>
          <w:u w:val="single"/>
        </w:rPr>
      </w:pPr>
    </w:p>
    <w:p w:rsidR="005632E0" w:rsidRDefault="005632E0" w:rsidP="00C21D05">
      <w:pPr>
        <w:rPr>
          <w:b/>
          <w:bCs/>
          <w:u w:val="single"/>
        </w:rPr>
      </w:pPr>
    </w:p>
    <w:p w:rsidR="005632E0" w:rsidRDefault="005632E0" w:rsidP="00C21D05">
      <w:pPr>
        <w:rPr>
          <w:b/>
          <w:bCs/>
          <w:u w:val="single"/>
        </w:rPr>
      </w:pPr>
    </w:p>
    <w:p w:rsidR="005632E0" w:rsidRDefault="005632E0" w:rsidP="00C21D05">
      <w:pPr>
        <w:rPr>
          <w:b/>
          <w:bCs/>
          <w:u w:val="single"/>
        </w:rPr>
      </w:pPr>
    </w:p>
    <w:p w:rsidR="005632E0" w:rsidRDefault="005632E0" w:rsidP="00C21D05">
      <w:pPr>
        <w:rPr>
          <w:b/>
          <w:bCs/>
          <w:u w:val="single"/>
        </w:rPr>
      </w:pPr>
    </w:p>
    <w:p w:rsidR="005632E0" w:rsidRDefault="005632E0" w:rsidP="00C21D05">
      <w:pPr>
        <w:rPr>
          <w:b/>
          <w:bCs/>
          <w:u w:val="single"/>
        </w:rPr>
      </w:pPr>
    </w:p>
    <w:p w:rsidR="005632E0" w:rsidRDefault="005632E0" w:rsidP="00C21D05">
      <w:pPr>
        <w:rPr>
          <w:b/>
          <w:bCs/>
          <w:u w:val="single"/>
        </w:rPr>
      </w:pPr>
    </w:p>
    <w:p w:rsidR="005632E0" w:rsidRDefault="005632E0" w:rsidP="00C21D05">
      <w:pPr>
        <w:rPr>
          <w:b/>
          <w:bCs/>
          <w:u w:val="single"/>
        </w:rPr>
      </w:pPr>
    </w:p>
    <w:p w:rsidR="005632E0" w:rsidRDefault="005632E0" w:rsidP="00C21D05">
      <w:pPr>
        <w:rPr>
          <w:b/>
          <w:bCs/>
          <w:u w:val="single"/>
        </w:rPr>
      </w:pPr>
    </w:p>
    <w:p w:rsidR="005632E0" w:rsidRDefault="00A037F9" w:rsidP="00C21D0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FLUID PRESCRIPTION IN DKA:</w:t>
      </w:r>
    </w:p>
    <w:p w:rsidR="005632E0" w:rsidRDefault="005632E0" w:rsidP="00C21D05">
      <w:pPr>
        <w:rPr>
          <w:b/>
          <w:bCs/>
          <w:u w:val="single"/>
        </w:rPr>
      </w:pPr>
    </w:p>
    <w:p w:rsidR="005632E0" w:rsidRDefault="00661507" w:rsidP="00C21D05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96520</wp:posOffset>
                </wp:positionV>
                <wp:extent cx="3543300" cy="1358900"/>
                <wp:effectExtent l="0" t="0" r="19050" b="12700"/>
                <wp:wrapNone/>
                <wp:docPr id="295" name="Text Box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43300" cy="135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7F9" w:rsidRPr="00E5590D" w:rsidRDefault="00A037F9" w:rsidP="00A037F9">
                            <w:pPr>
                              <w:rPr>
                                <w:sz w:val="22"/>
                              </w:rPr>
                            </w:pPr>
                            <w:r w:rsidRPr="00E5590D">
                              <w:rPr>
                                <w:sz w:val="22"/>
                              </w:rPr>
                              <w:t>NAME:</w:t>
                            </w:r>
                            <w:r>
                              <w:rPr>
                                <w:sz w:val="22"/>
                              </w:rPr>
                              <w:t xml:space="preserve">       </w:t>
                            </w:r>
                          </w:p>
                          <w:p w:rsidR="00A037F9" w:rsidRPr="00E5590D" w:rsidRDefault="00A037F9" w:rsidP="00A037F9">
                            <w:pPr>
                              <w:rPr>
                                <w:sz w:val="22"/>
                              </w:rPr>
                            </w:pPr>
                          </w:p>
                          <w:p w:rsidR="00A037F9" w:rsidRPr="005632E0" w:rsidRDefault="00A037F9" w:rsidP="00A037F9">
                            <w:pPr>
                              <w:rPr>
                                <w:i/>
                              </w:rPr>
                            </w:pPr>
                            <w:r w:rsidRPr="00E5590D">
                              <w:rPr>
                                <w:sz w:val="22"/>
                              </w:rPr>
                              <w:t>UNIT NO</w:t>
                            </w:r>
                            <w:r w:rsidRPr="005632E0">
                              <w:t xml:space="preserve">:                </w:t>
                            </w:r>
                            <w:r w:rsidRPr="005632E0">
                              <w:rPr>
                                <w:i/>
                              </w:rPr>
                              <w:t>Fix label here</w:t>
                            </w:r>
                          </w:p>
                          <w:p w:rsidR="00A037F9" w:rsidRPr="00E5590D" w:rsidRDefault="00A037F9" w:rsidP="00A037F9">
                            <w:pPr>
                              <w:rPr>
                                <w:sz w:val="22"/>
                              </w:rPr>
                            </w:pPr>
                          </w:p>
                          <w:p w:rsidR="00A037F9" w:rsidRDefault="00A037F9" w:rsidP="00A037F9">
                            <w:r w:rsidRPr="00E5590D">
                              <w:rPr>
                                <w:sz w:val="22"/>
                              </w:rPr>
                              <w:t>DOB:</w:t>
                            </w:r>
                          </w:p>
                          <w:p w:rsidR="00A037F9" w:rsidRDefault="00A037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5" o:spid="_x0000_s1060" type="#_x0000_t202" style="position:absolute;margin-left:3.5pt;margin-top:7.6pt;width:279pt;height:10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" fillcolor="white [3201]" strokeweight=".5pt">
                <v:path arrowok="t"/>
                <v:textbox>
                  <w:txbxContent>
                    <w:p w:rsidR="00A037F9" w:rsidRPr="00E5590D" w:rsidRDefault="00A037F9" w:rsidP="00A037F9">
                      <w:pPr>
                        <w:rPr>
                          <w:sz w:val="22"/>
                        </w:rPr>
                      </w:pPr>
                      <w:r w:rsidRPr="00E5590D">
                        <w:rPr>
                          <w:sz w:val="22"/>
                        </w:rPr>
                        <w:t>NAME:</w:t>
                      </w:r>
                      <w:r>
                        <w:rPr>
                          <w:sz w:val="22"/>
                        </w:rPr>
                        <w:t xml:space="preserve">       </w:t>
                      </w:r>
                    </w:p>
                    <w:p w:rsidR="00A037F9" w:rsidRPr="00E5590D" w:rsidRDefault="00A037F9" w:rsidP="00A037F9">
                      <w:pPr>
                        <w:rPr>
                          <w:sz w:val="22"/>
                        </w:rPr>
                      </w:pPr>
                    </w:p>
                    <w:p w:rsidR="00A037F9" w:rsidRPr="005632E0" w:rsidRDefault="00A037F9" w:rsidP="00A037F9">
                      <w:pPr>
                        <w:rPr>
                          <w:i/>
                        </w:rPr>
                      </w:pPr>
                      <w:r w:rsidRPr="00E5590D">
                        <w:rPr>
                          <w:sz w:val="22"/>
                        </w:rPr>
                        <w:t>UNIT NO</w:t>
                      </w:r>
                      <w:r w:rsidRPr="005632E0">
                        <w:t xml:space="preserve">:                </w:t>
                      </w:r>
                      <w:r w:rsidRPr="005632E0">
                        <w:rPr>
                          <w:i/>
                        </w:rPr>
                        <w:t>Fix label here</w:t>
                      </w:r>
                    </w:p>
                    <w:p w:rsidR="00A037F9" w:rsidRPr="00E5590D" w:rsidRDefault="00A037F9" w:rsidP="00A037F9">
                      <w:pPr>
                        <w:rPr>
                          <w:sz w:val="22"/>
                        </w:rPr>
                      </w:pPr>
                    </w:p>
                    <w:p w:rsidR="00A037F9" w:rsidRDefault="00A037F9" w:rsidP="00A037F9">
                      <w:r w:rsidRPr="00E5590D">
                        <w:rPr>
                          <w:sz w:val="22"/>
                        </w:rPr>
                        <w:t>DOB:</w:t>
                      </w:r>
                    </w:p>
                    <w:p w:rsidR="00A037F9" w:rsidRDefault="00A037F9"/>
                  </w:txbxContent>
                </v:textbox>
              </v:shape>
            </w:pict>
          </mc:Fallback>
        </mc:AlternateContent>
      </w:r>
    </w:p>
    <w:p w:rsidR="005632E0" w:rsidRDefault="005632E0" w:rsidP="00C21D05">
      <w:pPr>
        <w:rPr>
          <w:b/>
          <w:bCs/>
          <w:u w:val="single"/>
        </w:rPr>
      </w:pPr>
    </w:p>
    <w:p w:rsidR="005632E0" w:rsidRDefault="005632E0" w:rsidP="00C21D05">
      <w:pPr>
        <w:rPr>
          <w:b/>
          <w:bCs/>
          <w:u w:val="single"/>
        </w:rPr>
      </w:pPr>
    </w:p>
    <w:p w:rsidR="005632E0" w:rsidRDefault="005632E0" w:rsidP="00C21D05">
      <w:pPr>
        <w:rPr>
          <w:b/>
          <w:bCs/>
          <w:u w:val="single"/>
        </w:rPr>
      </w:pPr>
    </w:p>
    <w:p w:rsidR="005632E0" w:rsidRDefault="005632E0" w:rsidP="00C21D05">
      <w:pPr>
        <w:rPr>
          <w:b/>
          <w:bCs/>
          <w:u w:val="single"/>
        </w:rPr>
      </w:pPr>
    </w:p>
    <w:p w:rsidR="005632E0" w:rsidRDefault="005632E0" w:rsidP="00C21D05">
      <w:pPr>
        <w:rPr>
          <w:b/>
          <w:bCs/>
          <w:u w:val="single"/>
        </w:rPr>
      </w:pPr>
    </w:p>
    <w:p w:rsidR="005632E0" w:rsidRDefault="005632E0" w:rsidP="00C21D05">
      <w:pPr>
        <w:rPr>
          <w:b/>
          <w:bCs/>
          <w:u w:val="single"/>
        </w:rPr>
      </w:pPr>
    </w:p>
    <w:p w:rsidR="005632E0" w:rsidRDefault="005632E0" w:rsidP="00C21D05">
      <w:pPr>
        <w:rPr>
          <w:b/>
          <w:bCs/>
          <w:u w:val="single"/>
        </w:rPr>
      </w:pPr>
    </w:p>
    <w:p w:rsidR="005632E0" w:rsidRDefault="005632E0" w:rsidP="00C21D05">
      <w:pPr>
        <w:rPr>
          <w:b/>
          <w:bCs/>
          <w:u w:val="single"/>
        </w:rPr>
      </w:pPr>
    </w:p>
    <w:p w:rsidR="00A037F9" w:rsidRDefault="00A037F9" w:rsidP="00A037F9"/>
    <w:p w:rsidR="00A037F9" w:rsidRDefault="00661507" w:rsidP="00A037F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3168650</wp:posOffset>
                </wp:positionH>
                <wp:positionV relativeFrom="paragraph">
                  <wp:posOffset>-5080</wp:posOffset>
                </wp:positionV>
                <wp:extent cx="558800" cy="520700"/>
                <wp:effectExtent l="0" t="0" r="12700" b="12700"/>
                <wp:wrapNone/>
                <wp:docPr id="296" name="Text 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8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7F9" w:rsidRDefault="00A037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6" o:spid="_x0000_s1061" type="#_x0000_t202" style="position:absolute;margin-left:249.5pt;margin-top:-.4pt;width:44pt;height:4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" fillcolor="white [3201]" strokeweight=".5pt">
                <v:path arrowok="t"/>
                <v:textbox>
                  <w:txbxContent>
                    <w:p w:rsidR="00A037F9" w:rsidRDefault="00A037F9"/>
                  </w:txbxContent>
                </v:textbox>
              </v:shape>
            </w:pict>
          </mc:Fallback>
        </mc:AlternateContent>
      </w:r>
    </w:p>
    <w:p w:rsidR="00A037F9" w:rsidRDefault="00A037F9" w:rsidP="00A037F9">
      <w:r>
        <w:t xml:space="preserve">VOLUME OF FLUID GIVEN PRE-HOSPITAL:   </w:t>
      </w:r>
    </w:p>
    <w:p w:rsidR="00A037F9" w:rsidRDefault="00A037F9" w:rsidP="00A037F9"/>
    <w:p w:rsidR="00A037F9" w:rsidRDefault="00A037F9" w:rsidP="00A037F9"/>
    <w:p w:rsidR="00A037F9" w:rsidRPr="00A037F9" w:rsidRDefault="00A037F9" w:rsidP="00A037F9"/>
    <w:p w:rsidR="00A037F9" w:rsidRDefault="00A037F9" w:rsidP="00A037F9">
      <w:r w:rsidRPr="00A037F9">
        <w:t xml:space="preserve">FOR ED PATIENTS: </w:t>
      </w:r>
    </w:p>
    <w:p w:rsidR="00A037F9" w:rsidRPr="00A037F9" w:rsidRDefault="00A037F9" w:rsidP="00A037F9"/>
    <w:p w:rsidR="00A037F9" w:rsidRPr="00A037F9" w:rsidRDefault="00A037F9" w:rsidP="00A037F9">
      <w:pPr>
        <w:pStyle w:val="ListParagraph"/>
        <w:numPr>
          <w:ilvl w:val="0"/>
          <w:numId w:val="27"/>
        </w:numPr>
      </w:pPr>
      <w:r>
        <w:t>Take down fluids commenced by ambulance crew.</w:t>
      </w:r>
    </w:p>
    <w:p w:rsidR="00A037F9" w:rsidRPr="00A037F9" w:rsidRDefault="00A037F9" w:rsidP="00A037F9">
      <w:pPr>
        <w:pStyle w:val="ListParagraph"/>
        <w:numPr>
          <w:ilvl w:val="0"/>
          <w:numId w:val="27"/>
        </w:numPr>
      </w:pPr>
      <w:r>
        <w:t>Note volume of fluid given pre hospital.</w:t>
      </w:r>
    </w:p>
    <w:p w:rsidR="00A037F9" w:rsidRDefault="00A037F9" w:rsidP="00A037F9">
      <w:pPr>
        <w:pStyle w:val="ListParagraph"/>
        <w:numPr>
          <w:ilvl w:val="0"/>
          <w:numId w:val="27"/>
        </w:numPr>
      </w:pPr>
      <w:r>
        <w:t>Commence fluids as per protocol:</w:t>
      </w:r>
    </w:p>
    <w:p w:rsidR="00A037F9" w:rsidRDefault="00A037F9" w:rsidP="00A037F9">
      <w:pPr>
        <w:ind w:left="720"/>
      </w:pPr>
      <w:r>
        <w:t>If SBP &lt; 100 commence RESUSCITATION FLUIDS (to maximum 1.5l INCLUDING prehospital fluids).</w:t>
      </w:r>
    </w:p>
    <w:p w:rsidR="00A037F9" w:rsidRPr="00A037F9" w:rsidRDefault="00A037F9" w:rsidP="00A037F9">
      <w:pPr>
        <w:ind w:left="720"/>
      </w:pPr>
      <w:r>
        <w:t>If SBP &gt;100 commence REHYDRATION FLUIDS from the start regardless of prehospital fluid.</w:t>
      </w:r>
    </w:p>
    <w:p w:rsidR="00A037F9" w:rsidRDefault="00A037F9" w:rsidP="00A037F9">
      <w:pPr>
        <w:pStyle w:val="Heading1"/>
        <w:rPr>
          <w:b/>
          <w:bCs/>
          <w:sz w:val="28"/>
          <w:szCs w:val="28"/>
          <w:shd w:val="clear" w:color="auto" w:fill="FFFFFF"/>
        </w:rPr>
      </w:pPr>
    </w:p>
    <w:p w:rsidR="005632E0" w:rsidRDefault="005632E0" w:rsidP="00C21D05">
      <w:pPr>
        <w:rPr>
          <w:b/>
          <w:bCs/>
          <w:u w:val="single"/>
        </w:rPr>
      </w:pPr>
    </w:p>
    <w:p w:rsidR="005632E0" w:rsidRDefault="005632E0" w:rsidP="00C21D05">
      <w:pPr>
        <w:rPr>
          <w:b/>
          <w:bCs/>
          <w:u w:val="single"/>
        </w:rPr>
      </w:pPr>
    </w:p>
    <w:p w:rsidR="005632E0" w:rsidRPr="00720246" w:rsidRDefault="00A037F9" w:rsidP="00C21D05">
      <w:pPr>
        <w:rPr>
          <w:b/>
          <w:bCs/>
          <w:sz w:val="28"/>
          <w:szCs w:val="28"/>
          <w:u w:val="single"/>
        </w:rPr>
      </w:pPr>
      <w:r w:rsidRPr="00720246">
        <w:rPr>
          <w:b/>
          <w:bCs/>
          <w:sz w:val="28"/>
          <w:szCs w:val="28"/>
          <w:u w:val="single"/>
        </w:rPr>
        <w:t>RESUSCITATION FLUIDS:</w:t>
      </w:r>
      <w:r w:rsidR="00720246" w:rsidRPr="00720246">
        <w:rPr>
          <w:b/>
          <w:bCs/>
          <w:sz w:val="28"/>
          <w:szCs w:val="28"/>
          <w:u w:val="single"/>
        </w:rPr>
        <w:t xml:space="preserve"> SBP &lt; 100mmHg</w:t>
      </w:r>
    </w:p>
    <w:p w:rsidR="00C21D05" w:rsidRPr="00E5590D" w:rsidRDefault="00C21D05" w:rsidP="00C21D05">
      <w:r w:rsidRPr="00E5590D">
        <w:t xml:space="preserve">  </w:t>
      </w:r>
    </w:p>
    <w:p w:rsidR="00C21D05" w:rsidRDefault="00C21D05" w:rsidP="00C21D05">
      <w:pPr>
        <w:rPr>
          <w:sz w:val="22"/>
        </w:rPr>
      </w:pPr>
    </w:p>
    <w:p w:rsidR="00A037F9" w:rsidRPr="00A037F9" w:rsidRDefault="00A037F9" w:rsidP="00C21D05">
      <w:r>
        <w:t>Give Normal Saline 500ml over 15-20 mins and repeat until SBP &gt;100mmHg</w:t>
      </w:r>
      <w:r w:rsidRPr="00A037F9">
        <w:t xml:space="preserve"> (maximum 1.5</w:t>
      </w:r>
      <w:r w:rsidR="00726E34">
        <w:t xml:space="preserve"> </w:t>
      </w:r>
      <w:r w:rsidRPr="00A037F9">
        <w:t>l)</w:t>
      </w:r>
      <w:r>
        <w:t xml:space="preserve"> then move to REHYDRATION FLUIDS (below).</w:t>
      </w:r>
    </w:p>
    <w:p w:rsidR="00676DAA" w:rsidRDefault="00C21D05" w:rsidP="00C21D05">
      <w:pPr>
        <w:pStyle w:val="Heading1"/>
        <w:rPr>
          <w:b/>
          <w:bCs/>
          <w:sz w:val="28"/>
          <w:szCs w:val="28"/>
          <w:shd w:val="clear" w:color="auto" w:fill="FFFFFF"/>
        </w:rPr>
      </w:pPr>
      <w:r w:rsidRPr="00B22F94">
        <w:rPr>
          <w:b/>
          <w:bCs/>
          <w:sz w:val="28"/>
          <w:szCs w:val="28"/>
          <w:shd w:val="clear" w:color="auto" w:fill="FFFFFF"/>
        </w:rPr>
        <w:t xml:space="preserve">   </w:t>
      </w:r>
    </w:p>
    <w:p w:rsidR="00676DAA" w:rsidRDefault="00676DAA" w:rsidP="00C21D05">
      <w:pPr>
        <w:pStyle w:val="Heading1"/>
        <w:rPr>
          <w:b/>
          <w:bCs/>
          <w:sz w:val="28"/>
          <w:szCs w:val="28"/>
          <w:shd w:val="clear" w:color="auto" w:fill="FFFFFF"/>
        </w:rPr>
      </w:pPr>
    </w:p>
    <w:tbl>
      <w:tblPr>
        <w:tblStyle w:val="TableGrid"/>
        <w:tblW w:w="11067" w:type="dxa"/>
        <w:tblLook w:val="04A0" w:firstRow="1" w:lastRow="0" w:firstColumn="1" w:lastColumn="0" w:noHBand="0" w:noVBand="1"/>
      </w:tblPr>
      <w:tblGrid>
        <w:gridCol w:w="3659"/>
        <w:gridCol w:w="1904"/>
        <w:gridCol w:w="2638"/>
        <w:gridCol w:w="1319"/>
        <w:gridCol w:w="1547"/>
      </w:tblGrid>
      <w:tr w:rsidR="00A037F9" w:rsidTr="00A037F9">
        <w:trPr>
          <w:trHeight w:val="809"/>
        </w:trPr>
        <w:tc>
          <w:tcPr>
            <w:tcW w:w="3659" w:type="dxa"/>
          </w:tcPr>
          <w:p w:rsidR="00A037F9" w:rsidRDefault="00A037F9" w:rsidP="00C21D05">
            <w:pPr>
              <w:pStyle w:val="Heading1"/>
              <w:outlineLvl w:val="0"/>
              <w:rPr>
                <w:b/>
                <w:bCs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04" w:type="dxa"/>
          </w:tcPr>
          <w:p w:rsidR="00A037F9" w:rsidRDefault="00A037F9" w:rsidP="00C21D05">
            <w:pPr>
              <w:pStyle w:val="Heading1"/>
              <w:outlineLvl w:val="0"/>
              <w:rPr>
                <w:b/>
                <w:bCs/>
                <w:sz w:val="28"/>
                <w:szCs w:val="28"/>
                <w:shd w:val="clear" w:color="auto" w:fill="FFFFFF"/>
              </w:rPr>
            </w:pPr>
          </w:p>
          <w:p w:rsidR="00A037F9" w:rsidRPr="00A037F9" w:rsidRDefault="00A037F9" w:rsidP="00A037F9">
            <w:r>
              <w:t>Volume</w:t>
            </w:r>
          </w:p>
        </w:tc>
        <w:tc>
          <w:tcPr>
            <w:tcW w:w="2638" w:type="dxa"/>
          </w:tcPr>
          <w:p w:rsidR="00A037F9" w:rsidRDefault="00A037F9" w:rsidP="00C21D05">
            <w:pPr>
              <w:pStyle w:val="Heading1"/>
              <w:outlineLvl w:val="0"/>
              <w:rPr>
                <w:b/>
                <w:bCs/>
                <w:sz w:val="28"/>
                <w:szCs w:val="28"/>
                <w:shd w:val="clear" w:color="auto" w:fill="FFFFFF"/>
              </w:rPr>
            </w:pPr>
          </w:p>
          <w:p w:rsidR="00A037F9" w:rsidRPr="00A037F9" w:rsidRDefault="00A037F9" w:rsidP="00A037F9">
            <w:r>
              <w:t>Rate/Duration of administration</w:t>
            </w:r>
          </w:p>
        </w:tc>
        <w:tc>
          <w:tcPr>
            <w:tcW w:w="1319" w:type="dxa"/>
          </w:tcPr>
          <w:p w:rsidR="00A037F9" w:rsidRDefault="00A037F9" w:rsidP="00C21D05">
            <w:pPr>
              <w:pStyle w:val="Heading1"/>
              <w:outlineLvl w:val="0"/>
              <w:rPr>
                <w:b/>
                <w:bCs/>
                <w:sz w:val="28"/>
                <w:szCs w:val="28"/>
                <w:shd w:val="clear" w:color="auto" w:fill="FFFFFF"/>
              </w:rPr>
            </w:pPr>
          </w:p>
          <w:p w:rsidR="00A037F9" w:rsidRPr="00A037F9" w:rsidRDefault="00A037F9" w:rsidP="00A037F9">
            <w:r>
              <w:t>Start time</w:t>
            </w:r>
          </w:p>
        </w:tc>
        <w:tc>
          <w:tcPr>
            <w:tcW w:w="1547" w:type="dxa"/>
          </w:tcPr>
          <w:p w:rsidR="00A037F9" w:rsidRDefault="00A037F9" w:rsidP="00C21D05">
            <w:pPr>
              <w:pStyle w:val="Heading1"/>
              <w:outlineLvl w:val="0"/>
              <w:rPr>
                <w:b/>
                <w:bCs/>
                <w:sz w:val="28"/>
                <w:szCs w:val="28"/>
                <w:shd w:val="clear" w:color="auto" w:fill="FFFFFF"/>
              </w:rPr>
            </w:pPr>
          </w:p>
          <w:p w:rsidR="00A037F9" w:rsidRPr="00A037F9" w:rsidRDefault="00A037F9" w:rsidP="00A037F9">
            <w:r>
              <w:t>Signature</w:t>
            </w:r>
          </w:p>
        </w:tc>
      </w:tr>
      <w:tr w:rsidR="00A037F9" w:rsidTr="00A037F9">
        <w:trPr>
          <w:trHeight w:val="809"/>
        </w:trPr>
        <w:tc>
          <w:tcPr>
            <w:tcW w:w="3659" w:type="dxa"/>
          </w:tcPr>
          <w:p w:rsidR="00A037F9" w:rsidRDefault="00A037F9" w:rsidP="00C21D05">
            <w:pPr>
              <w:pStyle w:val="Heading1"/>
              <w:outlineLvl w:val="0"/>
              <w:rPr>
                <w:b/>
                <w:bCs/>
                <w:sz w:val="28"/>
                <w:szCs w:val="28"/>
                <w:shd w:val="clear" w:color="auto" w:fill="FFFFFF"/>
              </w:rPr>
            </w:pPr>
          </w:p>
          <w:p w:rsidR="00A037F9" w:rsidRPr="00A037F9" w:rsidRDefault="00A037F9" w:rsidP="00A037F9">
            <w:r>
              <w:t>Normal Saline</w:t>
            </w:r>
          </w:p>
        </w:tc>
        <w:tc>
          <w:tcPr>
            <w:tcW w:w="1904" w:type="dxa"/>
          </w:tcPr>
          <w:p w:rsidR="00A037F9" w:rsidRDefault="00A037F9" w:rsidP="00C21D05">
            <w:pPr>
              <w:pStyle w:val="Heading1"/>
              <w:outlineLvl w:val="0"/>
              <w:rPr>
                <w:b/>
                <w:bCs/>
                <w:sz w:val="28"/>
                <w:szCs w:val="28"/>
                <w:shd w:val="clear" w:color="auto" w:fill="FFFFFF"/>
              </w:rPr>
            </w:pPr>
          </w:p>
          <w:p w:rsidR="00A037F9" w:rsidRPr="00A037F9" w:rsidRDefault="00A037F9" w:rsidP="00A037F9">
            <w:r>
              <w:t>500ml</w:t>
            </w:r>
          </w:p>
        </w:tc>
        <w:tc>
          <w:tcPr>
            <w:tcW w:w="2638" w:type="dxa"/>
          </w:tcPr>
          <w:p w:rsidR="00A037F9" w:rsidRDefault="00A037F9" w:rsidP="00C21D05">
            <w:pPr>
              <w:pStyle w:val="Heading1"/>
              <w:outlineLvl w:val="0"/>
              <w:rPr>
                <w:b/>
                <w:bCs/>
                <w:sz w:val="28"/>
                <w:szCs w:val="28"/>
                <w:shd w:val="clear" w:color="auto" w:fill="FFFFFF"/>
              </w:rPr>
            </w:pPr>
          </w:p>
          <w:p w:rsidR="00A037F9" w:rsidRPr="00A037F9" w:rsidRDefault="00A037F9" w:rsidP="00A037F9">
            <w:r>
              <w:t>15-20 mins</w:t>
            </w:r>
          </w:p>
        </w:tc>
        <w:tc>
          <w:tcPr>
            <w:tcW w:w="1319" w:type="dxa"/>
          </w:tcPr>
          <w:p w:rsidR="00A037F9" w:rsidRDefault="00A037F9" w:rsidP="00C21D05">
            <w:pPr>
              <w:pStyle w:val="Heading1"/>
              <w:outlineLvl w:val="0"/>
              <w:rPr>
                <w:b/>
                <w:bCs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547" w:type="dxa"/>
          </w:tcPr>
          <w:p w:rsidR="00A037F9" w:rsidRDefault="00A037F9" w:rsidP="00C21D05">
            <w:pPr>
              <w:pStyle w:val="Heading1"/>
              <w:outlineLvl w:val="0"/>
              <w:rPr>
                <w:b/>
                <w:bCs/>
                <w:sz w:val="28"/>
                <w:szCs w:val="28"/>
                <w:shd w:val="clear" w:color="auto" w:fill="FFFFFF"/>
              </w:rPr>
            </w:pPr>
          </w:p>
        </w:tc>
      </w:tr>
      <w:tr w:rsidR="00A037F9" w:rsidTr="00A037F9">
        <w:trPr>
          <w:trHeight w:val="759"/>
        </w:trPr>
        <w:tc>
          <w:tcPr>
            <w:tcW w:w="3659" w:type="dxa"/>
          </w:tcPr>
          <w:p w:rsidR="00A037F9" w:rsidRDefault="00A037F9" w:rsidP="00C21D05">
            <w:pPr>
              <w:pStyle w:val="Heading1"/>
              <w:outlineLvl w:val="0"/>
              <w:rPr>
                <w:b/>
                <w:bCs/>
                <w:sz w:val="28"/>
                <w:szCs w:val="28"/>
                <w:shd w:val="clear" w:color="auto" w:fill="FFFFFF"/>
              </w:rPr>
            </w:pPr>
          </w:p>
          <w:p w:rsidR="00A037F9" w:rsidRPr="00A037F9" w:rsidRDefault="00A037F9" w:rsidP="00A037F9">
            <w:r>
              <w:t>Normal Saline</w:t>
            </w:r>
          </w:p>
        </w:tc>
        <w:tc>
          <w:tcPr>
            <w:tcW w:w="1904" w:type="dxa"/>
          </w:tcPr>
          <w:p w:rsidR="00A037F9" w:rsidRDefault="00A037F9" w:rsidP="00C21D05">
            <w:pPr>
              <w:pStyle w:val="Heading1"/>
              <w:outlineLvl w:val="0"/>
              <w:rPr>
                <w:b/>
                <w:bCs/>
                <w:sz w:val="28"/>
                <w:szCs w:val="28"/>
                <w:shd w:val="clear" w:color="auto" w:fill="FFFFFF"/>
              </w:rPr>
            </w:pPr>
          </w:p>
          <w:p w:rsidR="00A037F9" w:rsidRPr="00A037F9" w:rsidRDefault="00A037F9" w:rsidP="00A037F9">
            <w:r>
              <w:t>500ml</w:t>
            </w:r>
          </w:p>
        </w:tc>
        <w:tc>
          <w:tcPr>
            <w:tcW w:w="2638" w:type="dxa"/>
          </w:tcPr>
          <w:p w:rsidR="00A037F9" w:rsidRDefault="00A037F9" w:rsidP="00C21D05">
            <w:pPr>
              <w:pStyle w:val="Heading1"/>
              <w:outlineLvl w:val="0"/>
              <w:rPr>
                <w:b/>
                <w:bCs/>
                <w:sz w:val="28"/>
                <w:szCs w:val="28"/>
                <w:shd w:val="clear" w:color="auto" w:fill="FFFFFF"/>
              </w:rPr>
            </w:pPr>
          </w:p>
          <w:p w:rsidR="00A037F9" w:rsidRPr="00A037F9" w:rsidRDefault="00A037F9" w:rsidP="00A037F9">
            <w:r>
              <w:t>15-20 mins</w:t>
            </w:r>
          </w:p>
        </w:tc>
        <w:tc>
          <w:tcPr>
            <w:tcW w:w="1319" w:type="dxa"/>
          </w:tcPr>
          <w:p w:rsidR="00A037F9" w:rsidRDefault="00A037F9" w:rsidP="00C21D05">
            <w:pPr>
              <w:pStyle w:val="Heading1"/>
              <w:outlineLvl w:val="0"/>
              <w:rPr>
                <w:b/>
                <w:bCs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547" w:type="dxa"/>
          </w:tcPr>
          <w:p w:rsidR="00A037F9" w:rsidRDefault="00A037F9" w:rsidP="00C21D05">
            <w:pPr>
              <w:pStyle w:val="Heading1"/>
              <w:outlineLvl w:val="0"/>
              <w:rPr>
                <w:b/>
                <w:bCs/>
                <w:sz w:val="28"/>
                <w:szCs w:val="28"/>
                <w:shd w:val="clear" w:color="auto" w:fill="FFFFFF"/>
              </w:rPr>
            </w:pPr>
          </w:p>
        </w:tc>
      </w:tr>
      <w:tr w:rsidR="00A037F9" w:rsidTr="00A037F9">
        <w:trPr>
          <w:trHeight w:val="809"/>
        </w:trPr>
        <w:tc>
          <w:tcPr>
            <w:tcW w:w="3659" w:type="dxa"/>
          </w:tcPr>
          <w:p w:rsidR="00A037F9" w:rsidRDefault="00A037F9" w:rsidP="00C21D05">
            <w:pPr>
              <w:pStyle w:val="Heading1"/>
              <w:outlineLvl w:val="0"/>
              <w:rPr>
                <w:b/>
                <w:bCs/>
                <w:sz w:val="28"/>
                <w:szCs w:val="28"/>
                <w:shd w:val="clear" w:color="auto" w:fill="FFFFFF"/>
              </w:rPr>
            </w:pPr>
          </w:p>
          <w:p w:rsidR="00A037F9" w:rsidRPr="00A037F9" w:rsidRDefault="00A037F9" w:rsidP="00A037F9">
            <w:r>
              <w:t>Normal Saline</w:t>
            </w:r>
          </w:p>
        </w:tc>
        <w:tc>
          <w:tcPr>
            <w:tcW w:w="1904" w:type="dxa"/>
          </w:tcPr>
          <w:p w:rsidR="00A037F9" w:rsidRDefault="00A037F9" w:rsidP="00C21D05">
            <w:pPr>
              <w:pStyle w:val="Heading1"/>
              <w:outlineLvl w:val="0"/>
              <w:rPr>
                <w:b/>
                <w:bCs/>
                <w:sz w:val="28"/>
                <w:szCs w:val="28"/>
                <w:shd w:val="clear" w:color="auto" w:fill="FFFFFF"/>
              </w:rPr>
            </w:pPr>
          </w:p>
          <w:p w:rsidR="00A037F9" w:rsidRPr="00A037F9" w:rsidRDefault="00A037F9" w:rsidP="00A037F9">
            <w:r>
              <w:t>500ml</w:t>
            </w:r>
          </w:p>
        </w:tc>
        <w:tc>
          <w:tcPr>
            <w:tcW w:w="2638" w:type="dxa"/>
          </w:tcPr>
          <w:p w:rsidR="00A037F9" w:rsidRDefault="00A037F9" w:rsidP="00C21D05">
            <w:pPr>
              <w:pStyle w:val="Heading1"/>
              <w:outlineLvl w:val="0"/>
              <w:rPr>
                <w:b/>
                <w:bCs/>
                <w:sz w:val="28"/>
                <w:szCs w:val="28"/>
                <w:shd w:val="clear" w:color="auto" w:fill="FFFFFF"/>
              </w:rPr>
            </w:pPr>
          </w:p>
          <w:p w:rsidR="00A037F9" w:rsidRPr="00A037F9" w:rsidRDefault="00A037F9" w:rsidP="00A037F9">
            <w:r>
              <w:t>15-20 mins</w:t>
            </w:r>
          </w:p>
        </w:tc>
        <w:tc>
          <w:tcPr>
            <w:tcW w:w="1319" w:type="dxa"/>
          </w:tcPr>
          <w:p w:rsidR="00A037F9" w:rsidRDefault="00A037F9" w:rsidP="00C21D05">
            <w:pPr>
              <w:pStyle w:val="Heading1"/>
              <w:outlineLvl w:val="0"/>
              <w:rPr>
                <w:b/>
                <w:bCs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547" w:type="dxa"/>
          </w:tcPr>
          <w:p w:rsidR="00A037F9" w:rsidRDefault="00A037F9" w:rsidP="00C21D05">
            <w:pPr>
              <w:pStyle w:val="Heading1"/>
              <w:outlineLvl w:val="0"/>
              <w:rPr>
                <w:b/>
                <w:bCs/>
                <w:sz w:val="28"/>
                <w:szCs w:val="28"/>
                <w:shd w:val="clear" w:color="auto" w:fill="FFFFFF"/>
              </w:rPr>
            </w:pPr>
          </w:p>
        </w:tc>
      </w:tr>
    </w:tbl>
    <w:p w:rsidR="00676DAA" w:rsidRDefault="00676DAA" w:rsidP="00C21D05">
      <w:pPr>
        <w:pStyle w:val="Heading1"/>
        <w:rPr>
          <w:b/>
          <w:bCs/>
          <w:sz w:val="28"/>
          <w:szCs w:val="28"/>
          <w:shd w:val="clear" w:color="auto" w:fill="FFFFFF"/>
        </w:rPr>
      </w:pPr>
    </w:p>
    <w:p w:rsidR="00676DAA" w:rsidRDefault="00676DAA" w:rsidP="00C21D05">
      <w:pPr>
        <w:pStyle w:val="Heading1"/>
        <w:rPr>
          <w:b/>
          <w:bCs/>
          <w:sz w:val="28"/>
          <w:szCs w:val="28"/>
          <w:shd w:val="clear" w:color="auto" w:fill="FFFFFF"/>
        </w:rPr>
      </w:pPr>
    </w:p>
    <w:p w:rsidR="00676DAA" w:rsidRDefault="00A037F9" w:rsidP="00C21D05">
      <w:pPr>
        <w:pStyle w:val="Heading1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DO NOT ADD POTASSIUM TO RESUSCITATION FLUIDS.</w:t>
      </w:r>
    </w:p>
    <w:p w:rsidR="00676DAA" w:rsidRDefault="00A037F9" w:rsidP="00676DAA">
      <w:r>
        <w:t>CONSIDER URINARY CATHETERISATION.</w:t>
      </w:r>
    </w:p>
    <w:p w:rsidR="00720246" w:rsidRPr="00720246" w:rsidRDefault="00720246" w:rsidP="00676DAA">
      <w:pPr>
        <w:rPr>
          <w:sz w:val="28"/>
          <w:szCs w:val="28"/>
        </w:rPr>
      </w:pPr>
      <w:r w:rsidRPr="00720246">
        <w:rPr>
          <w:sz w:val="28"/>
          <w:szCs w:val="28"/>
        </w:rPr>
        <w:t>Caution in Elderly patients/ Renal impairment/ Heart failure - they may require slower fluid resuscitation.</w:t>
      </w:r>
    </w:p>
    <w:p w:rsidR="00676DAA" w:rsidRPr="00720246" w:rsidRDefault="00676DAA" w:rsidP="00676DAA">
      <w:pPr>
        <w:rPr>
          <w:sz w:val="28"/>
          <w:szCs w:val="28"/>
        </w:rPr>
      </w:pPr>
    </w:p>
    <w:p w:rsidR="00676DAA" w:rsidRDefault="00676DAA" w:rsidP="00676DAA"/>
    <w:p w:rsidR="00676DAA" w:rsidRDefault="00676DAA" w:rsidP="00676DAA"/>
    <w:p w:rsidR="00676DAA" w:rsidRDefault="00676DAA" w:rsidP="00676DAA"/>
    <w:p w:rsidR="00676DAA" w:rsidRDefault="00661507" w:rsidP="00676DAA">
      <w:r>
        <w:rPr>
          <w:b/>
          <w:bCs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-302895</wp:posOffset>
                </wp:positionV>
                <wp:extent cx="3657600" cy="1143000"/>
                <wp:effectExtent l="0" t="0" r="19050" b="19050"/>
                <wp:wrapNone/>
                <wp:docPr id="16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BEA" w:rsidRDefault="00824BEA" w:rsidP="00676DAA">
                            <w:r>
                              <w:t>Name:</w:t>
                            </w:r>
                          </w:p>
                          <w:p w:rsidR="00824BEA" w:rsidRDefault="00824BEA" w:rsidP="00676DAA"/>
                          <w:p w:rsidR="00A037F9" w:rsidRPr="005632E0" w:rsidRDefault="00824BEA" w:rsidP="00A037F9">
                            <w:pPr>
                              <w:rPr>
                                <w:i/>
                              </w:rPr>
                            </w:pPr>
                            <w:r>
                              <w:t>Unit No:</w:t>
                            </w:r>
                            <w:r w:rsidR="00A037F9">
                              <w:tab/>
                            </w:r>
                            <w:r w:rsidR="00A037F9">
                              <w:tab/>
                            </w:r>
                            <w:r w:rsidR="00A037F9" w:rsidRPr="005632E0">
                              <w:rPr>
                                <w:i/>
                              </w:rPr>
                              <w:t>Fix label here</w:t>
                            </w:r>
                          </w:p>
                          <w:p w:rsidR="00824BEA" w:rsidRDefault="00824BEA" w:rsidP="00676DAA"/>
                          <w:p w:rsidR="00824BEA" w:rsidRDefault="00824BEA" w:rsidP="00676DAA"/>
                          <w:p w:rsidR="00824BEA" w:rsidRDefault="00824BEA" w:rsidP="00676DAA">
                            <w:r>
                              <w:t>DOB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62" type="#_x0000_t202" style="position:absolute;margin-left:-6pt;margin-top:-23.85pt;width:4in;height:9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">
                <v:textbox>
                  <w:txbxContent>
                    <w:p w:rsidR="00824BEA" w:rsidRDefault="00824BEA" w:rsidP="00676DAA">
                      <w:r>
                        <w:t>Name:</w:t>
                      </w:r>
                    </w:p>
                    <w:p w:rsidR="00824BEA" w:rsidRDefault="00824BEA" w:rsidP="00676DAA"/>
                    <w:p w:rsidR="00A037F9" w:rsidRPr="005632E0" w:rsidRDefault="00824BEA" w:rsidP="00A037F9">
                      <w:pPr>
                        <w:rPr>
                          <w:i/>
                        </w:rPr>
                      </w:pPr>
                      <w:r>
                        <w:t>Unit No:</w:t>
                      </w:r>
                      <w:r w:rsidR="00A037F9">
                        <w:tab/>
                      </w:r>
                      <w:r w:rsidR="00A037F9">
                        <w:tab/>
                      </w:r>
                      <w:r w:rsidR="00A037F9" w:rsidRPr="005632E0">
                        <w:rPr>
                          <w:i/>
                        </w:rPr>
                        <w:t>Fix label here</w:t>
                      </w:r>
                    </w:p>
                    <w:p w:rsidR="00824BEA" w:rsidRDefault="00824BEA" w:rsidP="00676DAA"/>
                    <w:p w:rsidR="00824BEA" w:rsidRDefault="00824BEA" w:rsidP="00676DAA"/>
                    <w:p w:rsidR="00824BEA" w:rsidRDefault="00824BEA" w:rsidP="00676DAA">
                      <w:r>
                        <w:t>DOB</w:t>
                      </w:r>
                    </w:p>
                  </w:txbxContent>
                </v:textbox>
              </v:shape>
            </w:pict>
          </mc:Fallback>
        </mc:AlternateContent>
      </w:r>
    </w:p>
    <w:p w:rsidR="00676DAA" w:rsidRDefault="00676DAA" w:rsidP="00676DAA"/>
    <w:p w:rsidR="00676DAA" w:rsidRDefault="00676DAA" w:rsidP="00676DAA"/>
    <w:p w:rsidR="00676DAA" w:rsidRDefault="00676DAA" w:rsidP="00676DAA"/>
    <w:p w:rsidR="00676DAA" w:rsidRDefault="00676DAA" w:rsidP="00676DAA"/>
    <w:p w:rsidR="00676DAA" w:rsidRPr="00676DAA" w:rsidRDefault="00676DAA" w:rsidP="00676DAA"/>
    <w:p w:rsidR="00720246" w:rsidRPr="00720246" w:rsidRDefault="001011B7" w:rsidP="00C21D05">
      <w:pPr>
        <w:pStyle w:val="Heading1"/>
        <w:rPr>
          <w:b/>
          <w:bCs/>
          <w:sz w:val="28"/>
          <w:szCs w:val="28"/>
          <w:u w:val="single"/>
          <w:shd w:val="clear" w:color="auto" w:fill="FFFFFF"/>
        </w:rPr>
      </w:pPr>
      <w:r>
        <w:rPr>
          <w:b/>
          <w:bCs/>
          <w:sz w:val="28"/>
          <w:szCs w:val="28"/>
          <w:u w:val="single"/>
          <w:shd w:val="clear" w:color="auto" w:fill="FFFFFF"/>
        </w:rPr>
        <w:t>FLUID CHART:   Add Potassium as appropriate.</w:t>
      </w:r>
    </w:p>
    <w:p w:rsidR="00C21D05" w:rsidRPr="001011B7" w:rsidRDefault="001011B7" w:rsidP="00C21D05">
      <w:r>
        <w:t xml:space="preserve">Not shocked (SBP </w:t>
      </w:r>
      <w:r>
        <w:sym w:font="Symbol" w:char="F03E"/>
      </w:r>
      <w:r>
        <w:t xml:space="preserve"> 100 mmHg</w:t>
      </w:r>
    </w:p>
    <w:p w:rsidR="00676DAA" w:rsidRPr="00FB4574" w:rsidRDefault="00676DAA" w:rsidP="00C21D05">
      <w:pPr>
        <w:rPr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1"/>
        <w:gridCol w:w="2349"/>
        <w:gridCol w:w="2433"/>
        <w:gridCol w:w="1308"/>
        <w:gridCol w:w="1304"/>
      </w:tblGrid>
      <w:tr w:rsidR="00C21D05" w:rsidRPr="00676DAA" w:rsidTr="00C21D05">
        <w:trPr>
          <w:trHeight w:val="577"/>
          <w:jc w:val="center"/>
        </w:trPr>
        <w:tc>
          <w:tcPr>
            <w:tcW w:w="3311" w:type="dxa"/>
          </w:tcPr>
          <w:p w:rsidR="00C21D05" w:rsidRPr="00676DAA" w:rsidRDefault="00C21D05" w:rsidP="00C21D05">
            <w:pPr>
              <w:jc w:val="center"/>
              <w:rPr>
                <w:b/>
                <w:lang w:val="fr-FR"/>
              </w:rPr>
            </w:pPr>
            <w:r w:rsidRPr="00676DAA">
              <w:rPr>
                <w:b/>
                <w:bCs/>
                <w:lang w:val="fr-FR"/>
              </w:rPr>
              <w:t>Fluid bag</w:t>
            </w:r>
          </w:p>
        </w:tc>
        <w:tc>
          <w:tcPr>
            <w:tcW w:w="2349" w:type="dxa"/>
          </w:tcPr>
          <w:p w:rsidR="00C21D05" w:rsidRPr="00676DAA" w:rsidRDefault="00C21D05" w:rsidP="00C21D05">
            <w:pPr>
              <w:rPr>
                <w:b/>
                <w:bCs/>
                <w:lang w:val="fr-FR"/>
              </w:rPr>
            </w:pPr>
            <w:r w:rsidRPr="00676DAA">
              <w:rPr>
                <w:b/>
                <w:bCs/>
                <w:lang w:val="fr-FR"/>
              </w:rPr>
              <w:t>Volume</w:t>
            </w:r>
          </w:p>
        </w:tc>
        <w:tc>
          <w:tcPr>
            <w:tcW w:w="2433" w:type="dxa"/>
          </w:tcPr>
          <w:p w:rsidR="00C21D05" w:rsidRPr="00676DAA" w:rsidRDefault="00C21D05" w:rsidP="00C21D05">
            <w:pPr>
              <w:jc w:val="center"/>
              <w:rPr>
                <w:b/>
                <w:bCs/>
                <w:lang w:val="fr-FR"/>
              </w:rPr>
            </w:pPr>
            <w:r w:rsidRPr="00676DAA">
              <w:rPr>
                <w:b/>
                <w:bCs/>
                <w:lang w:val="fr-FR"/>
              </w:rPr>
              <w:t>Rate Duration of administration</w:t>
            </w:r>
          </w:p>
        </w:tc>
        <w:tc>
          <w:tcPr>
            <w:tcW w:w="1308" w:type="dxa"/>
          </w:tcPr>
          <w:p w:rsidR="00C21D05" w:rsidRPr="00676DAA" w:rsidRDefault="00C21D05" w:rsidP="00C21D05">
            <w:pPr>
              <w:rPr>
                <w:b/>
                <w:lang w:val="fr-FR"/>
              </w:rPr>
            </w:pPr>
            <w:r w:rsidRPr="00676DAA">
              <w:rPr>
                <w:b/>
                <w:lang w:val="fr-FR"/>
              </w:rPr>
              <w:t>Start time</w:t>
            </w:r>
          </w:p>
        </w:tc>
        <w:tc>
          <w:tcPr>
            <w:tcW w:w="1304" w:type="dxa"/>
          </w:tcPr>
          <w:p w:rsidR="00C21D05" w:rsidRPr="00676DAA" w:rsidRDefault="00C21D05" w:rsidP="00C21D05">
            <w:pPr>
              <w:rPr>
                <w:b/>
                <w:lang w:val="fr-FR"/>
              </w:rPr>
            </w:pPr>
            <w:r w:rsidRPr="00676DAA">
              <w:rPr>
                <w:b/>
                <w:lang w:val="fr-FR"/>
              </w:rPr>
              <w:t>Signature</w:t>
            </w:r>
          </w:p>
        </w:tc>
      </w:tr>
      <w:tr w:rsidR="00C21D05" w:rsidRPr="00676DAA" w:rsidTr="00C21D05">
        <w:trPr>
          <w:trHeight w:val="1068"/>
          <w:jc w:val="center"/>
        </w:trPr>
        <w:tc>
          <w:tcPr>
            <w:tcW w:w="3311" w:type="dxa"/>
          </w:tcPr>
          <w:p w:rsidR="00C21D05" w:rsidRPr="00676DAA" w:rsidRDefault="00C21D05" w:rsidP="00C21D05">
            <w:pPr>
              <w:rPr>
                <w:b/>
                <w:bCs/>
                <w:lang w:val="fr-FR"/>
              </w:rPr>
            </w:pPr>
            <w:r w:rsidRPr="00676DAA">
              <w:rPr>
                <w:b/>
                <w:bCs/>
                <w:lang w:val="fr-FR"/>
              </w:rPr>
              <w:t>Normal saline</w:t>
            </w:r>
          </w:p>
          <w:p w:rsidR="00C21D05" w:rsidRPr="00676DAA" w:rsidRDefault="00C21D05" w:rsidP="00C21D05">
            <w:pPr>
              <w:rPr>
                <w:b/>
                <w:bCs/>
                <w:lang w:val="fr-FR"/>
              </w:rPr>
            </w:pPr>
          </w:p>
          <w:p w:rsidR="00C21D05" w:rsidRPr="00676DAA" w:rsidRDefault="00C21D05" w:rsidP="00C21D05">
            <w:pPr>
              <w:rPr>
                <w:lang w:val="fr-FR"/>
              </w:rPr>
            </w:pPr>
            <w:r w:rsidRPr="00676DAA">
              <w:rPr>
                <w:b/>
                <w:bCs/>
                <w:lang w:val="fr-FR"/>
              </w:rPr>
              <w:t>Potassium …………mmols</w:t>
            </w:r>
          </w:p>
        </w:tc>
        <w:tc>
          <w:tcPr>
            <w:tcW w:w="2349" w:type="dxa"/>
          </w:tcPr>
          <w:p w:rsidR="00C21D05" w:rsidRPr="00676DAA" w:rsidRDefault="00C21D05" w:rsidP="00C21D05">
            <w:pPr>
              <w:rPr>
                <w:b/>
                <w:bCs/>
                <w:lang w:val="fr-FR"/>
              </w:rPr>
            </w:pPr>
            <w:r w:rsidRPr="00676DAA">
              <w:rPr>
                <w:b/>
                <w:bCs/>
                <w:lang w:val="fr-FR"/>
              </w:rPr>
              <w:t>1 litre</w:t>
            </w:r>
          </w:p>
          <w:p w:rsidR="00C21D05" w:rsidRPr="00676DAA" w:rsidRDefault="00C21D05" w:rsidP="00C21D05">
            <w:pPr>
              <w:rPr>
                <w:b/>
                <w:bCs/>
                <w:lang w:val="fr-FR"/>
              </w:rPr>
            </w:pPr>
          </w:p>
          <w:p w:rsidR="00C21D05" w:rsidRPr="00676DAA" w:rsidRDefault="00C21D05" w:rsidP="00C21D05">
            <w:pPr>
              <w:rPr>
                <w:bCs/>
                <w:lang w:val="fr-FR"/>
              </w:rPr>
            </w:pPr>
          </w:p>
        </w:tc>
        <w:tc>
          <w:tcPr>
            <w:tcW w:w="2433" w:type="dxa"/>
          </w:tcPr>
          <w:p w:rsidR="00C21D05" w:rsidRPr="00676DAA" w:rsidRDefault="00C21D05" w:rsidP="00C21D05">
            <w:pPr>
              <w:rPr>
                <w:b/>
                <w:bCs/>
                <w:lang w:val="fr-FR"/>
              </w:rPr>
            </w:pPr>
          </w:p>
          <w:p w:rsidR="00C21D05" w:rsidRPr="00676DAA" w:rsidRDefault="00824BEA" w:rsidP="00C21D05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Over 1</w:t>
            </w:r>
            <w:r w:rsidR="00C21D05" w:rsidRPr="00676DAA">
              <w:rPr>
                <w:b/>
                <w:bCs/>
                <w:lang w:val="fr-FR"/>
              </w:rPr>
              <w:t xml:space="preserve"> hours</w:t>
            </w:r>
          </w:p>
          <w:p w:rsidR="00C21D05" w:rsidRPr="00676DAA" w:rsidRDefault="00C21D05" w:rsidP="00C21D05">
            <w:pPr>
              <w:rPr>
                <w:b/>
                <w:bCs/>
                <w:lang w:val="fr-FR"/>
              </w:rPr>
            </w:pPr>
          </w:p>
          <w:p w:rsidR="00C21D05" w:rsidRPr="00676DAA" w:rsidRDefault="00C21D05" w:rsidP="00C21D05">
            <w:pPr>
              <w:rPr>
                <w:b/>
                <w:bCs/>
                <w:lang w:val="fr-FR"/>
              </w:rPr>
            </w:pPr>
          </w:p>
        </w:tc>
        <w:tc>
          <w:tcPr>
            <w:tcW w:w="1308" w:type="dxa"/>
          </w:tcPr>
          <w:p w:rsidR="00C21D05" w:rsidRPr="00676DAA" w:rsidRDefault="00C21D05" w:rsidP="00C21D05">
            <w:pPr>
              <w:rPr>
                <w:lang w:val="fr-FR"/>
              </w:rPr>
            </w:pPr>
          </w:p>
        </w:tc>
        <w:tc>
          <w:tcPr>
            <w:tcW w:w="1304" w:type="dxa"/>
          </w:tcPr>
          <w:p w:rsidR="00C21D05" w:rsidRPr="00676DAA" w:rsidRDefault="00661507" w:rsidP="00C21D05">
            <w:pPr>
              <w:rPr>
                <w:lang w:val="fr-FR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14605</wp:posOffset>
                      </wp:positionV>
                      <wp:extent cx="735330" cy="681355"/>
                      <wp:effectExtent l="0" t="0" r="26670" b="23495"/>
                      <wp:wrapNone/>
                      <wp:docPr id="15" name="Lin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735330" cy="6813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62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.15pt" to="54.45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"/>
                  </w:pict>
                </mc:Fallback>
              </mc:AlternateContent>
            </w:r>
          </w:p>
          <w:p w:rsidR="00C21D05" w:rsidRPr="00676DAA" w:rsidRDefault="00C21D05" w:rsidP="00C21D05">
            <w:pPr>
              <w:rPr>
                <w:lang w:val="fr-FR"/>
              </w:rPr>
            </w:pPr>
          </w:p>
        </w:tc>
      </w:tr>
      <w:tr w:rsidR="00C21D05" w:rsidRPr="00676DAA" w:rsidTr="00C21D05">
        <w:trPr>
          <w:trHeight w:val="1068"/>
          <w:jc w:val="center"/>
        </w:trPr>
        <w:tc>
          <w:tcPr>
            <w:tcW w:w="3311" w:type="dxa"/>
          </w:tcPr>
          <w:p w:rsidR="00C21D05" w:rsidRPr="00676DAA" w:rsidRDefault="00C21D05" w:rsidP="00C21D05">
            <w:pPr>
              <w:rPr>
                <w:b/>
                <w:bCs/>
                <w:lang w:val="fr-FR"/>
              </w:rPr>
            </w:pPr>
            <w:r w:rsidRPr="00676DAA">
              <w:rPr>
                <w:b/>
                <w:bCs/>
                <w:lang w:val="fr-FR"/>
              </w:rPr>
              <w:t>Normal saline</w:t>
            </w:r>
          </w:p>
          <w:p w:rsidR="00C21D05" w:rsidRPr="00676DAA" w:rsidRDefault="00C21D05" w:rsidP="00C21D05">
            <w:pPr>
              <w:rPr>
                <w:b/>
                <w:bCs/>
                <w:lang w:val="fr-FR"/>
              </w:rPr>
            </w:pPr>
          </w:p>
          <w:p w:rsidR="00C21D05" w:rsidRPr="00676DAA" w:rsidRDefault="00C21D05" w:rsidP="00C21D05">
            <w:pPr>
              <w:rPr>
                <w:lang w:val="fr-FR"/>
              </w:rPr>
            </w:pPr>
            <w:r w:rsidRPr="00676DAA">
              <w:rPr>
                <w:b/>
                <w:bCs/>
                <w:lang w:val="fr-FR"/>
              </w:rPr>
              <w:t>Potassium ………….mmols</w:t>
            </w:r>
          </w:p>
        </w:tc>
        <w:tc>
          <w:tcPr>
            <w:tcW w:w="2349" w:type="dxa"/>
          </w:tcPr>
          <w:p w:rsidR="00C21D05" w:rsidRPr="00676DAA" w:rsidRDefault="00C21D05" w:rsidP="00C21D05">
            <w:pPr>
              <w:rPr>
                <w:b/>
                <w:bCs/>
                <w:lang w:val="fr-FR"/>
              </w:rPr>
            </w:pPr>
            <w:r w:rsidRPr="00676DAA">
              <w:rPr>
                <w:b/>
                <w:bCs/>
                <w:lang w:val="fr-FR"/>
              </w:rPr>
              <w:t>1 litre</w:t>
            </w:r>
          </w:p>
          <w:p w:rsidR="00C21D05" w:rsidRPr="00676DAA" w:rsidRDefault="00C21D05" w:rsidP="00C21D05">
            <w:pPr>
              <w:rPr>
                <w:b/>
                <w:bCs/>
                <w:lang w:val="fr-FR"/>
              </w:rPr>
            </w:pPr>
          </w:p>
          <w:p w:rsidR="00C21D05" w:rsidRPr="00676DAA" w:rsidRDefault="00C21D05" w:rsidP="00C21D05">
            <w:pPr>
              <w:rPr>
                <w:bCs/>
                <w:lang w:val="fr-FR"/>
              </w:rPr>
            </w:pPr>
          </w:p>
        </w:tc>
        <w:tc>
          <w:tcPr>
            <w:tcW w:w="2433" w:type="dxa"/>
          </w:tcPr>
          <w:p w:rsidR="00C21D05" w:rsidRPr="00676DAA" w:rsidRDefault="00C21D05" w:rsidP="00C21D05">
            <w:pPr>
              <w:rPr>
                <w:b/>
                <w:bCs/>
                <w:lang w:val="fr-FR"/>
              </w:rPr>
            </w:pPr>
          </w:p>
          <w:p w:rsidR="00C21D05" w:rsidRPr="00676DAA" w:rsidRDefault="00C21D05" w:rsidP="00C21D05">
            <w:pPr>
              <w:rPr>
                <w:b/>
                <w:bCs/>
                <w:lang w:val="fr-FR"/>
              </w:rPr>
            </w:pPr>
            <w:r w:rsidRPr="00676DAA">
              <w:rPr>
                <w:b/>
                <w:bCs/>
                <w:lang w:val="fr-FR"/>
              </w:rPr>
              <w:t>Over 2 hours</w:t>
            </w:r>
          </w:p>
          <w:p w:rsidR="00C21D05" w:rsidRPr="00676DAA" w:rsidRDefault="00C21D05" w:rsidP="00C21D05">
            <w:pPr>
              <w:rPr>
                <w:b/>
                <w:bCs/>
                <w:lang w:val="fr-FR"/>
              </w:rPr>
            </w:pPr>
          </w:p>
          <w:p w:rsidR="00C21D05" w:rsidRPr="00676DAA" w:rsidRDefault="00C21D05" w:rsidP="00C21D05">
            <w:pPr>
              <w:rPr>
                <w:b/>
                <w:bCs/>
                <w:lang w:val="fr-FR"/>
              </w:rPr>
            </w:pPr>
          </w:p>
        </w:tc>
        <w:tc>
          <w:tcPr>
            <w:tcW w:w="1308" w:type="dxa"/>
          </w:tcPr>
          <w:p w:rsidR="00C21D05" w:rsidRPr="00676DAA" w:rsidRDefault="00C21D05" w:rsidP="00C21D05">
            <w:pPr>
              <w:rPr>
                <w:lang w:val="fr-FR"/>
              </w:rPr>
            </w:pPr>
          </w:p>
        </w:tc>
        <w:tc>
          <w:tcPr>
            <w:tcW w:w="1304" w:type="dxa"/>
          </w:tcPr>
          <w:p w:rsidR="00C21D05" w:rsidRPr="00676DAA" w:rsidRDefault="00661507" w:rsidP="00C21D05">
            <w:pPr>
              <w:rPr>
                <w:lang w:val="fr-FR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11430</wp:posOffset>
                      </wp:positionV>
                      <wp:extent cx="831850" cy="673100"/>
                      <wp:effectExtent l="0" t="0" r="25400" b="31750"/>
                      <wp:wrapNone/>
                      <wp:docPr id="14" name="Lin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31850" cy="6731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67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.9pt" to="62.05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"/>
                  </w:pict>
                </mc:Fallback>
              </mc:AlternateContent>
            </w:r>
          </w:p>
          <w:p w:rsidR="00C21D05" w:rsidRPr="00676DAA" w:rsidRDefault="00C21D05" w:rsidP="00C21D05">
            <w:pPr>
              <w:rPr>
                <w:lang w:val="fr-FR"/>
              </w:rPr>
            </w:pPr>
          </w:p>
        </w:tc>
      </w:tr>
      <w:tr w:rsidR="00C21D05" w:rsidRPr="00676DAA" w:rsidTr="00C21D05">
        <w:trPr>
          <w:trHeight w:val="1068"/>
          <w:jc w:val="center"/>
        </w:trPr>
        <w:tc>
          <w:tcPr>
            <w:tcW w:w="3311" w:type="dxa"/>
          </w:tcPr>
          <w:p w:rsidR="00C21D05" w:rsidRPr="00676DAA" w:rsidRDefault="00C21D05" w:rsidP="00C21D05">
            <w:pPr>
              <w:rPr>
                <w:b/>
                <w:bCs/>
                <w:lang w:val="fr-FR"/>
              </w:rPr>
            </w:pPr>
            <w:r w:rsidRPr="00676DAA">
              <w:rPr>
                <w:b/>
                <w:bCs/>
                <w:lang w:val="fr-FR"/>
              </w:rPr>
              <w:t>Normal saline</w:t>
            </w:r>
          </w:p>
          <w:p w:rsidR="00C21D05" w:rsidRPr="00676DAA" w:rsidRDefault="00C21D05" w:rsidP="00C21D05">
            <w:pPr>
              <w:rPr>
                <w:b/>
                <w:bCs/>
                <w:lang w:val="fr-FR"/>
              </w:rPr>
            </w:pPr>
          </w:p>
          <w:p w:rsidR="00C21D05" w:rsidRPr="00676DAA" w:rsidRDefault="00C21D05" w:rsidP="00C21D05">
            <w:pPr>
              <w:rPr>
                <w:lang w:val="fr-FR"/>
              </w:rPr>
            </w:pPr>
            <w:r w:rsidRPr="00676DAA">
              <w:rPr>
                <w:b/>
                <w:bCs/>
                <w:lang w:val="fr-FR"/>
              </w:rPr>
              <w:t>Potassium …………mmols</w:t>
            </w:r>
          </w:p>
        </w:tc>
        <w:tc>
          <w:tcPr>
            <w:tcW w:w="2349" w:type="dxa"/>
          </w:tcPr>
          <w:p w:rsidR="00C21D05" w:rsidRPr="00676DAA" w:rsidRDefault="00C21D05" w:rsidP="00C21D05">
            <w:pPr>
              <w:rPr>
                <w:b/>
                <w:bCs/>
                <w:lang w:val="fr-FR"/>
              </w:rPr>
            </w:pPr>
            <w:r w:rsidRPr="00676DAA">
              <w:rPr>
                <w:b/>
                <w:bCs/>
                <w:lang w:val="fr-FR"/>
              </w:rPr>
              <w:t>1 litre</w:t>
            </w:r>
          </w:p>
          <w:p w:rsidR="00C21D05" w:rsidRPr="00676DAA" w:rsidRDefault="00C21D05" w:rsidP="00C21D05">
            <w:pPr>
              <w:rPr>
                <w:b/>
                <w:bCs/>
                <w:lang w:val="fr-FR"/>
              </w:rPr>
            </w:pPr>
          </w:p>
          <w:p w:rsidR="00C21D05" w:rsidRPr="00676DAA" w:rsidRDefault="00C21D05" w:rsidP="00C21D05">
            <w:pPr>
              <w:rPr>
                <w:bCs/>
                <w:lang w:val="fr-FR"/>
              </w:rPr>
            </w:pPr>
          </w:p>
        </w:tc>
        <w:tc>
          <w:tcPr>
            <w:tcW w:w="2433" w:type="dxa"/>
          </w:tcPr>
          <w:p w:rsidR="00C21D05" w:rsidRPr="00676DAA" w:rsidRDefault="00C21D05" w:rsidP="00C21D05">
            <w:pPr>
              <w:rPr>
                <w:b/>
                <w:lang w:val="fr-FR"/>
              </w:rPr>
            </w:pPr>
          </w:p>
          <w:p w:rsidR="00C21D05" w:rsidRPr="00676DAA" w:rsidRDefault="00C21D05" w:rsidP="00C21D05">
            <w:pPr>
              <w:rPr>
                <w:b/>
                <w:bCs/>
                <w:lang w:val="fr-FR"/>
              </w:rPr>
            </w:pPr>
            <w:r w:rsidRPr="00676DAA">
              <w:rPr>
                <w:b/>
                <w:bCs/>
                <w:lang w:val="fr-FR"/>
              </w:rPr>
              <w:t>Over 2 hours</w:t>
            </w:r>
          </w:p>
          <w:p w:rsidR="00C21D05" w:rsidRPr="00676DAA" w:rsidRDefault="00C21D05" w:rsidP="00C21D05">
            <w:pPr>
              <w:rPr>
                <w:b/>
                <w:bCs/>
                <w:lang w:val="fr-FR"/>
              </w:rPr>
            </w:pPr>
          </w:p>
          <w:p w:rsidR="00C21D05" w:rsidRPr="00676DAA" w:rsidRDefault="00C21D05" w:rsidP="00C21D05">
            <w:pPr>
              <w:rPr>
                <w:b/>
                <w:bCs/>
                <w:lang w:val="fr-FR"/>
              </w:rPr>
            </w:pPr>
          </w:p>
        </w:tc>
        <w:tc>
          <w:tcPr>
            <w:tcW w:w="1308" w:type="dxa"/>
          </w:tcPr>
          <w:p w:rsidR="00C21D05" w:rsidRPr="00676DAA" w:rsidRDefault="00C21D05" w:rsidP="00C21D05">
            <w:pPr>
              <w:rPr>
                <w:lang w:val="fr-FR"/>
              </w:rPr>
            </w:pPr>
          </w:p>
        </w:tc>
        <w:tc>
          <w:tcPr>
            <w:tcW w:w="1304" w:type="dxa"/>
          </w:tcPr>
          <w:p w:rsidR="00C21D05" w:rsidRPr="00676DAA" w:rsidRDefault="00661507" w:rsidP="00C21D05">
            <w:pPr>
              <w:rPr>
                <w:lang w:val="fr-FR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0</wp:posOffset>
                      </wp:positionV>
                      <wp:extent cx="775335" cy="698500"/>
                      <wp:effectExtent l="0" t="0" r="24765" b="25400"/>
                      <wp:wrapNone/>
                      <wp:docPr id="13" name="Lin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775335" cy="698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69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0" to="57.6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"/>
                  </w:pict>
                </mc:Fallback>
              </mc:AlternateContent>
            </w:r>
          </w:p>
          <w:p w:rsidR="00C21D05" w:rsidRPr="00676DAA" w:rsidRDefault="00C21D05" w:rsidP="00C21D05">
            <w:pPr>
              <w:rPr>
                <w:lang w:val="fr-FR"/>
              </w:rPr>
            </w:pPr>
          </w:p>
        </w:tc>
      </w:tr>
      <w:tr w:rsidR="00C21D05" w:rsidRPr="00676DAA" w:rsidTr="00C21D05">
        <w:trPr>
          <w:trHeight w:val="891"/>
          <w:jc w:val="center"/>
        </w:trPr>
        <w:tc>
          <w:tcPr>
            <w:tcW w:w="3311" w:type="dxa"/>
          </w:tcPr>
          <w:p w:rsidR="00C21D05" w:rsidRPr="00676DAA" w:rsidRDefault="00C21D05" w:rsidP="00C21D05">
            <w:pPr>
              <w:rPr>
                <w:b/>
                <w:bCs/>
              </w:rPr>
            </w:pPr>
            <w:r w:rsidRPr="00676DAA">
              <w:rPr>
                <w:b/>
                <w:bCs/>
              </w:rPr>
              <w:t>Normal saline</w:t>
            </w:r>
          </w:p>
          <w:p w:rsidR="00C21D05" w:rsidRPr="00676DAA" w:rsidRDefault="00C21D05" w:rsidP="00C21D05">
            <w:pPr>
              <w:rPr>
                <w:b/>
                <w:bCs/>
              </w:rPr>
            </w:pPr>
          </w:p>
          <w:p w:rsidR="00C21D05" w:rsidRPr="00676DAA" w:rsidRDefault="00C21D05" w:rsidP="00C21D05">
            <w:pPr>
              <w:rPr>
                <w:b/>
                <w:bCs/>
              </w:rPr>
            </w:pPr>
            <w:r w:rsidRPr="00676DAA">
              <w:rPr>
                <w:b/>
                <w:bCs/>
              </w:rPr>
              <w:t>Potassium …………mmols</w:t>
            </w:r>
          </w:p>
        </w:tc>
        <w:tc>
          <w:tcPr>
            <w:tcW w:w="2349" w:type="dxa"/>
          </w:tcPr>
          <w:p w:rsidR="00C21D05" w:rsidRPr="00676DAA" w:rsidRDefault="00C21D05" w:rsidP="00C21D05">
            <w:pPr>
              <w:rPr>
                <w:b/>
                <w:bCs/>
              </w:rPr>
            </w:pPr>
            <w:r w:rsidRPr="00676DAA">
              <w:rPr>
                <w:b/>
                <w:bCs/>
              </w:rPr>
              <w:t>1 litre</w:t>
            </w:r>
          </w:p>
          <w:p w:rsidR="00C21D05" w:rsidRPr="00676DAA" w:rsidRDefault="00C21D05" w:rsidP="00C21D05">
            <w:pPr>
              <w:rPr>
                <w:b/>
                <w:bCs/>
              </w:rPr>
            </w:pPr>
          </w:p>
          <w:p w:rsidR="00C21D05" w:rsidRPr="00676DAA" w:rsidRDefault="00C21D05" w:rsidP="00C21D05"/>
        </w:tc>
        <w:tc>
          <w:tcPr>
            <w:tcW w:w="2433" w:type="dxa"/>
          </w:tcPr>
          <w:p w:rsidR="00C21D05" w:rsidRPr="00676DAA" w:rsidRDefault="00824BEA" w:rsidP="00C21D05">
            <w:pPr>
              <w:pStyle w:val="Heading2"/>
              <w:rPr>
                <w:szCs w:val="24"/>
              </w:rPr>
            </w:pPr>
            <w:r>
              <w:rPr>
                <w:szCs w:val="24"/>
              </w:rPr>
              <w:t>Over 4</w:t>
            </w:r>
            <w:r w:rsidR="00C21D05" w:rsidRPr="00676DAA">
              <w:rPr>
                <w:szCs w:val="24"/>
              </w:rPr>
              <w:t xml:space="preserve"> hours</w:t>
            </w:r>
          </w:p>
          <w:p w:rsidR="00C21D05" w:rsidRPr="00676DAA" w:rsidRDefault="00C21D05" w:rsidP="00C21D05">
            <w:pPr>
              <w:rPr>
                <w:b/>
              </w:rPr>
            </w:pPr>
          </w:p>
          <w:p w:rsidR="00C21D05" w:rsidRPr="00676DAA" w:rsidRDefault="00C21D05" w:rsidP="00C21D05">
            <w:pPr>
              <w:rPr>
                <w:b/>
              </w:rPr>
            </w:pPr>
          </w:p>
        </w:tc>
        <w:tc>
          <w:tcPr>
            <w:tcW w:w="1308" w:type="dxa"/>
          </w:tcPr>
          <w:p w:rsidR="00C21D05" w:rsidRPr="00676DAA" w:rsidRDefault="00C21D05" w:rsidP="00C21D05"/>
        </w:tc>
        <w:tc>
          <w:tcPr>
            <w:tcW w:w="1304" w:type="dxa"/>
          </w:tcPr>
          <w:p w:rsidR="00C21D05" w:rsidRPr="00676DAA" w:rsidRDefault="00661507" w:rsidP="00C21D05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13970</wp:posOffset>
                      </wp:positionV>
                      <wp:extent cx="800100" cy="554355"/>
                      <wp:effectExtent l="0" t="0" r="19050" b="36195"/>
                      <wp:wrapNone/>
                      <wp:docPr id="12" name="Lin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00100" cy="5543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68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.1pt" to="59.5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"/>
                  </w:pict>
                </mc:Fallback>
              </mc:AlternateContent>
            </w:r>
          </w:p>
        </w:tc>
      </w:tr>
      <w:tr w:rsidR="00C21D05" w:rsidRPr="00676DAA" w:rsidTr="00C21D05">
        <w:trPr>
          <w:trHeight w:val="1071"/>
          <w:jc w:val="center"/>
        </w:trPr>
        <w:tc>
          <w:tcPr>
            <w:tcW w:w="3311" w:type="dxa"/>
          </w:tcPr>
          <w:p w:rsidR="00C21D05" w:rsidRPr="00676DAA" w:rsidRDefault="00C21D05" w:rsidP="00C21D05">
            <w:pPr>
              <w:rPr>
                <w:b/>
                <w:bCs/>
                <w:lang w:val="fr-FR"/>
              </w:rPr>
            </w:pPr>
            <w:r w:rsidRPr="00676DAA">
              <w:rPr>
                <w:b/>
                <w:bCs/>
                <w:lang w:val="fr-FR"/>
              </w:rPr>
              <w:t>Normal saline</w:t>
            </w:r>
          </w:p>
          <w:p w:rsidR="00C21D05" w:rsidRPr="00676DAA" w:rsidRDefault="00C21D05" w:rsidP="00C21D05">
            <w:pPr>
              <w:rPr>
                <w:b/>
                <w:bCs/>
                <w:lang w:val="fr-FR"/>
              </w:rPr>
            </w:pPr>
          </w:p>
          <w:p w:rsidR="00C21D05" w:rsidRPr="00676DAA" w:rsidRDefault="00C21D05" w:rsidP="00C21D05">
            <w:pPr>
              <w:rPr>
                <w:b/>
                <w:bCs/>
                <w:lang w:val="en-US"/>
              </w:rPr>
            </w:pPr>
            <w:r w:rsidRPr="00676DAA">
              <w:rPr>
                <w:b/>
                <w:bCs/>
                <w:lang w:val="en-US"/>
              </w:rPr>
              <w:t>Potassium …………mmols</w:t>
            </w:r>
          </w:p>
        </w:tc>
        <w:tc>
          <w:tcPr>
            <w:tcW w:w="2349" w:type="dxa"/>
          </w:tcPr>
          <w:p w:rsidR="00C21D05" w:rsidRPr="00676DAA" w:rsidRDefault="00C21D05" w:rsidP="00C21D05">
            <w:pPr>
              <w:rPr>
                <w:b/>
                <w:bCs/>
                <w:lang w:val="en-US"/>
              </w:rPr>
            </w:pPr>
            <w:r w:rsidRPr="00676DAA">
              <w:rPr>
                <w:b/>
                <w:bCs/>
                <w:lang w:val="en-US"/>
              </w:rPr>
              <w:t>1 litre</w:t>
            </w:r>
          </w:p>
          <w:p w:rsidR="00C21D05" w:rsidRPr="00676DAA" w:rsidRDefault="00C21D05" w:rsidP="00C21D05">
            <w:pPr>
              <w:rPr>
                <w:b/>
                <w:bCs/>
                <w:lang w:val="en-US"/>
              </w:rPr>
            </w:pPr>
          </w:p>
          <w:p w:rsidR="00C21D05" w:rsidRPr="00676DAA" w:rsidRDefault="00C21D05" w:rsidP="00C21D05">
            <w:pPr>
              <w:rPr>
                <w:lang w:val="en-US"/>
              </w:rPr>
            </w:pPr>
          </w:p>
        </w:tc>
        <w:tc>
          <w:tcPr>
            <w:tcW w:w="2433" w:type="dxa"/>
          </w:tcPr>
          <w:p w:rsidR="00C21D05" w:rsidRPr="00676DAA" w:rsidRDefault="00824BEA" w:rsidP="00C21D05">
            <w:pPr>
              <w:pStyle w:val="Heading2"/>
              <w:rPr>
                <w:szCs w:val="24"/>
              </w:rPr>
            </w:pPr>
            <w:r>
              <w:rPr>
                <w:szCs w:val="24"/>
              </w:rPr>
              <w:t>Over 4</w:t>
            </w:r>
            <w:r w:rsidR="00C21D05" w:rsidRPr="00676DAA">
              <w:rPr>
                <w:szCs w:val="24"/>
              </w:rPr>
              <w:t xml:space="preserve"> hours</w:t>
            </w:r>
          </w:p>
        </w:tc>
        <w:tc>
          <w:tcPr>
            <w:tcW w:w="1308" w:type="dxa"/>
          </w:tcPr>
          <w:p w:rsidR="00C21D05" w:rsidRPr="00676DAA" w:rsidRDefault="00C21D05" w:rsidP="00C21D05">
            <w:pPr>
              <w:rPr>
                <w:lang w:val="en-US"/>
              </w:rPr>
            </w:pPr>
          </w:p>
        </w:tc>
        <w:tc>
          <w:tcPr>
            <w:tcW w:w="1304" w:type="dxa"/>
          </w:tcPr>
          <w:p w:rsidR="00C21D05" w:rsidRPr="00676DAA" w:rsidRDefault="00661507" w:rsidP="00C21D05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52705</wp:posOffset>
                      </wp:positionV>
                      <wp:extent cx="817880" cy="600710"/>
                      <wp:effectExtent l="0" t="0" r="20320" b="27940"/>
                      <wp:wrapNone/>
                      <wp:docPr id="11" name="Lin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17880" cy="6007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63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15pt,4.15pt" to="61.2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"/>
                  </w:pict>
                </mc:Fallback>
              </mc:AlternateContent>
            </w:r>
          </w:p>
        </w:tc>
      </w:tr>
      <w:tr w:rsidR="00676DAA" w:rsidRPr="00676DAA" w:rsidTr="006E091E">
        <w:trPr>
          <w:trHeight w:val="1072"/>
          <w:jc w:val="center"/>
        </w:trPr>
        <w:tc>
          <w:tcPr>
            <w:tcW w:w="3311" w:type="dxa"/>
          </w:tcPr>
          <w:p w:rsidR="00676DAA" w:rsidRPr="00676DAA" w:rsidRDefault="00676DAA" w:rsidP="006E091E">
            <w:pPr>
              <w:rPr>
                <w:b/>
                <w:bCs/>
                <w:lang w:val="fr-FR"/>
              </w:rPr>
            </w:pPr>
            <w:r w:rsidRPr="00676DAA">
              <w:rPr>
                <w:b/>
                <w:bCs/>
                <w:lang w:val="fr-FR"/>
              </w:rPr>
              <w:t>Normal saline</w:t>
            </w:r>
          </w:p>
          <w:p w:rsidR="00676DAA" w:rsidRPr="00676DAA" w:rsidRDefault="00676DAA" w:rsidP="006E091E">
            <w:pPr>
              <w:rPr>
                <w:b/>
                <w:bCs/>
                <w:lang w:val="fr-FR"/>
              </w:rPr>
            </w:pPr>
          </w:p>
          <w:p w:rsidR="00676DAA" w:rsidRPr="00676DAA" w:rsidRDefault="00676DAA" w:rsidP="006E091E">
            <w:pPr>
              <w:rPr>
                <w:lang w:val="fr-FR"/>
              </w:rPr>
            </w:pPr>
            <w:r w:rsidRPr="00676DAA">
              <w:rPr>
                <w:b/>
                <w:bCs/>
                <w:lang w:val="fr-FR"/>
              </w:rPr>
              <w:t>Potassium …………mmols</w:t>
            </w:r>
          </w:p>
        </w:tc>
        <w:tc>
          <w:tcPr>
            <w:tcW w:w="2349" w:type="dxa"/>
          </w:tcPr>
          <w:p w:rsidR="00676DAA" w:rsidRPr="00676DAA" w:rsidRDefault="00676DAA" w:rsidP="006E091E">
            <w:pPr>
              <w:rPr>
                <w:b/>
                <w:bCs/>
                <w:lang w:val="fr-FR"/>
              </w:rPr>
            </w:pPr>
            <w:r w:rsidRPr="00676DAA">
              <w:rPr>
                <w:b/>
                <w:bCs/>
                <w:lang w:val="fr-FR"/>
              </w:rPr>
              <w:t>1 litre</w:t>
            </w:r>
          </w:p>
          <w:p w:rsidR="00676DAA" w:rsidRPr="00676DAA" w:rsidRDefault="00676DAA" w:rsidP="006E091E">
            <w:pPr>
              <w:rPr>
                <w:bCs/>
                <w:lang w:val="fr-FR"/>
              </w:rPr>
            </w:pPr>
          </w:p>
        </w:tc>
        <w:tc>
          <w:tcPr>
            <w:tcW w:w="2433" w:type="dxa"/>
          </w:tcPr>
          <w:p w:rsidR="00676DAA" w:rsidRPr="00676DAA" w:rsidRDefault="00824BEA" w:rsidP="006E091E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Over 6</w:t>
            </w:r>
            <w:r w:rsidR="00676DAA" w:rsidRPr="00676DAA">
              <w:rPr>
                <w:b/>
                <w:bCs/>
                <w:lang w:val="fr-FR"/>
              </w:rPr>
              <w:t xml:space="preserve"> hours</w:t>
            </w:r>
          </w:p>
          <w:p w:rsidR="00676DAA" w:rsidRPr="00676DAA" w:rsidRDefault="00676DAA" w:rsidP="006E091E">
            <w:pPr>
              <w:rPr>
                <w:b/>
                <w:bCs/>
                <w:lang w:val="fr-FR"/>
              </w:rPr>
            </w:pPr>
          </w:p>
          <w:p w:rsidR="00676DAA" w:rsidRPr="00676DAA" w:rsidRDefault="00676DAA" w:rsidP="006E091E">
            <w:pPr>
              <w:rPr>
                <w:b/>
                <w:bCs/>
                <w:lang w:val="fr-FR"/>
              </w:rPr>
            </w:pPr>
          </w:p>
        </w:tc>
        <w:tc>
          <w:tcPr>
            <w:tcW w:w="1308" w:type="dxa"/>
          </w:tcPr>
          <w:p w:rsidR="00676DAA" w:rsidRPr="00676DAA" w:rsidRDefault="00676DAA" w:rsidP="006E091E">
            <w:pPr>
              <w:rPr>
                <w:lang w:val="fr-FR"/>
              </w:rPr>
            </w:pPr>
          </w:p>
        </w:tc>
        <w:tc>
          <w:tcPr>
            <w:tcW w:w="1304" w:type="dxa"/>
          </w:tcPr>
          <w:p w:rsidR="00676DAA" w:rsidRPr="00676DAA" w:rsidRDefault="00661507" w:rsidP="006E091E">
            <w:pPr>
              <w:rPr>
                <w:lang w:val="fr-FR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1905</wp:posOffset>
                      </wp:positionV>
                      <wp:extent cx="781050" cy="683260"/>
                      <wp:effectExtent l="0" t="0" r="19050" b="21590"/>
                      <wp:wrapNone/>
                      <wp:docPr id="10" name="AutoShap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781050" cy="6832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3" o:spid="_x0000_s1026" type="#_x0000_t32" style="position:absolute;margin-left:-4pt;margin-top:.15pt;width:61.5pt;height:53.8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"/>
                  </w:pict>
                </mc:Fallback>
              </mc:AlternateContent>
            </w:r>
          </w:p>
          <w:p w:rsidR="00676DAA" w:rsidRPr="00676DAA" w:rsidRDefault="00676DAA" w:rsidP="006E091E">
            <w:pPr>
              <w:rPr>
                <w:lang w:val="fr-FR"/>
              </w:rPr>
            </w:pPr>
          </w:p>
        </w:tc>
      </w:tr>
      <w:tr w:rsidR="00676DAA" w:rsidRPr="00676DAA" w:rsidTr="006E091E">
        <w:trPr>
          <w:trHeight w:val="1068"/>
          <w:jc w:val="center"/>
        </w:trPr>
        <w:tc>
          <w:tcPr>
            <w:tcW w:w="3311" w:type="dxa"/>
          </w:tcPr>
          <w:p w:rsidR="00676DAA" w:rsidRPr="00676DAA" w:rsidRDefault="00676DAA" w:rsidP="006E091E">
            <w:pPr>
              <w:rPr>
                <w:b/>
                <w:bCs/>
                <w:lang w:val="fr-FR"/>
              </w:rPr>
            </w:pPr>
            <w:r w:rsidRPr="00676DAA">
              <w:rPr>
                <w:b/>
                <w:bCs/>
                <w:lang w:val="fr-FR"/>
              </w:rPr>
              <w:t>Normal saline</w:t>
            </w:r>
          </w:p>
          <w:p w:rsidR="00676DAA" w:rsidRPr="00676DAA" w:rsidRDefault="00676DAA" w:rsidP="006E091E">
            <w:pPr>
              <w:rPr>
                <w:b/>
                <w:bCs/>
                <w:lang w:val="fr-FR"/>
              </w:rPr>
            </w:pPr>
          </w:p>
          <w:p w:rsidR="00676DAA" w:rsidRPr="00676DAA" w:rsidRDefault="00676DAA" w:rsidP="006E091E">
            <w:pPr>
              <w:rPr>
                <w:lang w:val="fr-FR"/>
              </w:rPr>
            </w:pPr>
            <w:r w:rsidRPr="00676DAA">
              <w:rPr>
                <w:b/>
                <w:bCs/>
                <w:lang w:val="fr-FR"/>
              </w:rPr>
              <w:t>Potassium ………….mmols</w:t>
            </w:r>
          </w:p>
        </w:tc>
        <w:tc>
          <w:tcPr>
            <w:tcW w:w="2349" w:type="dxa"/>
          </w:tcPr>
          <w:p w:rsidR="00676DAA" w:rsidRPr="00676DAA" w:rsidRDefault="00676DAA" w:rsidP="006E091E">
            <w:pPr>
              <w:rPr>
                <w:b/>
                <w:bCs/>
                <w:lang w:val="fr-FR"/>
              </w:rPr>
            </w:pPr>
            <w:r w:rsidRPr="00676DAA">
              <w:rPr>
                <w:b/>
                <w:bCs/>
                <w:lang w:val="fr-FR"/>
              </w:rPr>
              <w:t>1 litre</w:t>
            </w:r>
          </w:p>
          <w:p w:rsidR="00676DAA" w:rsidRPr="00676DAA" w:rsidRDefault="00676DAA" w:rsidP="006E091E">
            <w:pPr>
              <w:rPr>
                <w:b/>
                <w:bCs/>
                <w:lang w:val="fr-FR"/>
              </w:rPr>
            </w:pPr>
          </w:p>
          <w:p w:rsidR="00676DAA" w:rsidRPr="00676DAA" w:rsidRDefault="00676DAA" w:rsidP="006E091E">
            <w:pPr>
              <w:rPr>
                <w:bCs/>
                <w:lang w:val="fr-FR"/>
              </w:rPr>
            </w:pPr>
          </w:p>
        </w:tc>
        <w:tc>
          <w:tcPr>
            <w:tcW w:w="2433" w:type="dxa"/>
          </w:tcPr>
          <w:p w:rsidR="00676DAA" w:rsidRPr="00676DAA" w:rsidRDefault="00676DAA" w:rsidP="006E091E">
            <w:pPr>
              <w:rPr>
                <w:b/>
                <w:bCs/>
                <w:lang w:val="fr-FR"/>
              </w:rPr>
            </w:pPr>
            <w:r w:rsidRPr="00676DAA">
              <w:rPr>
                <w:b/>
                <w:bCs/>
                <w:lang w:val="fr-FR"/>
              </w:rPr>
              <w:t>Over 6 hours</w:t>
            </w:r>
          </w:p>
          <w:p w:rsidR="00676DAA" w:rsidRPr="00676DAA" w:rsidRDefault="00676DAA" w:rsidP="006E091E">
            <w:pPr>
              <w:rPr>
                <w:b/>
                <w:bCs/>
                <w:lang w:val="fr-FR"/>
              </w:rPr>
            </w:pPr>
          </w:p>
          <w:p w:rsidR="00676DAA" w:rsidRPr="00676DAA" w:rsidRDefault="00676DAA" w:rsidP="006E091E">
            <w:pPr>
              <w:rPr>
                <w:b/>
                <w:bCs/>
                <w:lang w:val="fr-FR"/>
              </w:rPr>
            </w:pPr>
          </w:p>
        </w:tc>
        <w:tc>
          <w:tcPr>
            <w:tcW w:w="1308" w:type="dxa"/>
          </w:tcPr>
          <w:p w:rsidR="00676DAA" w:rsidRPr="00676DAA" w:rsidRDefault="00661507" w:rsidP="006E091E">
            <w:pPr>
              <w:rPr>
                <w:lang w:val="fr-FR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732155</wp:posOffset>
                      </wp:positionH>
                      <wp:positionV relativeFrom="paragraph">
                        <wp:posOffset>-1905</wp:posOffset>
                      </wp:positionV>
                      <wp:extent cx="828675" cy="689610"/>
                      <wp:effectExtent l="0" t="0" r="28575" b="34290"/>
                      <wp:wrapNone/>
                      <wp:docPr id="9" name="AutoShap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28675" cy="6896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4" o:spid="_x0000_s1026" type="#_x0000_t32" style="position:absolute;margin-left:57.65pt;margin-top:-.15pt;width:65.25pt;height:54.3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"/>
                  </w:pict>
                </mc:Fallback>
              </mc:AlternateContent>
            </w:r>
          </w:p>
        </w:tc>
        <w:tc>
          <w:tcPr>
            <w:tcW w:w="1304" w:type="dxa"/>
          </w:tcPr>
          <w:p w:rsidR="00676DAA" w:rsidRPr="00676DAA" w:rsidRDefault="00676DAA" w:rsidP="006E091E">
            <w:pPr>
              <w:rPr>
                <w:lang w:val="fr-FR"/>
              </w:rPr>
            </w:pPr>
          </w:p>
          <w:p w:rsidR="00676DAA" w:rsidRPr="00676DAA" w:rsidRDefault="00676DAA" w:rsidP="006E091E">
            <w:pPr>
              <w:rPr>
                <w:lang w:val="fr-FR"/>
              </w:rPr>
            </w:pPr>
          </w:p>
        </w:tc>
      </w:tr>
      <w:tr w:rsidR="00676DAA" w:rsidRPr="00676DAA" w:rsidTr="006E091E">
        <w:trPr>
          <w:trHeight w:val="1068"/>
          <w:jc w:val="center"/>
        </w:trPr>
        <w:tc>
          <w:tcPr>
            <w:tcW w:w="3311" w:type="dxa"/>
          </w:tcPr>
          <w:p w:rsidR="00676DAA" w:rsidRPr="00676DAA" w:rsidRDefault="00676DAA" w:rsidP="006E091E">
            <w:pPr>
              <w:rPr>
                <w:b/>
                <w:bCs/>
                <w:lang w:val="fr-FR"/>
              </w:rPr>
            </w:pPr>
            <w:r w:rsidRPr="00676DAA">
              <w:rPr>
                <w:b/>
                <w:bCs/>
                <w:lang w:val="fr-FR"/>
              </w:rPr>
              <w:t>Normal saline</w:t>
            </w:r>
          </w:p>
          <w:p w:rsidR="00676DAA" w:rsidRPr="00676DAA" w:rsidRDefault="00676DAA" w:rsidP="006E091E">
            <w:pPr>
              <w:rPr>
                <w:b/>
                <w:bCs/>
                <w:lang w:val="fr-FR"/>
              </w:rPr>
            </w:pPr>
          </w:p>
          <w:p w:rsidR="00676DAA" w:rsidRPr="00676DAA" w:rsidRDefault="00676DAA" w:rsidP="006E091E">
            <w:pPr>
              <w:rPr>
                <w:lang w:val="fr-FR"/>
              </w:rPr>
            </w:pPr>
            <w:r w:rsidRPr="00676DAA">
              <w:rPr>
                <w:b/>
                <w:bCs/>
                <w:lang w:val="fr-FR"/>
              </w:rPr>
              <w:t>Potassium …………mmols</w:t>
            </w:r>
          </w:p>
        </w:tc>
        <w:tc>
          <w:tcPr>
            <w:tcW w:w="2349" w:type="dxa"/>
          </w:tcPr>
          <w:p w:rsidR="00676DAA" w:rsidRPr="00676DAA" w:rsidRDefault="00676DAA" w:rsidP="006E091E">
            <w:pPr>
              <w:rPr>
                <w:b/>
                <w:bCs/>
                <w:lang w:val="fr-FR"/>
              </w:rPr>
            </w:pPr>
            <w:r w:rsidRPr="00676DAA">
              <w:rPr>
                <w:b/>
                <w:bCs/>
                <w:lang w:val="fr-FR"/>
              </w:rPr>
              <w:t>1 litre</w:t>
            </w:r>
          </w:p>
          <w:p w:rsidR="00676DAA" w:rsidRPr="00676DAA" w:rsidRDefault="00676DAA" w:rsidP="006E091E">
            <w:pPr>
              <w:rPr>
                <w:b/>
                <w:bCs/>
                <w:lang w:val="fr-FR"/>
              </w:rPr>
            </w:pPr>
          </w:p>
          <w:p w:rsidR="00676DAA" w:rsidRPr="00676DAA" w:rsidRDefault="00676DAA" w:rsidP="006E091E">
            <w:pPr>
              <w:rPr>
                <w:bCs/>
                <w:lang w:val="fr-FR"/>
              </w:rPr>
            </w:pPr>
          </w:p>
        </w:tc>
        <w:tc>
          <w:tcPr>
            <w:tcW w:w="2433" w:type="dxa"/>
          </w:tcPr>
          <w:p w:rsidR="00676DAA" w:rsidRPr="00676DAA" w:rsidRDefault="00676DAA" w:rsidP="006E091E">
            <w:pPr>
              <w:rPr>
                <w:b/>
                <w:bCs/>
                <w:lang w:val="fr-FR"/>
              </w:rPr>
            </w:pPr>
            <w:r w:rsidRPr="00676DAA">
              <w:rPr>
                <w:b/>
                <w:bCs/>
                <w:lang w:val="fr-FR"/>
              </w:rPr>
              <w:t>Over 6 hours</w:t>
            </w:r>
          </w:p>
          <w:p w:rsidR="00676DAA" w:rsidRPr="00676DAA" w:rsidRDefault="00676DAA" w:rsidP="006E091E">
            <w:pPr>
              <w:rPr>
                <w:b/>
                <w:bCs/>
                <w:lang w:val="fr-FR"/>
              </w:rPr>
            </w:pPr>
          </w:p>
          <w:p w:rsidR="00676DAA" w:rsidRPr="00676DAA" w:rsidRDefault="00676DAA" w:rsidP="006E091E">
            <w:pPr>
              <w:rPr>
                <w:b/>
                <w:bCs/>
                <w:lang w:val="fr-FR"/>
              </w:rPr>
            </w:pPr>
          </w:p>
        </w:tc>
        <w:tc>
          <w:tcPr>
            <w:tcW w:w="1308" w:type="dxa"/>
          </w:tcPr>
          <w:p w:rsidR="00676DAA" w:rsidRPr="00676DAA" w:rsidRDefault="00676DAA" w:rsidP="006E091E">
            <w:pPr>
              <w:rPr>
                <w:lang w:val="fr-FR"/>
              </w:rPr>
            </w:pPr>
          </w:p>
        </w:tc>
        <w:tc>
          <w:tcPr>
            <w:tcW w:w="1304" w:type="dxa"/>
          </w:tcPr>
          <w:p w:rsidR="00676DAA" w:rsidRPr="00676DAA" w:rsidRDefault="00661507" w:rsidP="006E091E">
            <w:pPr>
              <w:rPr>
                <w:lang w:val="fr-FR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3175</wp:posOffset>
                      </wp:positionV>
                      <wp:extent cx="781050" cy="687705"/>
                      <wp:effectExtent l="0" t="0" r="19050" b="17145"/>
                      <wp:wrapNone/>
                      <wp:docPr id="8" name="AutoShap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781050" cy="6877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5" o:spid="_x0000_s1026" type="#_x0000_t32" style="position:absolute;margin-left:-4pt;margin-top:.25pt;width:61.5pt;height:54.1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"/>
                  </w:pict>
                </mc:Fallback>
              </mc:AlternateContent>
            </w:r>
          </w:p>
          <w:p w:rsidR="00676DAA" w:rsidRPr="00676DAA" w:rsidRDefault="00676DAA" w:rsidP="006E091E">
            <w:pPr>
              <w:rPr>
                <w:lang w:val="fr-FR"/>
              </w:rPr>
            </w:pPr>
          </w:p>
        </w:tc>
      </w:tr>
    </w:tbl>
    <w:p w:rsidR="00720246" w:rsidRDefault="00720246" w:rsidP="00720246">
      <w:pPr>
        <w:rPr>
          <w:sz w:val="22"/>
        </w:rPr>
      </w:pPr>
    </w:p>
    <w:p w:rsidR="00420518" w:rsidRPr="00720246" w:rsidRDefault="00720246" w:rsidP="00720246">
      <w:pPr>
        <w:rPr>
          <w:sz w:val="22"/>
        </w:rPr>
      </w:pPr>
      <w:r>
        <w:rPr>
          <w:sz w:val="22"/>
        </w:rPr>
        <w:t xml:space="preserve">              </w:t>
      </w:r>
      <w:r>
        <w:rPr>
          <w:sz w:val="22"/>
        </w:rP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712"/>
        <w:gridCol w:w="1664"/>
        <w:gridCol w:w="1664"/>
        <w:gridCol w:w="1664"/>
        <w:gridCol w:w="1664"/>
      </w:tblGrid>
      <w:tr w:rsidR="00420518" w:rsidTr="00420518">
        <w:tc>
          <w:tcPr>
            <w:tcW w:w="2337" w:type="dxa"/>
          </w:tcPr>
          <w:p w:rsidR="00420518" w:rsidRDefault="00420518" w:rsidP="00720246">
            <w:pPr>
              <w:rPr>
                <w:b/>
                <w:sz w:val="22"/>
              </w:rPr>
            </w:pPr>
            <w:r w:rsidRPr="00420518">
              <w:rPr>
                <w:b/>
                <w:sz w:val="22"/>
              </w:rPr>
              <w:t>Potassium Results/Serum/</w:t>
            </w:r>
          </w:p>
          <w:p w:rsidR="00420518" w:rsidRPr="00420518" w:rsidRDefault="00420518" w:rsidP="00720246">
            <w:pPr>
              <w:rPr>
                <w:b/>
                <w:sz w:val="22"/>
              </w:rPr>
            </w:pPr>
            <w:r w:rsidRPr="00420518">
              <w:rPr>
                <w:b/>
                <w:sz w:val="22"/>
              </w:rPr>
              <w:t>Venous BG</w:t>
            </w:r>
          </w:p>
        </w:tc>
        <w:tc>
          <w:tcPr>
            <w:tcW w:w="1712" w:type="dxa"/>
          </w:tcPr>
          <w:p w:rsidR="00420518" w:rsidRPr="00420518" w:rsidRDefault="00420518" w:rsidP="00720246">
            <w:pPr>
              <w:rPr>
                <w:b/>
                <w:sz w:val="22"/>
              </w:rPr>
            </w:pPr>
            <w:r w:rsidRPr="00420518">
              <w:rPr>
                <w:b/>
                <w:sz w:val="22"/>
              </w:rPr>
              <w:t>Admission</w:t>
            </w:r>
          </w:p>
        </w:tc>
        <w:tc>
          <w:tcPr>
            <w:tcW w:w="1664" w:type="dxa"/>
          </w:tcPr>
          <w:p w:rsidR="00420518" w:rsidRPr="00420518" w:rsidRDefault="00420518" w:rsidP="00720246">
            <w:pPr>
              <w:rPr>
                <w:b/>
                <w:sz w:val="22"/>
              </w:rPr>
            </w:pPr>
            <w:r w:rsidRPr="00420518">
              <w:rPr>
                <w:b/>
                <w:sz w:val="22"/>
              </w:rPr>
              <w:t>2 hours</w:t>
            </w:r>
          </w:p>
        </w:tc>
        <w:tc>
          <w:tcPr>
            <w:tcW w:w="1664" w:type="dxa"/>
          </w:tcPr>
          <w:p w:rsidR="00420518" w:rsidRPr="00420518" w:rsidRDefault="00420518" w:rsidP="00720246">
            <w:pPr>
              <w:rPr>
                <w:b/>
                <w:sz w:val="22"/>
              </w:rPr>
            </w:pPr>
            <w:r w:rsidRPr="00420518">
              <w:rPr>
                <w:b/>
                <w:sz w:val="22"/>
              </w:rPr>
              <w:t>4 hours</w:t>
            </w:r>
          </w:p>
        </w:tc>
        <w:tc>
          <w:tcPr>
            <w:tcW w:w="1664" w:type="dxa"/>
          </w:tcPr>
          <w:p w:rsidR="00420518" w:rsidRPr="00420518" w:rsidRDefault="00420518" w:rsidP="00720246">
            <w:pPr>
              <w:rPr>
                <w:b/>
                <w:sz w:val="22"/>
              </w:rPr>
            </w:pPr>
            <w:r w:rsidRPr="00420518">
              <w:rPr>
                <w:b/>
                <w:sz w:val="22"/>
              </w:rPr>
              <w:t>8 hours</w:t>
            </w:r>
          </w:p>
        </w:tc>
        <w:tc>
          <w:tcPr>
            <w:tcW w:w="1664" w:type="dxa"/>
          </w:tcPr>
          <w:p w:rsidR="00420518" w:rsidRPr="00420518" w:rsidRDefault="00420518" w:rsidP="00720246">
            <w:pPr>
              <w:rPr>
                <w:b/>
                <w:sz w:val="22"/>
              </w:rPr>
            </w:pPr>
            <w:r w:rsidRPr="00420518">
              <w:rPr>
                <w:b/>
                <w:sz w:val="22"/>
              </w:rPr>
              <w:t>12 hours</w:t>
            </w:r>
          </w:p>
        </w:tc>
      </w:tr>
    </w:tbl>
    <w:p w:rsidR="00720246" w:rsidRPr="00720246" w:rsidRDefault="00720246" w:rsidP="00720246">
      <w:pPr>
        <w:rPr>
          <w:sz w:val="22"/>
        </w:rPr>
      </w:pPr>
    </w:p>
    <w:p w:rsidR="00266326" w:rsidRDefault="00266326" w:rsidP="00266326">
      <w:pPr>
        <w:pStyle w:val="BodyText"/>
        <w:jc w:val="left"/>
        <w:rPr>
          <w:sz w:val="22"/>
          <w:szCs w:val="22"/>
        </w:rPr>
      </w:pPr>
    </w:p>
    <w:p w:rsidR="00420518" w:rsidRDefault="00420518" w:rsidP="00266326">
      <w:pPr>
        <w:pStyle w:val="BodyText"/>
        <w:jc w:val="left"/>
        <w:rPr>
          <w:sz w:val="22"/>
          <w:szCs w:val="22"/>
        </w:rPr>
      </w:pPr>
    </w:p>
    <w:p w:rsidR="00420518" w:rsidRDefault="00420518" w:rsidP="00266326">
      <w:pPr>
        <w:pStyle w:val="BodyText"/>
        <w:jc w:val="left"/>
        <w:rPr>
          <w:sz w:val="22"/>
          <w:szCs w:val="22"/>
        </w:rPr>
      </w:pPr>
    </w:p>
    <w:p w:rsidR="00420518" w:rsidRDefault="00420518" w:rsidP="00266326">
      <w:pPr>
        <w:pStyle w:val="BodyText"/>
        <w:jc w:val="left"/>
        <w:rPr>
          <w:sz w:val="22"/>
          <w:szCs w:val="22"/>
        </w:rPr>
      </w:pPr>
    </w:p>
    <w:p w:rsidR="00266326" w:rsidRDefault="00266326" w:rsidP="00266326">
      <w:pPr>
        <w:pStyle w:val="BodyText"/>
        <w:jc w:val="left"/>
        <w:rPr>
          <w:sz w:val="22"/>
          <w:szCs w:val="22"/>
        </w:rPr>
      </w:pPr>
    </w:p>
    <w:p w:rsidR="00420518" w:rsidRDefault="00420518" w:rsidP="00420518">
      <w:pPr>
        <w:pStyle w:val="BodyText"/>
        <w:rPr>
          <w:sz w:val="22"/>
          <w:szCs w:val="22"/>
        </w:rPr>
      </w:pPr>
      <w:r>
        <w:rPr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47625</wp:posOffset>
                </wp:positionV>
                <wp:extent cx="3657600" cy="1143000"/>
                <wp:effectExtent l="6350" t="9525" r="12700" b="9525"/>
                <wp:wrapNone/>
                <wp:docPr id="297" name="Text Box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518" w:rsidRDefault="00420518" w:rsidP="00420518">
                            <w:r>
                              <w:t>Name:</w:t>
                            </w:r>
                          </w:p>
                          <w:p w:rsidR="00420518" w:rsidRDefault="00420518" w:rsidP="00420518"/>
                          <w:p w:rsidR="00420518" w:rsidRDefault="00420518" w:rsidP="00420518">
                            <w:r>
                              <w:t>Unit No:</w:t>
                            </w:r>
                          </w:p>
                          <w:p w:rsidR="00420518" w:rsidRDefault="00420518" w:rsidP="00420518"/>
                          <w:p w:rsidR="00420518" w:rsidRDefault="00420518" w:rsidP="00420518">
                            <w:r>
                              <w:t>DOB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7" o:spid="_x0000_s1063" type="#_x0000_t202" style="position:absolute;left:0;text-align:left;margin-left:-1pt;margin-top:3.75pt;width:4in;height:9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">
                <v:textbox>
                  <w:txbxContent>
                    <w:p w:rsidR="00420518" w:rsidRDefault="00420518" w:rsidP="00420518">
                      <w:r>
                        <w:t>Name:</w:t>
                      </w:r>
                    </w:p>
                    <w:p w:rsidR="00420518" w:rsidRDefault="00420518" w:rsidP="00420518"/>
                    <w:p w:rsidR="00420518" w:rsidRDefault="00420518" w:rsidP="00420518">
                      <w:r>
                        <w:t>Unit No:</w:t>
                      </w:r>
                    </w:p>
                    <w:p w:rsidR="00420518" w:rsidRDefault="00420518" w:rsidP="00420518"/>
                    <w:p w:rsidR="00420518" w:rsidRDefault="00420518" w:rsidP="00420518">
                      <w:r>
                        <w:t>DOB</w:t>
                      </w:r>
                    </w:p>
                  </w:txbxContent>
                </v:textbox>
              </v:shape>
            </w:pict>
          </mc:Fallback>
        </mc:AlternateContent>
      </w:r>
    </w:p>
    <w:p w:rsidR="00420518" w:rsidRDefault="00420518" w:rsidP="00420518">
      <w:pPr>
        <w:pStyle w:val="BodyText"/>
        <w:rPr>
          <w:sz w:val="22"/>
          <w:szCs w:val="22"/>
        </w:rPr>
      </w:pPr>
    </w:p>
    <w:p w:rsidR="00420518" w:rsidRDefault="00420518" w:rsidP="00420518">
      <w:pPr>
        <w:pStyle w:val="BodyText"/>
        <w:rPr>
          <w:sz w:val="22"/>
          <w:szCs w:val="22"/>
        </w:rPr>
      </w:pPr>
    </w:p>
    <w:p w:rsidR="00420518" w:rsidRDefault="00420518" w:rsidP="00420518">
      <w:pPr>
        <w:pStyle w:val="BodyText"/>
        <w:rPr>
          <w:sz w:val="22"/>
          <w:szCs w:val="22"/>
        </w:rPr>
      </w:pPr>
    </w:p>
    <w:p w:rsidR="00420518" w:rsidRDefault="00420518" w:rsidP="00420518">
      <w:pPr>
        <w:pStyle w:val="BodyText"/>
        <w:rPr>
          <w:sz w:val="22"/>
          <w:szCs w:val="22"/>
        </w:rPr>
      </w:pPr>
    </w:p>
    <w:p w:rsidR="00420518" w:rsidRDefault="00420518" w:rsidP="00420518">
      <w:pPr>
        <w:pStyle w:val="BodyText"/>
        <w:rPr>
          <w:sz w:val="22"/>
          <w:szCs w:val="22"/>
        </w:rPr>
      </w:pPr>
    </w:p>
    <w:p w:rsidR="00420518" w:rsidRDefault="00420518" w:rsidP="00420518">
      <w:pPr>
        <w:pStyle w:val="BodyText"/>
        <w:rPr>
          <w:sz w:val="22"/>
          <w:szCs w:val="22"/>
        </w:rPr>
      </w:pPr>
    </w:p>
    <w:p w:rsidR="00420518" w:rsidRDefault="00420518" w:rsidP="00420518">
      <w:pPr>
        <w:pStyle w:val="BodyText"/>
        <w:rPr>
          <w:sz w:val="22"/>
          <w:szCs w:val="22"/>
        </w:rPr>
      </w:pPr>
    </w:p>
    <w:p w:rsidR="00420518" w:rsidRDefault="00420518" w:rsidP="00420518">
      <w:pPr>
        <w:pStyle w:val="BodyText"/>
        <w:rPr>
          <w:sz w:val="22"/>
          <w:szCs w:val="22"/>
        </w:rPr>
      </w:pPr>
    </w:p>
    <w:p w:rsidR="00420518" w:rsidRPr="001034C7" w:rsidRDefault="00420518" w:rsidP="00420518">
      <w:pPr>
        <w:pStyle w:val="BodyText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</w:t>
      </w:r>
      <w:r>
        <w:rPr>
          <w:sz w:val="16"/>
          <w:szCs w:val="16"/>
        </w:rPr>
        <w:t>START TIME            SIGNATURE</w:t>
      </w:r>
      <w:r>
        <w:rPr>
          <w:sz w:val="22"/>
          <w:szCs w:val="22"/>
        </w:rPr>
        <w:t xml:space="preserve">  </w:t>
      </w:r>
      <w:r w:rsidRPr="001034C7">
        <w:rPr>
          <w:sz w:val="22"/>
          <w:szCs w:val="22"/>
        </w:rPr>
        <w:t xml:space="preserve">                         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0"/>
        <w:gridCol w:w="2717"/>
        <w:gridCol w:w="2726"/>
        <w:gridCol w:w="1308"/>
        <w:gridCol w:w="1304"/>
      </w:tblGrid>
      <w:tr w:rsidR="00420518" w:rsidRPr="001034C7" w:rsidTr="00FA6DB9">
        <w:trPr>
          <w:trHeight w:val="1071"/>
          <w:jc w:val="center"/>
        </w:trPr>
        <w:tc>
          <w:tcPr>
            <w:tcW w:w="2650" w:type="dxa"/>
          </w:tcPr>
          <w:p w:rsidR="00420518" w:rsidRPr="001034C7" w:rsidRDefault="00420518" w:rsidP="00FA6DB9">
            <w:pPr>
              <w:rPr>
                <w:b/>
                <w:bCs/>
                <w:sz w:val="22"/>
                <w:szCs w:val="22"/>
              </w:rPr>
            </w:pPr>
          </w:p>
          <w:p w:rsidR="00420518" w:rsidRPr="001034C7" w:rsidRDefault="00420518" w:rsidP="00FA6DB9">
            <w:pPr>
              <w:rPr>
                <w:b/>
                <w:bCs/>
                <w:sz w:val="22"/>
                <w:szCs w:val="22"/>
                <w:lang w:val="en-US"/>
              </w:rPr>
            </w:pPr>
          </w:p>
          <w:p w:rsidR="00420518" w:rsidRPr="001034C7" w:rsidRDefault="00420518" w:rsidP="00FA6DB9">
            <w:pPr>
              <w:rPr>
                <w:b/>
                <w:bCs/>
                <w:sz w:val="22"/>
                <w:szCs w:val="22"/>
                <w:lang w:val="fr-FR"/>
              </w:rPr>
            </w:pPr>
            <w:r w:rsidRPr="001034C7">
              <w:rPr>
                <w:b/>
                <w:bCs/>
                <w:sz w:val="22"/>
                <w:szCs w:val="22"/>
                <w:lang w:val="fr-FR"/>
              </w:rPr>
              <w:t>50 mls Normal Saline</w:t>
            </w:r>
          </w:p>
          <w:p w:rsidR="00420518" w:rsidRPr="001034C7" w:rsidRDefault="00420518" w:rsidP="00FA6DB9">
            <w:pPr>
              <w:rPr>
                <w:b/>
                <w:bCs/>
                <w:sz w:val="22"/>
                <w:szCs w:val="22"/>
                <w:lang w:val="fr-FR"/>
              </w:rPr>
            </w:pPr>
          </w:p>
          <w:p w:rsidR="00420518" w:rsidRPr="001034C7" w:rsidRDefault="00420518" w:rsidP="00FA6DB9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2717" w:type="dxa"/>
          </w:tcPr>
          <w:p w:rsidR="00420518" w:rsidRPr="001034C7" w:rsidRDefault="00420518" w:rsidP="00FA6DB9">
            <w:pPr>
              <w:rPr>
                <w:b/>
                <w:bCs/>
                <w:sz w:val="22"/>
                <w:szCs w:val="22"/>
                <w:lang w:val="fr-FR"/>
              </w:rPr>
            </w:pPr>
          </w:p>
          <w:p w:rsidR="00420518" w:rsidRPr="001034C7" w:rsidRDefault="00420518" w:rsidP="00FA6DB9">
            <w:pPr>
              <w:rPr>
                <w:b/>
                <w:bCs/>
                <w:sz w:val="22"/>
                <w:szCs w:val="22"/>
                <w:lang w:val="fr-FR"/>
              </w:rPr>
            </w:pPr>
          </w:p>
          <w:p w:rsidR="00420518" w:rsidRPr="001034C7" w:rsidRDefault="00420518" w:rsidP="00FA6DB9">
            <w:pPr>
              <w:rPr>
                <w:sz w:val="22"/>
                <w:szCs w:val="22"/>
                <w:lang w:val="fr-FR"/>
              </w:rPr>
            </w:pPr>
            <w:r w:rsidRPr="001034C7">
              <w:rPr>
                <w:b/>
                <w:bCs/>
                <w:sz w:val="22"/>
                <w:szCs w:val="22"/>
                <w:lang w:val="fr-FR"/>
              </w:rPr>
              <w:t>50 units Actrapid</w:t>
            </w:r>
          </w:p>
        </w:tc>
        <w:tc>
          <w:tcPr>
            <w:tcW w:w="2726" w:type="dxa"/>
          </w:tcPr>
          <w:p w:rsidR="00420518" w:rsidRPr="001034C7" w:rsidRDefault="00420518" w:rsidP="00FA6DB9">
            <w:pPr>
              <w:rPr>
                <w:sz w:val="22"/>
                <w:szCs w:val="22"/>
                <w:lang w:val="fr-FR"/>
              </w:rPr>
            </w:pPr>
          </w:p>
          <w:p w:rsidR="00420518" w:rsidRPr="001034C7" w:rsidRDefault="00420518" w:rsidP="00FA6DB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1034C7">
              <w:rPr>
                <w:b/>
                <w:bCs/>
                <w:sz w:val="22"/>
                <w:szCs w:val="22"/>
              </w:rPr>
              <w:t>As per sliding scale</w:t>
            </w:r>
          </w:p>
        </w:tc>
        <w:tc>
          <w:tcPr>
            <w:tcW w:w="1308" w:type="dxa"/>
          </w:tcPr>
          <w:p w:rsidR="00420518" w:rsidRPr="001034C7" w:rsidRDefault="00420518" w:rsidP="00FA6DB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304" w:type="dxa"/>
          </w:tcPr>
          <w:p w:rsidR="00420518" w:rsidRPr="001034C7" w:rsidRDefault="00420518" w:rsidP="00FA6DB9">
            <w:pPr>
              <w:rPr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15875</wp:posOffset>
                      </wp:positionV>
                      <wp:extent cx="814070" cy="800100"/>
                      <wp:effectExtent l="7620" t="6350" r="6985" b="12700"/>
                      <wp:wrapNone/>
                      <wp:docPr id="18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14070" cy="8001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8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15pt,1.25pt" to="60.9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"/>
                  </w:pict>
                </mc:Fallback>
              </mc:AlternateContent>
            </w:r>
          </w:p>
        </w:tc>
      </w:tr>
      <w:tr w:rsidR="00420518" w:rsidRPr="001034C7" w:rsidTr="00FA6DB9">
        <w:trPr>
          <w:trHeight w:val="1071"/>
          <w:jc w:val="center"/>
        </w:trPr>
        <w:tc>
          <w:tcPr>
            <w:tcW w:w="2650" w:type="dxa"/>
          </w:tcPr>
          <w:p w:rsidR="00420518" w:rsidRPr="001034C7" w:rsidRDefault="00420518" w:rsidP="00FA6DB9">
            <w:pPr>
              <w:rPr>
                <w:b/>
                <w:bCs/>
                <w:sz w:val="22"/>
                <w:szCs w:val="22"/>
              </w:rPr>
            </w:pPr>
          </w:p>
          <w:p w:rsidR="00420518" w:rsidRPr="001034C7" w:rsidRDefault="00420518" w:rsidP="00FA6DB9">
            <w:pPr>
              <w:rPr>
                <w:b/>
                <w:bCs/>
                <w:sz w:val="22"/>
                <w:szCs w:val="22"/>
              </w:rPr>
            </w:pPr>
            <w:r w:rsidRPr="001034C7">
              <w:rPr>
                <w:b/>
                <w:bCs/>
                <w:sz w:val="22"/>
                <w:szCs w:val="22"/>
              </w:rPr>
              <w:t>5% Dextrose</w:t>
            </w:r>
          </w:p>
        </w:tc>
        <w:tc>
          <w:tcPr>
            <w:tcW w:w="2717" w:type="dxa"/>
          </w:tcPr>
          <w:p w:rsidR="00420518" w:rsidRPr="001034C7" w:rsidRDefault="00420518" w:rsidP="00FA6DB9">
            <w:pPr>
              <w:rPr>
                <w:b/>
                <w:bCs/>
                <w:sz w:val="22"/>
                <w:szCs w:val="22"/>
                <w:lang w:val="fr-FR"/>
              </w:rPr>
            </w:pPr>
          </w:p>
          <w:p w:rsidR="00420518" w:rsidRPr="001034C7" w:rsidRDefault="00420518" w:rsidP="00FA6DB9">
            <w:pPr>
              <w:rPr>
                <w:b/>
                <w:bCs/>
                <w:sz w:val="22"/>
                <w:szCs w:val="22"/>
                <w:lang w:val="fr-FR"/>
              </w:rPr>
            </w:pPr>
            <w:r w:rsidRPr="001034C7">
              <w:rPr>
                <w:b/>
                <w:bCs/>
                <w:sz w:val="22"/>
                <w:szCs w:val="22"/>
                <w:lang w:val="fr-FR"/>
              </w:rPr>
              <w:t>1 litre</w:t>
            </w:r>
          </w:p>
        </w:tc>
        <w:tc>
          <w:tcPr>
            <w:tcW w:w="2726" w:type="dxa"/>
          </w:tcPr>
          <w:p w:rsidR="00420518" w:rsidRPr="001034C7" w:rsidRDefault="00420518" w:rsidP="00FA6DB9">
            <w:pPr>
              <w:rPr>
                <w:b/>
                <w:bCs/>
                <w:sz w:val="22"/>
                <w:szCs w:val="22"/>
                <w:lang w:val="fr-FR"/>
              </w:rPr>
            </w:pPr>
          </w:p>
          <w:p w:rsidR="00420518" w:rsidRPr="001034C7" w:rsidRDefault="00420518" w:rsidP="00FA6DB9">
            <w:pPr>
              <w:rPr>
                <w:b/>
                <w:bCs/>
                <w:sz w:val="22"/>
                <w:szCs w:val="22"/>
                <w:lang w:val="en-US"/>
              </w:rPr>
            </w:pPr>
            <w:r w:rsidRPr="001034C7">
              <w:rPr>
                <w:b/>
                <w:bCs/>
                <w:sz w:val="22"/>
                <w:szCs w:val="22"/>
                <w:lang w:val="en-US"/>
              </w:rPr>
              <w:t>As per sliding scale</w:t>
            </w:r>
          </w:p>
          <w:p w:rsidR="00420518" w:rsidRPr="001034C7" w:rsidRDefault="00420518" w:rsidP="00FA6DB9">
            <w:pPr>
              <w:rPr>
                <w:b/>
                <w:bCs/>
                <w:sz w:val="22"/>
                <w:szCs w:val="22"/>
                <w:lang w:val="en-US"/>
              </w:rPr>
            </w:pPr>
          </w:p>
          <w:p w:rsidR="00420518" w:rsidRPr="001034C7" w:rsidRDefault="00420518" w:rsidP="00FA6DB9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308" w:type="dxa"/>
          </w:tcPr>
          <w:p w:rsidR="00420518" w:rsidRPr="001034C7" w:rsidRDefault="00420518" w:rsidP="00FA6DB9">
            <w:pPr>
              <w:pStyle w:val="Header"/>
              <w:tabs>
                <w:tab w:val="clear" w:pos="4153"/>
                <w:tab w:val="clear" w:pos="8306"/>
              </w:tabs>
              <w:rPr>
                <w:sz w:val="22"/>
                <w:szCs w:val="22"/>
                <w:lang w:val="en-US"/>
              </w:rPr>
            </w:pPr>
          </w:p>
        </w:tc>
        <w:tc>
          <w:tcPr>
            <w:tcW w:w="1304" w:type="dxa"/>
          </w:tcPr>
          <w:p w:rsidR="00420518" w:rsidRPr="001034C7" w:rsidRDefault="00420518" w:rsidP="00FA6DB9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6350</wp:posOffset>
                      </wp:positionV>
                      <wp:extent cx="814070" cy="647700"/>
                      <wp:effectExtent l="7620" t="6350" r="6985" b="12700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14070" cy="647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7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15pt,.5pt" to="60.95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"/>
                  </w:pict>
                </mc:Fallback>
              </mc:AlternateContent>
            </w:r>
          </w:p>
        </w:tc>
      </w:tr>
      <w:tr w:rsidR="00420518" w:rsidRPr="001034C7" w:rsidTr="00FA6DB9">
        <w:trPr>
          <w:trHeight w:val="1071"/>
          <w:jc w:val="center"/>
        </w:trPr>
        <w:tc>
          <w:tcPr>
            <w:tcW w:w="2650" w:type="dxa"/>
          </w:tcPr>
          <w:p w:rsidR="00420518" w:rsidRPr="001034C7" w:rsidRDefault="00420518" w:rsidP="00FA6DB9">
            <w:pPr>
              <w:rPr>
                <w:b/>
                <w:bCs/>
                <w:sz w:val="22"/>
                <w:szCs w:val="22"/>
              </w:rPr>
            </w:pPr>
          </w:p>
          <w:p w:rsidR="00420518" w:rsidRPr="001034C7" w:rsidRDefault="00420518" w:rsidP="00FA6DB9">
            <w:pPr>
              <w:rPr>
                <w:b/>
                <w:bCs/>
                <w:sz w:val="22"/>
                <w:szCs w:val="22"/>
              </w:rPr>
            </w:pPr>
            <w:r w:rsidRPr="001034C7">
              <w:rPr>
                <w:b/>
                <w:bCs/>
                <w:sz w:val="22"/>
                <w:szCs w:val="22"/>
              </w:rPr>
              <w:t>10% Dextrose</w:t>
            </w:r>
          </w:p>
        </w:tc>
        <w:tc>
          <w:tcPr>
            <w:tcW w:w="2717" w:type="dxa"/>
          </w:tcPr>
          <w:p w:rsidR="00420518" w:rsidRPr="001034C7" w:rsidRDefault="00420518" w:rsidP="00FA6DB9">
            <w:pPr>
              <w:rPr>
                <w:b/>
                <w:bCs/>
                <w:sz w:val="22"/>
                <w:szCs w:val="22"/>
                <w:lang w:val="fr-FR"/>
              </w:rPr>
            </w:pPr>
          </w:p>
          <w:p w:rsidR="00420518" w:rsidRPr="001034C7" w:rsidRDefault="00420518" w:rsidP="00FA6DB9">
            <w:pPr>
              <w:rPr>
                <w:b/>
                <w:bCs/>
                <w:sz w:val="22"/>
                <w:szCs w:val="22"/>
                <w:lang w:val="fr-FR"/>
              </w:rPr>
            </w:pPr>
            <w:r w:rsidRPr="001034C7">
              <w:rPr>
                <w:b/>
                <w:bCs/>
                <w:sz w:val="22"/>
                <w:szCs w:val="22"/>
                <w:lang w:val="fr-FR"/>
              </w:rPr>
              <w:t>1 litre</w:t>
            </w:r>
          </w:p>
        </w:tc>
        <w:tc>
          <w:tcPr>
            <w:tcW w:w="2726" w:type="dxa"/>
          </w:tcPr>
          <w:p w:rsidR="00420518" w:rsidRPr="001034C7" w:rsidRDefault="00420518" w:rsidP="00FA6DB9">
            <w:pPr>
              <w:rPr>
                <w:b/>
                <w:bCs/>
                <w:sz w:val="22"/>
                <w:szCs w:val="22"/>
                <w:lang w:val="fr-FR"/>
              </w:rPr>
            </w:pPr>
          </w:p>
          <w:p w:rsidR="00420518" w:rsidRPr="001034C7" w:rsidRDefault="00420518" w:rsidP="00FA6DB9">
            <w:pPr>
              <w:rPr>
                <w:b/>
                <w:bCs/>
                <w:sz w:val="22"/>
                <w:szCs w:val="22"/>
                <w:lang w:val="en-US"/>
              </w:rPr>
            </w:pPr>
            <w:r w:rsidRPr="001034C7">
              <w:rPr>
                <w:b/>
                <w:bCs/>
                <w:sz w:val="22"/>
                <w:szCs w:val="22"/>
                <w:lang w:val="en-US"/>
              </w:rPr>
              <w:t>As per sliding scale</w:t>
            </w:r>
          </w:p>
          <w:p w:rsidR="00420518" w:rsidRPr="001034C7" w:rsidRDefault="00420518" w:rsidP="00FA6DB9">
            <w:pPr>
              <w:rPr>
                <w:b/>
                <w:bCs/>
                <w:sz w:val="22"/>
                <w:szCs w:val="22"/>
                <w:lang w:val="en-US"/>
              </w:rPr>
            </w:pPr>
          </w:p>
          <w:p w:rsidR="00420518" w:rsidRPr="001034C7" w:rsidRDefault="00420518" w:rsidP="00FA6DB9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308" w:type="dxa"/>
          </w:tcPr>
          <w:p w:rsidR="00420518" w:rsidRPr="001034C7" w:rsidRDefault="00420518" w:rsidP="00FA6DB9">
            <w:pPr>
              <w:pStyle w:val="Header"/>
              <w:tabs>
                <w:tab w:val="clear" w:pos="4153"/>
                <w:tab w:val="clear" w:pos="8306"/>
              </w:tabs>
              <w:rPr>
                <w:sz w:val="22"/>
                <w:szCs w:val="22"/>
                <w:lang w:val="en-US"/>
              </w:rPr>
            </w:pPr>
          </w:p>
        </w:tc>
        <w:tc>
          <w:tcPr>
            <w:tcW w:w="1304" w:type="dxa"/>
          </w:tcPr>
          <w:p w:rsidR="00420518" w:rsidRPr="001034C7" w:rsidRDefault="00420518" w:rsidP="00FA6DB9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47625</wp:posOffset>
                      </wp:positionV>
                      <wp:extent cx="800100" cy="571500"/>
                      <wp:effectExtent l="12065" t="9525" r="6985" b="952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001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05pt,3.75pt" to="60.9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"/>
                  </w:pict>
                </mc:Fallback>
              </mc:AlternateContent>
            </w:r>
          </w:p>
        </w:tc>
      </w:tr>
    </w:tbl>
    <w:p w:rsidR="00420518" w:rsidRDefault="00420518" w:rsidP="00420518">
      <w:pPr>
        <w:rPr>
          <w:sz w:val="22"/>
        </w:rPr>
      </w:pPr>
      <w:r>
        <w:rPr>
          <w:sz w:val="22"/>
        </w:rPr>
        <w:t xml:space="preserve">                </w:t>
      </w:r>
    </w:p>
    <w:p w:rsidR="00420518" w:rsidRDefault="00420518" w:rsidP="00420518">
      <w:pPr>
        <w:rPr>
          <w:sz w:val="22"/>
        </w:rPr>
      </w:pPr>
      <w:r>
        <w:rPr>
          <w:sz w:val="22"/>
        </w:rPr>
        <w:t>Caution in 1) Elderly patients</w:t>
      </w:r>
    </w:p>
    <w:p w:rsidR="00420518" w:rsidRDefault="00420518" w:rsidP="00420518">
      <w:pPr>
        <w:rPr>
          <w:sz w:val="22"/>
        </w:rPr>
      </w:pPr>
      <w:r>
        <w:rPr>
          <w:sz w:val="22"/>
        </w:rPr>
        <w:t xml:space="preserve">                  2) Renal impairment</w:t>
      </w:r>
    </w:p>
    <w:p w:rsidR="00420518" w:rsidRDefault="00420518" w:rsidP="00420518">
      <w:pPr>
        <w:rPr>
          <w:sz w:val="22"/>
        </w:rPr>
      </w:pPr>
      <w:r>
        <w:rPr>
          <w:sz w:val="22"/>
        </w:rPr>
        <w:t xml:space="preserve">                  3) heart failure</w:t>
      </w:r>
    </w:p>
    <w:p w:rsidR="00420518" w:rsidRDefault="00420518" w:rsidP="00420518">
      <w:pPr>
        <w:rPr>
          <w:sz w:val="22"/>
        </w:rPr>
      </w:pPr>
      <w:r>
        <w:rPr>
          <w:sz w:val="22"/>
        </w:rPr>
        <w:t>They may require slower fluid Resuscitation</w:t>
      </w:r>
    </w:p>
    <w:p w:rsidR="00420518" w:rsidRDefault="00420518" w:rsidP="00420518">
      <w:pPr>
        <w:rPr>
          <w:sz w:val="22"/>
        </w:rPr>
      </w:pPr>
      <w:r>
        <w:rPr>
          <w:sz w:val="22"/>
        </w:rPr>
        <w:t>KCl-None until potassium levels are known</w:t>
      </w:r>
    </w:p>
    <w:p w:rsidR="00420518" w:rsidRDefault="00420518" w:rsidP="00420518">
      <w:pPr>
        <w:rPr>
          <w:b/>
          <w:bCs/>
          <w:sz w:val="22"/>
        </w:rPr>
      </w:pPr>
      <w:r>
        <w:rPr>
          <w:sz w:val="22"/>
        </w:rPr>
        <w:br w:type="textWrapping" w:clear="all"/>
      </w:r>
    </w:p>
    <w:tbl>
      <w:tblPr>
        <w:tblW w:w="0" w:type="auto"/>
        <w:jc w:val="center"/>
        <w:tblInd w:w="-1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9"/>
        <w:gridCol w:w="1395"/>
        <w:gridCol w:w="1395"/>
        <w:gridCol w:w="1395"/>
      </w:tblGrid>
      <w:tr w:rsidR="00420518" w:rsidTr="00FA6DB9">
        <w:trPr>
          <w:jc w:val="center"/>
        </w:trPr>
        <w:tc>
          <w:tcPr>
            <w:tcW w:w="3379" w:type="dxa"/>
          </w:tcPr>
          <w:p w:rsidR="00420518" w:rsidRDefault="00420518" w:rsidP="00FA6DB9">
            <w:pPr>
              <w:jc w:val="center"/>
              <w:rPr>
                <w:sz w:val="22"/>
              </w:rPr>
            </w:pPr>
          </w:p>
          <w:p w:rsidR="00420518" w:rsidRDefault="00420518" w:rsidP="00FA6DB9">
            <w:pPr>
              <w:jc w:val="center"/>
              <w:rPr>
                <w:sz w:val="22"/>
                <w:vertAlign w:val="superscript"/>
              </w:rPr>
            </w:pPr>
            <w:r>
              <w:rPr>
                <w:sz w:val="22"/>
              </w:rPr>
              <w:t>Serum K</w:t>
            </w:r>
            <w:r>
              <w:rPr>
                <w:sz w:val="22"/>
                <w:vertAlign w:val="superscript"/>
              </w:rPr>
              <w:t>+</w:t>
            </w:r>
          </w:p>
          <w:p w:rsidR="00420518" w:rsidRDefault="00420518" w:rsidP="00FA6DB9">
            <w:pPr>
              <w:jc w:val="center"/>
              <w:rPr>
                <w:sz w:val="22"/>
              </w:rPr>
            </w:pPr>
          </w:p>
        </w:tc>
        <w:tc>
          <w:tcPr>
            <w:tcW w:w="1395" w:type="dxa"/>
          </w:tcPr>
          <w:p w:rsidR="00420518" w:rsidRDefault="00420518" w:rsidP="00FA6DB9">
            <w:pPr>
              <w:jc w:val="center"/>
              <w:rPr>
                <w:sz w:val="22"/>
              </w:rPr>
            </w:pPr>
          </w:p>
          <w:p w:rsidR="00420518" w:rsidRDefault="00420518" w:rsidP="00FA6DB9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 3.5 – 4.5</w:t>
            </w:r>
          </w:p>
        </w:tc>
        <w:tc>
          <w:tcPr>
            <w:tcW w:w="1395" w:type="dxa"/>
          </w:tcPr>
          <w:p w:rsidR="00420518" w:rsidRDefault="00420518" w:rsidP="00FA6DB9">
            <w:pPr>
              <w:jc w:val="center"/>
              <w:rPr>
                <w:sz w:val="22"/>
              </w:rPr>
            </w:pPr>
          </w:p>
          <w:p w:rsidR="00420518" w:rsidRDefault="00420518" w:rsidP="003B2A3F">
            <w:pPr>
              <w:jc w:val="center"/>
              <w:rPr>
                <w:sz w:val="22"/>
              </w:rPr>
            </w:pPr>
            <w:r>
              <w:rPr>
                <w:sz w:val="22"/>
              </w:rPr>
              <w:t>4.5 – 5.</w:t>
            </w:r>
            <w:r w:rsidR="003B2A3F">
              <w:rPr>
                <w:sz w:val="22"/>
              </w:rPr>
              <w:t>5</w:t>
            </w:r>
          </w:p>
        </w:tc>
        <w:tc>
          <w:tcPr>
            <w:tcW w:w="1395" w:type="dxa"/>
          </w:tcPr>
          <w:p w:rsidR="00420518" w:rsidRDefault="00420518" w:rsidP="00FA6DB9">
            <w:pPr>
              <w:jc w:val="center"/>
              <w:rPr>
                <w:sz w:val="22"/>
              </w:rPr>
            </w:pPr>
          </w:p>
          <w:p w:rsidR="00420518" w:rsidRDefault="00420518" w:rsidP="00FA6DB9">
            <w:pPr>
              <w:jc w:val="center"/>
              <w:rPr>
                <w:sz w:val="22"/>
              </w:rPr>
            </w:pPr>
            <w:r>
              <w:rPr>
                <w:sz w:val="22"/>
              </w:rPr>
              <w:t>&gt; 5.5</w:t>
            </w:r>
          </w:p>
        </w:tc>
      </w:tr>
      <w:tr w:rsidR="00420518" w:rsidTr="00FA6DB9">
        <w:trPr>
          <w:jc w:val="center"/>
        </w:trPr>
        <w:tc>
          <w:tcPr>
            <w:tcW w:w="3379" w:type="dxa"/>
          </w:tcPr>
          <w:p w:rsidR="00420518" w:rsidRDefault="00420518" w:rsidP="00FA6DB9">
            <w:pPr>
              <w:jc w:val="center"/>
              <w:rPr>
                <w:sz w:val="22"/>
              </w:rPr>
            </w:pPr>
          </w:p>
          <w:p w:rsidR="00420518" w:rsidRDefault="00420518" w:rsidP="00FA6DB9">
            <w:pPr>
              <w:jc w:val="center"/>
              <w:rPr>
                <w:sz w:val="22"/>
              </w:rPr>
            </w:pPr>
            <w:r>
              <w:rPr>
                <w:sz w:val="22"/>
              </w:rPr>
              <w:t>Administration rate mmol/l</w:t>
            </w:r>
          </w:p>
          <w:p w:rsidR="00420518" w:rsidRDefault="00420518" w:rsidP="00FA6DB9">
            <w:pPr>
              <w:jc w:val="center"/>
              <w:rPr>
                <w:sz w:val="22"/>
              </w:rPr>
            </w:pPr>
          </w:p>
        </w:tc>
        <w:tc>
          <w:tcPr>
            <w:tcW w:w="1395" w:type="dxa"/>
          </w:tcPr>
          <w:p w:rsidR="00420518" w:rsidRDefault="00420518" w:rsidP="00FA6DB9">
            <w:pPr>
              <w:jc w:val="center"/>
              <w:rPr>
                <w:sz w:val="22"/>
              </w:rPr>
            </w:pPr>
          </w:p>
          <w:p w:rsidR="00420518" w:rsidRDefault="00420518" w:rsidP="00FA6DB9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40 </w:t>
            </w:r>
            <w:r>
              <w:rPr>
                <w:sz w:val="22"/>
              </w:rPr>
              <w:br/>
              <w:t>(over 2 hour)</w:t>
            </w:r>
          </w:p>
        </w:tc>
        <w:tc>
          <w:tcPr>
            <w:tcW w:w="1395" w:type="dxa"/>
          </w:tcPr>
          <w:p w:rsidR="00420518" w:rsidRDefault="00420518" w:rsidP="00FA6DB9">
            <w:pPr>
              <w:jc w:val="center"/>
              <w:rPr>
                <w:sz w:val="22"/>
              </w:rPr>
            </w:pPr>
          </w:p>
          <w:p w:rsidR="00420518" w:rsidRDefault="00420518" w:rsidP="00FA6DB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395" w:type="dxa"/>
          </w:tcPr>
          <w:p w:rsidR="00420518" w:rsidRDefault="00420518" w:rsidP="00FA6DB9">
            <w:pPr>
              <w:jc w:val="center"/>
              <w:rPr>
                <w:sz w:val="22"/>
              </w:rPr>
            </w:pPr>
          </w:p>
          <w:p w:rsidR="00420518" w:rsidRDefault="00420518" w:rsidP="00FA6DB9">
            <w:pPr>
              <w:jc w:val="center"/>
              <w:rPr>
                <w:sz w:val="22"/>
              </w:rPr>
            </w:pPr>
            <w:r>
              <w:rPr>
                <w:sz w:val="22"/>
              </w:rPr>
              <w:t>Nil</w:t>
            </w:r>
          </w:p>
        </w:tc>
      </w:tr>
    </w:tbl>
    <w:p w:rsidR="00420518" w:rsidRDefault="00420518" w:rsidP="00420518">
      <w:pPr>
        <w:rPr>
          <w:b/>
          <w:bCs/>
          <w:sz w:val="22"/>
          <w:u w:val="single"/>
        </w:rPr>
      </w:pPr>
    </w:p>
    <w:p w:rsidR="00420518" w:rsidRDefault="00420518" w:rsidP="00420518">
      <w:pPr>
        <w:rPr>
          <w:sz w:val="22"/>
        </w:rPr>
      </w:pPr>
      <w:r>
        <w:rPr>
          <w:b/>
          <w:bCs/>
          <w:sz w:val="22"/>
          <w:u w:val="single"/>
        </w:rPr>
        <w:t xml:space="preserve">Insulin Sliding scale:  Continue Levimir/ Lantus with the Sliding Scale 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2160"/>
        <w:gridCol w:w="1440"/>
        <w:gridCol w:w="1080"/>
        <w:gridCol w:w="1440"/>
      </w:tblGrid>
      <w:tr w:rsidR="00420518" w:rsidTr="00FA6DB9">
        <w:trPr>
          <w:trHeight w:val="800"/>
        </w:trPr>
        <w:tc>
          <w:tcPr>
            <w:tcW w:w="3780" w:type="dxa"/>
          </w:tcPr>
          <w:p w:rsidR="00420518" w:rsidRDefault="00420518" w:rsidP="00FA6DB9">
            <w:pPr>
              <w:jc w:val="center"/>
              <w:rPr>
                <w:sz w:val="22"/>
              </w:rPr>
            </w:pPr>
          </w:p>
          <w:p w:rsidR="00420518" w:rsidRDefault="00420518" w:rsidP="00FA6DB9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Insulin units/hour</w:t>
            </w:r>
          </w:p>
          <w:p w:rsidR="00420518" w:rsidRDefault="00420518" w:rsidP="00FA6DB9">
            <w:pPr>
              <w:jc w:val="center"/>
              <w:rPr>
                <w:sz w:val="22"/>
              </w:rPr>
            </w:pPr>
            <w:r>
              <w:rPr>
                <w:sz w:val="22"/>
              </w:rPr>
              <w:t>Fixed rate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420518" w:rsidRDefault="00420518" w:rsidP="00FA6DB9">
            <w:pPr>
              <w:jc w:val="center"/>
              <w:rPr>
                <w:sz w:val="22"/>
              </w:rPr>
            </w:pPr>
          </w:p>
          <w:p w:rsidR="00420518" w:rsidRDefault="00420518" w:rsidP="00FA6DB9">
            <w:pPr>
              <w:jc w:val="center"/>
              <w:rPr>
                <w:sz w:val="22"/>
              </w:rPr>
            </w:pPr>
            <w:r>
              <w:rPr>
                <w:sz w:val="22"/>
              </w:rPr>
              <w:t>N/Saline</w:t>
            </w:r>
          </w:p>
        </w:tc>
        <w:tc>
          <w:tcPr>
            <w:tcW w:w="1440" w:type="dxa"/>
          </w:tcPr>
          <w:p w:rsidR="00420518" w:rsidRDefault="00420518" w:rsidP="00FA6DB9">
            <w:pPr>
              <w:jc w:val="center"/>
              <w:rPr>
                <w:sz w:val="22"/>
              </w:rPr>
            </w:pPr>
          </w:p>
          <w:p w:rsidR="00420518" w:rsidRDefault="00420518" w:rsidP="00FA6DB9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:rsidR="00420518" w:rsidRDefault="00420518" w:rsidP="00FA6DB9">
            <w:pPr>
              <w:jc w:val="center"/>
              <w:rPr>
                <w:sz w:val="22"/>
              </w:rPr>
            </w:pPr>
            <w:r>
              <w:rPr>
                <w:sz w:val="22"/>
              </w:rPr>
              <w:t>5%</w:t>
            </w:r>
          </w:p>
          <w:p w:rsidR="00420518" w:rsidRDefault="00420518" w:rsidP="00FA6DB9">
            <w:pPr>
              <w:jc w:val="center"/>
              <w:rPr>
                <w:sz w:val="22"/>
              </w:rPr>
            </w:pPr>
            <w:r>
              <w:rPr>
                <w:sz w:val="22"/>
              </w:rPr>
              <w:t>Dextrose/hr</w:t>
            </w:r>
          </w:p>
        </w:tc>
        <w:tc>
          <w:tcPr>
            <w:tcW w:w="1440" w:type="dxa"/>
          </w:tcPr>
          <w:p w:rsidR="00420518" w:rsidRDefault="00420518" w:rsidP="00FA6DB9">
            <w:pPr>
              <w:jc w:val="center"/>
              <w:rPr>
                <w:sz w:val="22"/>
              </w:rPr>
            </w:pPr>
          </w:p>
          <w:p w:rsidR="00420518" w:rsidRDefault="00420518" w:rsidP="00FA6DB9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10%  </w:t>
            </w:r>
          </w:p>
          <w:p w:rsidR="00420518" w:rsidRDefault="00420518" w:rsidP="00FA6DB9">
            <w:pPr>
              <w:jc w:val="center"/>
              <w:rPr>
                <w:sz w:val="22"/>
              </w:rPr>
            </w:pPr>
            <w:r>
              <w:rPr>
                <w:sz w:val="22"/>
              </w:rPr>
              <w:t>Dextrose/hr</w:t>
            </w:r>
          </w:p>
        </w:tc>
      </w:tr>
      <w:tr w:rsidR="00420518" w:rsidTr="00FA6DB9">
        <w:trPr>
          <w:cantSplit/>
          <w:trHeight w:val="272"/>
        </w:trPr>
        <w:tc>
          <w:tcPr>
            <w:tcW w:w="3780" w:type="dxa"/>
            <w:tcBorders>
              <w:bottom w:val="single" w:sz="4" w:space="0" w:color="auto"/>
            </w:tcBorders>
          </w:tcPr>
          <w:p w:rsidR="00420518" w:rsidRDefault="00420518" w:rsidP="00FA6DB9">
            <w:pPr>
              <w:rPr>
                <w:sz w:val="22"/>
              </w:rPr>
            </w:pPr>
            <w:r>
              <w:rPr>
                <w:sz w:val="22"/>
              </w:rPr>
              <w:t>Fixed rate 0.1 unit kg/hr – 0.1 ml/kg/hr</w:t>
            </w:r>
          </w:p>
        </w:tc>
        <w:tc>
          <w:tcPr>
            <w:tcW w:w="2160" w:type="dxa"/>
            <w:tcBorders>
              <w:bottom w:val="nil"/>
            </w:tcBorders>
          </w:tcPr>
          <w:p w:rsidR="00420518" w:rsidRDefault="00420518" w:rsidP="00FA6DB9">
            <w:pPr>
              <w:jc w:val="center"/>
              <w:rPr>
                <w:sz w:val="22"/>
              </w:rPr>
            </w:pPr>
          </w:p>
        </w:tc>
        <w:tc>
          <w:tcPr>
            <w:tcW w:w="1440" w:type="dxa"/>
          </w:tcPr>
          <w:p w:rsidR="00420518" w:rsidRDefault="00420518" w:rsidP="00FA6DB9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BM &gt; 15 </w:t>
            </w:r>
          </w:p>
        </w:tc>
        <w:tc>
          <w:tcPr>
            <w:tcW w:w="1080" w:type="dxa"/>
          </w:tcPr>
          <w:p w:rsidR="00420518" w:rsidRDefault="00420518" w:rsidP="00FA6DB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440" w:type="dxa"/>
          </w:tcPr>
          <w:p w:rsidR="00420518" w:rsidRDefault="00420518" w:rsidP="00FA6DB9">
            <w:pPr>
              <w:jc w:val="center"/>
              <w:rPr>
                <w:sz w:val="22"/>
              </w:rPr>
            </w:pPr>
          </w:p>
        </w:tc>
      </w:tr>
      <w:tr w:rsidR="00420518" w:rsidTr="00FA6DB9">
        <w:trPr>
          <w:cantSplit/>
          <w:trHeight w:val="272"/>
        </w:trPr>
        <w:tc>
          <w:tcPr>
            <w:tcW w:w="3780" w:type="dxa"/>
            <w:tcBorders>
              <w:bottom w:val="nil"/>
            </w:tcBorders>
          </w:tcPr>
          <w:p w:rsidR="00420518" w:rsidRDefault="00420518" w:rsidP="00FA6DB9"/>
        </w:tc>
        <w:tc>
          <w:tcPr>
            <w:tcW w:w="2160" w:type="dxa"/>
            <w:tcBorders>
              <w:top w:val="nil"/>
              <w:bottom w:val="nil"/>
            </w:tcBorders>
          </w:tcPr>
          <w:p w:rsidR="00420518" w:rsidRDefault="00420518" w:rsidP="00FA6DB9">
            <w:pPr>
              <w:tabs>
                <w:tab w:val="left" w:pos="1332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Continue to maintain</w:t>
            </w:r>
          </w:p>
        </w:tc>
        <w:tc>
          <w:tcPr>
            <w:tcW w:w="1440" w:type="dxa"/>
          </w:tcPr>
          <w:p w:rsidR="00420518" w:rsidRDefault="00420518" w:rsidP="00FA6DB9">
            <w:pPr>
              <w:jc w:val="center"/>
              <w:rPr>
                <w:sz w:val="22"/>
              </w:rPr>
            </w:pPr>
            <w:r>
              <w:rPr>
                <w:sz w:val="22"/>
              </w:rPr>
              <w:t>BM 15 - 7</w:t>
            </w:r>
          </w:p>
        </w:tc>
        <w:tc>
          <w:tcPr>
            <w:tcW w:w="1080" w:type="dxa"/>
          </w:tcPr>
          <w:p w:rsidR="00420518" w:rsidRDefault="00420518" w:rsidP="00FA6DB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125 ml/hr</w:t>
            </w:r>
          </w:p>
        </w:tc>
        <w:tc>
          <w:tcPr>
            <w:tcW w:w="1440" w:type="dxa"/>
          </w:tcPr>
          <w:p w:rsidR="00420518" w:rsidRDefault="00420518" w:rsidP="00FA6DB9">
            <w:pPr>
              <w:tabs>
                <w:tab w:val="left" w:pos="1332"/>
              </w:tabs>
              <w:jc w:val="center"/>
              <w:rPr>
                <w:sz w:val="22"/>
              </w:rPr>
            </w:pPr>
          </w:p>
        </w:tc>
      </w:tr>
      <w:tr w:rsidR="00420518" w:rsidTr="00FA6DB9">
        <w:trPr>
          <w:cantSplit/>
          <w:trHeight w:val="256"/>
        </w:trPr>
        <w:tc>
          <w:tcPr>
            <w:tcW w:w="3780" w:type="dxa"/>
            <w:tcBorders>
              <w:top w:val="nil"/>
              <w:bottom w:val="nil"/>
            </w:tcBorders>
          </w:tcPr>
          <w:p w:rsidR="00420518" w:rsidRDefault="00420518" w:rsidP="00FA6DB9"/>
        </w:tc>
        <w:tc>
          <w:tcPr>
            <w:tcW w:w="2160" w:type="dxa"/>
            <w:tcBorders>
              <w:top w:val="nil"/>
              <w:bottom w:val="nil"/>
            </w:tcBorders>
          </w:tcPr>
          <w:p w:rsidR="00420518" w:rsidRDefault="00420518" w:rsidP="00FA6DB9">
            <w:pPr>
              <w:jc w:val="center"/>
              <w:rPr>
                <w:sz w:val="22"/>
              </w:rPr>
            </w:pPr>
            <w:r>
              <w:rPr>
                <w:sz w:val="22"/>
              </w:rPr>
              <w:t>fluid resuscitation</w:t>
            </w:r>
          </w:p>
        </w:tc>
        <w:tc>
          <w:tcPr>
            <w:tcW w:w="1440" w:type="dxa"/>
          </w:tcPr>
          <w:p w:rsidR="00420518" w:rsidRDefault="00420518" w:rsidP="00FA6DB9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 7 change to</w:t>
            </w:r>
          </w:p>
        </w:tc>
        <w:tc>
          <w:tcPr>
            <w:tcW w:w="1080" w:type="dxa"/>
          </w:tcPr>
          <w:p w:rsidR="00420518" w:rsidRDefault="00420518" w:rsidP="00FA6DB9">
            <w:pPr>
              <w:jc w:val="center"/>
              <w:rPr>
                <w:sz w:val="22"/>
              </w:rPr>
            </w:pPr>
            <w:r>
              <w:rPr>
                <w:sz w:val="22"/>
              </w:rPr>
              <w:t>→</w:t>
            </w:r>
          </w:p>
        </w:tc>
        <w:tc>
          <w:tcPr>
            <w:tcW w:w="1440" w:type="dxa"/>
          </w:tcPr>
          <w:p w:rsidR="00420518" w:rsidRDefault="00420518" w:rsidP="00FA6DB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125 ml/hr</w:t>
            </w:r>
          </w:p>
        </w:tc>
      </w:tr>
      <w:tr w:rsidR="00420518" w:rsidTr="00FA6DB9">
        <w:trPr>
          <w:cantSplit/>
          <w:trHeight w:val="272"/>
        </w:trPr>
        <w:tc>
          <w:tcPr>
            <w:tcW w:w="3780" w:type="dxa"/>
            <w:tcBorders>
              <w:top w:val="nil"/>
              <w:bottom w:val="nil"/>
            </w:tcBorders>
          </w:tcPr>
          <w:p w:rsidR="00420518" w:rsidRDefault="00420518" w:rsidP="00FA6DB9"/>
        </w:tc>
        <w:tc>
          <w:tcPr>
            <w:tcW w:w="2160" w:type="dxa"/>
            <w:tcBorders>
              <w:top w:val="nil"/>
              <w:bottom w:val="nil"/>
            </w:tcBorders>
          </w:tcPr>
          <w:p w:rsidR="00420518" w:rsidRDefault="00420518" w:rsidP="00FA6DB9">
            <w:pPr>
              <w:jc w:val="center"/>
              <w:rPr>
                <w:sz w:val="22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:rsidR="00420518" w:rsidRDefault="00420518" w:rsidP="00FA6DB9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tcBorders>
              <w:bottom w:val="nil"/>
            </w:tcBorders>
          </w:tcPr>
          <w:p w:rsidR="00420518" w:rsidRDefault="00420518" w:rsidP="00FA6DB9">
            <w:pPr>
              <w:jc w:val="center"/>
              <w:rPr>
                <w:sz w:val="22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:rsidR="00420518" w:rsidRDefault="00420518" w:rsidP="00FA6DB9">
            <w:pPr>
              <w:jc w:val="center"/>
              <w:rPr>
                <w:sz w:val="22"/>
              </w:rPr>
            </w:pPr>
          </w:p>
        </w:tc>
      </w:tr>
      <w:tr w:rsidR="00420518" w:rsidTr="00FA6DB9">
        <w:trPr>
          <w:cantSplit/>
          <w:trHeight w:val="256"/>
        </w:trPr>
        <w:tc>
          <w:tcPr>
            <w:tcW w:w="3780" w:type="dxa"/>
            <w:tcBorders>
              <w:top w:val="nil"/>
              <w:bottom w:val="nil"/>
            </w:tcBorders>
          </w:tcPr>
          <w:p w:rsidR="00420518" w:rsidRDefault="00420518" w:rsidP="00FA6DB9"/>
        </w:tc>
        <w:tc>
          <w:tcPr>
            <w:tcW w:w="2160" w:type="dxa"/>
            <w:tcBorders>
              <w:top w:val="nil"/>
              <w:bottom w:val="nil"/>
            </w:tcBorders>
          </w:tcPr>
          <w:p w:rsidR="00420518" w:rsidRDefault="00420518" w:rsidP="00FA6DB9">
            <w:pPr>
              <w:jc w:val="center"/>
              <w:rPr>
                <w:sz w:val="2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420518" w:rsidRDefault="00420518" w:rsidP="00FA6DB9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420518" w:rsidRDefault="00420518" w:rsidP="00FA6DB9">
            <w:pPr>
              <w:jc w:val="center"/>
              <w:rPr>
                <w:sz w:val="2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420518" w:rsidRDefault="00420518" w:rsidP="00FA6DB9">
            <w:pPr>
              <w:jc w:val="center"/>
              <w:rPr>
                <w:sz w:val="22"/>
              </w:rPr>
            </w:pPr>
          </w:p>
        </w:tc>
      </w:tr>
      <w:tr w:rsidR="00420518" w:rsidTr="00FA6DB9">
        <w:trPr>
          <w:cantSplit/>
          <w:trHeight w:val="288"/>
        </w:trPr>
        <w:tc>
          <w:tcPr>
            <w:tcW w:w="3780" w:type="dxa"/>
            <w:tcBorders>
              <w:top w:val="nil"/>
            </w:tcBorders>
          </w:tcPr>
          <w:p w:rsidR="00420518" w:rsidRDefault="00420518" w:rsidP="00FA6DB9"/>
        </w:tc>
        <w:tc>
          <w:tcPr>
            <w:tcW w:w="2160" w:type="dxa"/>
            <w:tcBorders>
              <w:top w:val="nil"/>
            </w:tcBorders>
          </w:tcPr>
          <w:p w:rsidR="00420518" w:rsidRDefault="00420518" w:rsidP="00FA6DB9">
            <w:pPr>
              <w:jc w:val="center"/>
              <w:rPr>
                <w:sz w:val="22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420518" w:rsidRDefault="00420518" w:rsidP="00FA6DB9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 w:rsidR="00420518" w:rsidRDefault="00420518" w:rsidP="00FA6DB9">
            <w:pPr>
              <w:jc w:val="center"/>
              <w:rPr>
                <w:sz w:val="22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420518" w:rsidRDefault="00420518" w:rsidP="00FA6DB9">
            <w:pPr>
              <w:jc w:val="center"/>
              <w:rPr>
                <w:sz w:val="22"/>
              </w:rPr>
            </w:pPr>
          </w:p>
        </w:tc>
      </w:tr>
    </w:tbl>
    <w:p w:rsidR="00420518" w:rsidRDefault="00420518" w:rsidP="00420518">
      <w:pPr>
        <w:pStyle w:val="BodyText"/>
        <w:rPr>
          <w:sz w:val="22"/>
        </w:rPr>
      </w:pPr>
    </w:p>
    <w:p w:rsidR="00420518" w:rsidRDefault="00420518" w:rsidP="00420518">
      <w:pPr>
        <w:pStyle w:val="BodyText"/>
        <w:rPr>
          <w:sz w:val="22"/>
        </w:rPr>
      </w:pPr>
    </w:p>
    <w:p w:rsidR="00420518" w:rsidRDefault="00420518" w:rsidP="00420518">
      <w:pPr>
        <w:pStyle w:val="BodyText"/>
        <w:rPr>
          <w:sz w:val="22"/>
        </w:rPr>
      </w:pPr>
    </w:p>
    <w:p w:rsidR="00420518" w:rsidRDefault="00420518" w:rsidP="00420518">
      <w:pPr>
        <w:pStyle w:val="BodyText"/>
        <w:rPr>
          <w:sz w:val="22"/>
        </w:rPr>
      </w:pPr>
    </w:p>
    <w:tbl>
      <w:tblPr>
        <w:tblpPr w:leftFromText="180" w:rightFromText="180" w:vertAnchor="text" w:horzAnchor="margin" w:tblpXSpec="center" w:tblpY="5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0"/>
      </w:tblGrid>
      <w:tr w:rsidR="00420518" w:rsidTr="00FA6DB9">
        <w:trPr>
          <w:trHeight w:val="492"/>
        </w:trPr>
        <w:tc>
          <w:tcPr>
            <w:tcW w:w="3960" w:type="dxa"/>
          </w:tcPr>
          <w:p w:rsidR="00420518" w:rsidRDefault="00420518" w:rsidP="00FA6DB9">
            <w:pPr>
              <w:pStyle w:val="BodyText"/>
            </w:pPr>
          </w:p>
        </w:tc>
      </w:tr>
    </w:tbl>
    <w:p w:rsidR="00420518" w:rsidRDefault="00420518" w:rsidP="00420518">
      <w:pPr>
        <w:pStyle w:val="BodyText"/>
        <w:rPr>
          <w:b/>
          <w:bCs/>
          <w:sz w:val="22"/>
        </w:rPr>
      </w:pPr>
      <w:r>
        <w:rPr>
          <w:b/>
          <w:bCs/>
        </w:rPr>
        <w:t>Doctor’s Signature</w:t>
      </w:r>
      <w:r>
        <w:rPr>
          <w:b/>
          <w:bCs/>
          <w:sz w:val="22"/>
        </w:rPr>
        <w:t>:</w:t>
      </w:r>
    </w:p>
    <w:p w:rsidR="00420518" w:rsidRDefault="00420518" w:rsidP="00420518"/>
    <w:p w:rsidR="00420518" w:rsidRDefault="00420518" w:rsidP="00420518">
      <w:pPr>
        <w:sectPr w:rsidR="00420518" w:rsidSect="00C21D05">
          <w:headerReference w:type="even" r:id="rId10"/>
          <w:headerReference w:type="default" r:id="rId11"/>
          <w:footerReference w:type="even" r:id="rId12"/>
          <w:headerReference w:type="first" r:id="rId13"/>
          <w:type w:val="oddPage"/>
          <w:pgSz w:w="11906" w:h="16838" w:code="9"/>
          <w:pgMar w:top="238" w:right="907" w:bottom="329" w:left="510" w:header="340" w:footer="266" w:gutter="0"/>
          <w:pgNumType w:start="1"/>
          <w:cols w:space="708"/>
          <w:titlePg/>
          <w:docGrid w:linePitch="360"/>
        </w:sectPr>
      </w:pPr>
    </w:p>
    <w:p w:rsidR="00420518" w:rsidRDefault="00420518" w:rsidP="00266326">
      <w:pPr>
        <w:pStyle w:val="BodyText"/>
        <w:jc w:val="left"/>
        <w:rPr>
          <w:sz w:val="22"/>
          <w:szCs w:val="22"/>
        </w:rPr>
      </w:pPr>
    </w:p>
    <w:p w:rsidR="00E729A0" w:rsidRPr="00E729A0" w:rsidRDefault="00E729A0">
      <w:pPr>
        <w:rPr>
          <w:sz w:val="28"/>
          <w:szCs w:val="28"/>
        </w:rPr>
      </w:pPr>
    </w:p>
    <w:p w:rsidR="00E61277" w:rsidRPr="00CA343C" w:rsidRDefault="00E61277" w:rsidP="00A04246">
      <w:pPr>
        <w:ind w:firstLine="720"/>
        <w:jc w:val="center"/>
        <w:rPr>
          <w:b/>
          <w:sz w:val="28"/>
          <w:szCs w:val="28"/>
          <w:u w:val="single"/>
        </w:rPr>
      </w:pPr>
      <w:r w:rsidRPr="00CA343C">
        <w:rPr>
          <w:b/>
          <w:sz w:val="28"/>
          <w:szCs w:val="28"/>
          <w:u w:val="single"/>
        </w:rPr>
        <w:t>Nurse Management of DKA patient</w:t>
      </w:r>
    </w:p>
    <w:p w:rsidR="00E61277" w:rsidRDefault="00E61277" w:rsidP="00E61277"/>
    <w:p w:rsidR="00E61277" w:rsidRDefault="00661507" w:rsidP="00E61277"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151EA9" wp14:editId="7146006D">
                <wp:simplePos x="0" y="0"/>
                <wp:positionH relativeFrom="column">
                  <wp:posOffset>690880</wp:posOffset>
                </wp:positionH>
                <wp:positionV relativeFrom="paragraph">
                  <wp:posOffset>79375</wp:posOffset>
                </wp:positionV>
                <wp:extent cx="4205605" cy="1284605"/>
                <wp:effectExtent l="0" t="0" r="23495" b="10795"/>
                <wp:wrapNone/>
                <wp:docPr id="3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5605" cy="1284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BEA" w:rsidRDefault="00824BEA" w:rsidP="00E61277">
                            <w:r>
                              <w:t>Name:</w:t>
                            </w:r>
                          </w:p>
                          <w:p w:rsidR="00824BEA" w:rsidRPr="00E56995" w:rsidRDefault="00824BEA" w:rsidP="00E61277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E56995">
                              <w:rPr>
                                <w:i/>
                              </w:rPr>
                              <w:t>Fix label here</w:t>
                            </w:r>
                          </w:p>
                          <w:p w:rsidR="00824BEA" w:rsidRDefault="00824BEA" w:rsidP="00E61277">
                            <w:r>
                              <w:t>D.O.B.</w:t>
                            </w:r>
                          </w:p>
                          <w:p w:rsidR="00824BEA" w:rsidRDefault="00824BEA" w:rsidP="00E61277">
                            <w:r>
                              <w:t>Unit No: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64" type="#_x0000_t202" style="position:absolute;margin-left:54.4pt;margin-top:6.25pt;width:331.15pt;height:10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">
                <v:textbox>
                  <w:txbxContent>
                    <w:p w:rsidR="00824BEA" w:rsidRDefault="00824BEA" w:rsidP="00E61277">
                      <w:r>
                        <w:t>Name:</w:t>
                      </w:r>
                    </w:p>
                    <w:p w:rsidR="00824BEA" w:rsidRPr="00E56995" w:rsidRDefault="00824BEA" w:rsidP="00E61277">
                      <w:pPr>
                        <w:jc w:val="center"/>
                        <w:rPr>
                          <w:i/>
                        </w:rPr>
                      </w:pPr>
                      <w:r w:rsidRPr="00E56995">
                        <w:rPr>
                          <w:i/>
                        </w:rPr>
                        <w:t>Fix label here</w:t>
                      </w:r>
                    </w:p>
                    <w:p w:rsidR="00824BEA" w:rsidRDefault="00824BEA" w:rsidP="00E61277">
                      <w:proofErr w:type="spellStart"/>
                      <w:proofErr w:type="gramStart"/>
                      <w:r>
                        <w:t>D.O.B</w:t>
                      </w:r>
                      <w:proofErr w:type="spellEnd"/>
                      <w:r>
                        <w:t>.</w:t>
                      </w:r>
                      <w:proofErr w:type="gramEnd"/>
                    </w:p>
                    <w:p w:rsidR="00824BEA" w:rsidRDefault="00824BEA" w:rsidP="00E61277">
                      <w:r>
                        <w:t>Unit No:</w:t>
                      </w:r>
                    </w:p>
                  </w:txbxContent>
                </v:textbox>
              </v:shape>
            </w:pict>
          </mc:Fallback>
        </mc:AlternateContent>
      </w:r>
    </w:p>
    <w:p w:rsidR="00E61277" w:rsidRDefault="00E61277" w:rsidP="00E61277"/>
    <w:p w:rsidR="00E61277" w:rsidRDefault="00E61277" w:rsidP="00E61277"/>
    <w:p w:rsidR="00E61277" w:rsidRDefault="00E61277" w:rsidP="00E61277"/>
    <w:p w:rsidR="00E61277" w:rsidRDefault="00E61277" w:rsidP="00E61277"/>
    <w:p w:rsidR="00E61277" w:rsidRDefault="00E61277" w:rsidP="00E61277"/>
    <w:p w:rsidR="00E61277" w:rsidRDefault="00E61277" w:rsidP="00E729A0"/>
    <w:p w:rsidR="00E729A0" w:rsidRDefault="00E729A0" w:rsidP="00E729A0"/>
    <w:p w:rsidR="00E729A0" w:rsidRDefault="00E729A0" w:rsidP="00E729A0"/>
    <w:p w:rsidR="00E729A0" w:rsidRDefault="00E729A0" w:rsidP="00E729A0"/>
    <w:p w:rsidR="00E729A0" w:rsidRDefault="00E729A0" w:rsidP="00E729A0">
      <w:pPr>
        <w:pStyle w:val="ListParagraph"/>
        <w:numPr>
          <w:ilvl w:val="0"/>
          <w:numId w:val="28"/>
        </w:numPr>
        <w:rPr>
          <w:b/>
        </w:rPr>
      </w:pPr>
      <w:r>
        <w:rPr>
          <w:b/>
        </w:rPr>
        <w:t>Hourly Capillary Ketones and BM . Complete chart and adjust insulin rate</w:t>
      </w:r>
      <w:r w:rsidR="00420518">
        <w:rPr>
          <w:b/>
        </w:rPr>
        <w:t>.  If ketones not falling by 0.5 ml/hour contact a doctor.</w:t>
      </w:r>
    </w:p>
    <w:p w:rsidR="00E729A0" w:rsidRDefault="00E729A0" w:rsidP="00E729A0">
      <w:pPr>
        <w:pStyle w:val="ListParagraph"/>
        <w:ind w:left="1800"/>
        <w:rPr>
          <w:b/>
        </w:rPr>
      </w:pPr>
    </w:p>
    <w:p w:rsidR="00E729A0" w:rsidRPr="00E729A0" w:rsidRDefault="00E729A0" w:rsidP="00E729A0">
      <w:pPr>
        <w:rPr>
          <w:b/>
        </w:rPr>
      </w:pPr>
    </w:p>
    <w:p w:rsidR="00E729A0" w:rsidRDefault="00420518" w:rsidP="00E729A0">
      <w:pPr>
        <w:pStyle w:val="ListParagraph"/>
        <w:numPr>
          <w:ilvl w:val="0"/>
          <w:numId w:val="28"/>
        </w:numPr>
        <w:rPr>
          <w:b/>
        </w:rPr>
      </w:pPr>
      <w:r>
        <w:rPr>
          <w:b/>
        </w:rPr>
        <w:t>Check that bloods U/E’s and Venous BG) are taken at 0,2,4,8,12.</w:t>
      </w:r>
    </w:p>
    <w:p w:rsidR="00E729A0" w:rsidRPr="00E729A0" w:rsidRDefault="00E729A0" w:rsidP="00E729A0">
      <w:pPr>
        <w:pStyle w:val="ListParagraph"/>
        <w:rPr>
          <w:b/>
        </w:rPr>
      </w:pPr>
    </w:p>
    <w:p w:rsidR="00E729A0" w:rsidRPr="00E729A0" w:rsidRDefault="00E729A0" w:rsidP="00E729A0">
      <w:pPr>
        <w:rPr>
          <w:b/>
        </w:rPr>
      </w:pPr>
    </w:p>
    <w:p w:rsidR="00E729A0" w:rsidRDefault="00E729A0" w:rsidP="00E729A0">
      <w:pPr>
        <w:pStyle w:val="ListParagraph"/>
        <w:numPr>
          <w:ilvl w:val="0"/>
          <w:numId w:val="28"/>
        </w:numPr>
        <w:rPr>
          <w:b/>
        </w:rPr>
      </w:pPr>
      <w:r>
        <w:rPr>
          <w:b/>
        </w:rPr>
        <w:t>Normal Saline as charted</w:t>
      </w:r>
    </w:p>
    <w:p w:rsidR="00E729A0" w:rsidRDefault="00E729A0" w:rsidP="00E729A0">
      <w:pPr>
        <w:pStyle w:val="ListParagraph"/>
        <w:ind w:left="1800"/>
        <w:rPr>
          <w:b/>
        </w:rPr>
      </w:pPr>
    </w:p>
    <w:p w:rsidR="00E729A0" w:rsidRPr="00E729A0" w:rsidRDefault="00E729A0" w:rsidP="00E729A0">
      <w:pPr>
        <w:rPr>
          <w:b/>
        </w:rPr>
      </w:pPr>
    </w:p>
    <w:p w:rsidR="00E729A0" w:rsidRDefault="00E729A0" w:rsidP="00E729A0">
      <w:pPr>
        <w:pStyle w:val="ListParagraph"/>
        <w:numPr>
          <w:ilvl w:val="0"/>
          <w:numId w:val="28"/>
        </w:numPr>
        <w:rPr>
          <w:b/>
        </w:rPr>
      </w:pPr>
      <w:r>
        <w:rPr>
          <w:b/>
        </w:rPr>
        <w:t>Dextrose as chart ed once BM &lt;15</w:t>
      </w:r>
    </w:p>
    <w:p w:rsidR="00E729A0" w:rsidRPr="00E729A0" w:rsidRDefault="00E729A0" w:rsidP="00E729A0">
      <w:pPr>
        <w:pStyle w:val="ListParagraph"/>
        <w:rPr>
          <w:b/>
        </w:rPr>
      </w:pPr>
    </w:p>
    <w:p w:rsidR="00E729A0" w:rsidRPr="00E729A0" w:rsidRDefault="00E729A0" w:rsidP="00E729A0">
      <w:pPr>
        <w:rPr>
          <w:b/>
        </w:rPr>
      </w:pPr>
    </w:p>
    <w:p w:rsidR="00E729A0" w:rsidRDefault="00E729A0" w:rsidP="00E729A0">
      <w:pPr>
        <w:pStyle w:val="ListParagraph"/>
        <w:numPr>
          <w:ilvl w:val="0"/>
          <w:numId w:val="28"/>
        </w:numPr>
        <w:rPr>
          <w:b/>
        </w:rPr>
      </w:pPr>
      <w:r>
        <w:rPr>
          <w:b/>
        </w:rPr>
        <w:t>Urinalysis</w:t>
      </w:r>
    </w:p>
    <w:p w:rsidR="00E729A0" w:rsidRDefault="00E729A0" w:rsidP="00E729A0">
      <w:pPr>
        <w:pStyle w:val="ListParagraph"/>
        <w:ind w:left="1800"/>
        <w:rPr>
          <w:b/>
        </w:rPr>
      </w:pPr>
    </w:p>
    <w:p w:rsidR="00E729A0" w:rsidRPr="00E729A0" w:rsidRDefault="00E729A0" w:rsidP="00E729A0">
      <w:pPr>
        <w:rPr>
          <w:b/>
        </w:rPr>
      </w:pPr>
    </w:p>
    <w:p w:rsidR="00E729A0" w:rsidRDefault="00E729A0" w:rsidP="00E729A0">
      <w:pPr>
        <w:pStyle w:val="ListParagraph"/>
        <w:numPr>
          <w:ilvl w:val="0"/>
          <w:numId w:val="28"/>
        </w:numPr>
        <w:rPr>
          <w:b/>
        </w:rPr>
      </w:pPr>
      <w:r>
        <w:rPr>
          <w:b/>
        </w:rPr>
        <w:t>Monitor urine output  (Consider Catheter)</w:t>
      </w:r>
    </w:p>
    <w:p w:rsidR="00420518" w:rsidRDefault="00420518" w:rsidP="00E729A0">
      <w:pPr>
        <w:pStyle w:val="ListParagraph"/>
        <w:numPr>
          <w:ilvl w:val="0"/>
          <w:numId w:val="28"/>
        </w:numPr>
        <w:rPr>
          <w:b/>
        </w:rPr>
      </w:pPr>
    </w:p>
    <w:p w:rsidR="00420518" w:rsidRDefault="00420518" w:rsidP="00420518">
      <w:pPr>
        <w:rPr>
          <w:b/>
        </w:rPr>
      </w:pPr>
    </w:p>
    <w:p w:rsidR="00420518" w:rsidRPr="00420518" w:rsidRDefault="00420518" w:rsidP="00420518">
      <w:pPr>
        <w:pStyle w:val="ListParagraph"/>
        <w:numPr>
          <w:ilvl w:val="0"/>
          <w:numId w:val="28"/>
        </w:numPr>
        <w:rPr>
          <w:b/>
        </w:rPr>
      </w:pPr>
      <w:r>
        <w:rPr>
          <w:b/>
        </w:rPr>
        <w:t>LONG ACTING INSULIN SHOULD BE CONTINUED</w:t>
      </w:r>
    </w:p>
    <w:p w:rsidR="00E729A0" w:rsidRDefault="00E729A0" w:rsidP="00E729A0">
      <w:pPr>
        <w:rPr>
          <w:b/>
        </w:rPr>
      </w:pPr>
    </w:p>
    <w:p w:rsidR="00E729A0" w:rsidRDefault="00E729A0" w:rsidP="00E729A0">
      <w:pPr>
        <w:rPr>
          <w:b/>
        </w:rPr>
      </w:pPr>
    </w:p>
    <w:p w:rsidR="00E729A0" w:rsidRPr="00E729A0" w:rsidRDefault="00E729A0" w:rsidP="00E729A0">
      <w:pPr>
        <w:rPr>
          <w:b/>
        </w:rPr>
      </w:pPr>
      <w:r>
        <w:rPr>
          <w:b/>
        </w:rPr>
        <w:t>When ketones &lt;0.6, pH &gt;7.3 and patient eating and drinking regularly discuss with doctor about change to s/c insulin regime.</w:t>
      </w:r>
    </w:p>
    <w:p w:rsidR="00E729A0" w:rsidRPr="00E729A0" w:rsidRDefault="00E729A0" w:rsidP="00E729A0">
      <w:pPr>
        <w:pStyle w:val="ListParagraph"/>
        <w:ind w:left="1800"/>
        <w:rPr>
          <w:b/>
        </w:rPr>
      </w:pPr>
    </w:p>
    <w:p w:rsidR="00420518" w:rsidRPr="00800196" w:rsidRDefault="00420518" w:rsidP="00420518">
      <w:pPr>
        <w:ind w:left="10080" w:firstLine="720"/>
        <w:jc w:val="center"/>
        <w:rPr>
          <w:b/>
        </w:rPr>
      </w:pPr>
      <w:r>
        <w:rPr>
          <w:b/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8B36EE" wp14:editId="68C72080">
                <wp:simplePos x="0" y="0"/>
                <wp:positionH relativeFrom="column">
                  <wp:posOffset>-1270</wp:posOffset>
                </wp:positionH>
                <wp:positionV relativeFrom="paragraph">
                  <wp:posOffset>-126365</wp:posOffset>
                </wp:positionV>
                <wp:extent cx="4118610" cy="1503045"/>
                <wp:effectExtent l="0" t="0" r="21590" b="2095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8610" cy="150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518" w:rsidRDefault="00420518" w:rsidP="00420518"/>
                          <w:p w:rsidR="00420518" w:rsidRPr="00E23291" w:rsidRDefault="00420518" w:rsidP="00420518">
                            <w:pPr>
                              <w:rPr>
                                <w:i/>
                              </w:rPr>
                            </w:pPr>
                            <w:r w:rsidRPr="00E23291">
                              <w:rPr>
                                <w:i/>
                              </w:rPr>
                              <w:t>Addressograph   fix label</w:t>
                            </w:r>
                          </w:p>
                          <w:p w:rsidR="00420518" w:rsidRDefault="00420518" w:rsidP="004205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7" o:spid="_x0000_s1065" type="#_x0000_t202" style="position:absolute;left:0;text-align:left;margin-left:-.1pt;margin-top:-9.95pt;width:324.3pt;height:118.35pt;z-index:2517104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">
                <v:textbox>
                  <w:txbxContent>
                    <w:p w:rsidR="00420518" w:rsidRDefault="00420518" w:rsidP="00420518"/>
                    <w:p w:rsidR="00420518" w:rsidRPr="00E23291" w:rsidRDefault="00420518" w:rsidP="00420518">
                      <w:pPr>
                        <w:rPr>
                          <w:i/>
                        </w:rPr>
                      </w:pPr>
                      <w:r w:rsidRPr="00E23291">
                        <w:rPr>
                          <w:i/>
                        </w:rPr>
                        <w:t>Addressograph   fix label</w:t>
                      </w:r>
                    </w:p>
                    <w:p w:rsidR="00420518" w:rsidRDefault="00420518" w:rsidP="00420518"/>
                  </w:txbxContent>
                </v:textbox>
              </v:shape>
            </w:pict>
          </mc:Fallback>
        </mc:AlternateContent>
      </w:r>
      <w:r>
        <w:rPr>
          <w:b/>
        </w:rPr>
        <w:t>G</w:t>
      </w:r>
      <w:r w:rsidRPr="00800196">
        <w:rPr>
          <w:b/>
        </w:rPr>
        <w:t xml:space="preserve">reat Western </w:t>
      </w:r>
      <w:r>
        <w:rPr>
          <w:b/>
        </w:rPr>
        <w:t>H</w:t>
      </w:r>
      <w:r w:rsidRPr="00800196">
        <w:rPr>
          <w:b/>
        </w:rPr>
        <w:t>ospital  NHS Foundation Trust</w:t>
      </w:r>
    </w:p>
    <w:p w:rsidR="00420518" w:rsidRDefault="00420518" w:rsidP="00420518">
      <w:pPr>
        <w:jc w:val="center"/>
      </w:pPr>
    </w:p>
    <w:p w:rsidR="00420518" w:rsidRDefault="00420518" w:rsidP="00420518">
      <w:pPr>
        <w:jc w:val="center"/>
      </w:pPr>
    </w:p>
    <w:p w:rsidR="00420518" w:rsidRPr="0039234D" w:rsidRDefault="00420518" w:rsidP="00420518">
      <w:pPr>
        <w:jc w:val="center"/>
        <w:rPr>
          <w:b/>
        </w:rPr>
      </w:pPr>
      <w:r w:rsidRPr="0039234D">
        <w:rPr>
          <w:b/>
        </w:rPr>
        <w:t xml:space="preserve"> </w:t>
      </w:r>
    </w:p>
    <w:p w:rsidR="00420518" w:rsidRDefault="00420518" w:rsidP="00420518">
      <w:pPr>
        <w:jc w:val="center"/>
      </w:pPr>
      <w:r>
        <w:t xml:space="preserve">                                                            </w:t>
      </w:r>
    </w:p>
    <w:p w:rsidR="00420518" w:rsidRDefault="00420518" w:rsidP="00420518">
      <w:pPr>
        <w:jc w:val="center"/>
      </w:pPr>
      <w:r>
        <w:rPr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36B8C0" wp14:editId="605A66F4">
                <wp:simplePos x="0" y="0"/>
                <wp:positionH relativeFrom="column">
                  <wp:posOffset>7379335</wp:posOffset>
                </wp:positionH>
                <wp:positionV relativeFrom="paragraph">
                  <wp:posOffset>-5715</wp:posOffset>
                </wp:positionV>
                <wp:extent cx="2045970" cy="506095"/>
                <wp:effectExtent l="0" t="0" r="11430" b="27305"/>
                <wp:wrapNone/>
                <wp:docPr id="298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5970" cy="506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518" w:rsidRDefault="00420518" w:rsidP="004205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8" o:spid="_x0000_s1066" type="#_x0000_t202" style="position:absolute;left:0;text-align:left;margin-left:581.05pt;margin-top:-.45pt;width:161.1pt;height:39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">
                <v:textbox>
                  <w:txbxContent>
                    <w:p w:rsidR="00420518" w:rsidRDefault="00420518" w:rsidP="00420518"/>
                  </w:txbxContent>
                </v:textbox>
              </v:shape>
            </w:pict>
          </mc:Fallback>
        </mc:AlternateContent>
      </w:r>
    </w:p>
    <w:p w:rsidR="00420518" w:rsidRPr="0039234D" w:rsidRDefault="00420518" w:rsidP="00420518">
      <w:pPr>
        <w:jc w:val="center"/>
        <w:rPr>
          <w:b/>
        </w:rPr>
      </w:pPr>
      <w:r>
        <w:t xml:space="preserve">                                                                       </w:t>
      </w:r>
      <w:r w:rsidRPr="0039234D">
        <w:rPr>
          <w:b/>
        </w:rPr>
        <w:t>Urinalysis:</w:t>
      </w:r>
    </w:p>
    <w:p w:rsidR="00420518" w:rsidRDefault="00420518" w:rsidP="00420518">
      <w:pPr>
        <w:jc w:val="center"/>
        <w:rPr>
          <w:b/>
          <w:sz w:val="28"/>
          <w:szCs w:val="28"/>
          <w:u w:val="single"/>
        </w:rPr>
      </w:pPr>
    </w:p>
    <w:p w:rsidR="00420518" w:rsidRDefault="00420518" w:rsidP="00420518">
      <w:pPr>
        <w:jc w:val="center"/>
        <w:rPr>
          <w:b/>
          <w:sz w:val="28"/>
          <w:szCs w:val="28"/>
          <w:u w:val="single"/>
        </w:rPr>
      </w:pPr>
      <w:r w:rsidRPr="0039234D">
        <w:rPr>
          <w:b/>
          <w:sz w:val="28"/>
          <w:szCs w:val="28"/>
          <w:u w:val="single"/>
        </w:rPr>
        <w:t xml:space="preserve">Monitoring </w:t>
      </w:r>
      <w:r>
        <w:rPr>
          <w:b/>
          <w:sz w:val="28"/>
          <w:szCs w:val="28"/>
          <w:u w:val="single"/>
        </w:rPr>
        <w:t xml:space="preserve">Plan for Diabetic Ketoacidosis </w:t>
      </w:r>
    </w:p>
    <w:p w:rsidR="00420518" w:rsidRPr="0039234D" w:rsidRDefault="00420518" w:rsidP="0042051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Check BM &amp; Ketones hourly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3"/>
        <w:gridCol w:w="605"/>
        <w:gridCol w:w="605"/>
        <w:gridCol w:w="605"/>
        <w:gridCol w:w="605"/>
        <w:gridCol w:w="605"/>
        <w:gridCol w:w="605"/>
        <w:gridCol w:w="605"/>
        <w:gridCol w:w="605"/>
        <w:gridCol w:w="606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</w:tblGrid>
      <w:tr w:rsidR="00420518" w:rsidTr="00FA6DB9">
        <w:tc>
          <w:tcPr>
            <w:tcW w:w="1114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 xml:space="preserve">Time </w:t>
            </w: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00-01</w:t>
            </w: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01-</w:t>
            </w: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02</w:t>
            </w: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02-</w:t>
            </w: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03</w:t>
            </w: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03-</w:t>
            </w: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04</w:t>
            </w: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04-</w:t>
            </w: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05</w:t>
            </w: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05-</w:t>
            </w: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06</w:t>
            </w: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06-</w:t>
            </w: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07</w:t>
            </w: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07-</w:t>
            </w: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08</w:t>
            </w:r>
          </w:p>
        </w:tc>
        <w:tc>
          <w:tcPr>
            <w:tcW w:w="606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08-</w:t>
            </w: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09</w:t>
            </w: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09-</w:t>
            </w: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10</w:t>
            </w: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10-</w:t>
            </w: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11</w:t>
            </w: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11-</w:t>
            </w: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12</w:t>
            </w: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12-</w:t>
            </w: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13</w:t>
            </w: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13-</w:t>
            </w: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14</w:t>
            </w: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14-</w:t>
            </w: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15</w:t>
            </w: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15-</w:t>
            </w: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16</w:t>
            </w: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16-</w:t>
            </w: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17</w:t>
            </w: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17-</w:t>
            </w: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18</w:t>
            </w: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18-</w:t>
            </w: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19</w:t>
            </w: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19-</w:t>
            </w: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20</w:t>
            </w: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20-</w:t>
            </w: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21</w:t>
            </w: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21-</w:t>
            </w: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22</w:t>
            </w: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22-</w:t>
            </w: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23</w:t>
            </w: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23-</w:t>
            </w: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24</w:t>
            </w:r>
          </w:p>
        </w:tc>
      </w:tr>
      <w:tr w:rsidR="00420518" w:rsidTr="00FA6DB9">
        <w:tc>
          <w:tcPr>
            <w:tcW w:w="1114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BM</w:t>
            </w: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6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</w:tr>
      <w:tr w:rsidR="00420518" w:rsidTr="00FA6DB9">
        <w:tc>
          <w:tcPr>
            <w:tcW w:w="1114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Unit of Insulin</w:t>
            </w: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6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</w:tr>
      <w:tr w:rsidR="00420518" w:rsidTr="00FA6DB9">
        <w:tc>
          <w:tcPr>
            <w:tcW w:w="1114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Dextrose</w:t>
            </w: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6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</w:tr>
      <w:tr w:rsidR="00420518" w:rsidTr="00FA6DB9">
        <w:tc>
          <w:tcPr>
            <w:tcW w:w="1114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N/Saline</w:t>
            </w: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Rate</w:t>
            </w: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6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</w:tr>
      <w:tr w:rsidR="00420518" w:rsidTr="00FA6DB9">
        <w:tc>
          <w:tcPr>
            <w:tcW w:w="1114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C.Ketones</w:t>
            </w: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6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</w:tr>
    </w:tbl>
    <w:p w:rsidR="00420518" w:rsidRDefault="00420518" w:rsidP="00420518">
      <w:r>
        <w:t>NB: Indicates total units of insulin in 24 hours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3"/>
        <w:gridCol w:w="605"/>
        <w:gridCol w:w="605"/>
        <w:gridCol w:w="605"/>
        <w:gridCol w:w="605"/>
        <w:gridCol w:w="605"/>
        <w:gridCol w:w="605"/>
        <w:gridCol w:w="605"/>
        <w:gridCol w:w="605"/>
        <w:gridCol w:w="606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</w:tblGrid>
      <w:tr w:rsidR="00420518" w:rsidTr="00FA6DB9">
        <w:tc>
          <w:tcPr>
            <w:tcW w:w="1114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 xml:space="preserve">Time </w:t>
            </w: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00-01</w:t>
            </w: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01-</w:t>
            </w: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02</w:t>
            </w: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02-</w:t>
            </w: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03</w:t>
            </w: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03-</w:t>
            </w: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04</w:t>
            </w: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04-</w:t>
            </w: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05</w:t>
            </w: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05-</w:t>
            </w: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06</w:t>
            </w: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06-</w:t>
            </w: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07</w:t>
            </w: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07-</w:t>
            </w: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08</w:t>
            </w:r>
          </w:p>
        </w:tc>
        <w:tc>
          <w:tcPr>
            <w:tcW w:w="606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08-</w:t>
            </w: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09</w:t>
            </w: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09-</w:t>
            </w: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10</w:t>
            </w: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10-</w:t>
            </w: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11</w:t>
            </w: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11-</w:t>
            </w: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12</w:t>
            </w: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12-</w:t>
            </w: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13</w:t>
            </w: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13-</w:t>
            </w: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14</w:t>
            </w: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14-</w:t>
            </w: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15</w:t>
            </w: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15-</w:t>
            </w: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16</w:t>
            </w: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16-</w:t>
            </w: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17</w:t>
            </w: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17-</w:t>
            </w: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18</w:t>
            </w: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18-</w:t>
            </w: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19</w:t>
            </w: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19-</w:t>
            </w: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20</w:t>
            </w: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20-</w:t>
            </w: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21</w:t>
            </w: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21-</w:t>
            </w: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22</w:t>
            </w: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22-</w:t>
            </w: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23</w:t>
            </w: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23-</w:t>
            </w: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24</w:t>
            </w:r>
          </w:p>
        </w:tc>
      </w:tr>
      <w:tr w:rsidR="00420518" w:rsidTr="00FA6DB9">
        <w:tc>
          <w:tcPr>
            <w:tcW w:w="1114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BM</w:t>
            </w: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6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</w:tr>
      <w:tr w:rsidR="00420518" w:rsidTr="00FA6DB9">
        <w:tc>
          <w:tcPr>
            <w:tcW w:w="1114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Unit of Insulin</w:t>
            </w: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6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</w:tr>
      <w:tr w:rsidR="00420518" w:rsidTr="00FA6DB9">
        <w:tc>
          <w:tcPr>
            <w:tcW w:w="1114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Dextrose</w:t>
            </w: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6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</w:tr>
      <w:tr w:rsidR="00420518" w:rsidTr="00FA6DB9">
        <w:tc>
          <w:tcPr>
            <w:tcW w:w="1114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N/Saline</w:t>
            </w: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Rate</w:t>
            </w: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6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</w:tr>
      <w:tr w:rsidR="00420518" w:rsidTr="00FA6DB9">
        <w:tc>
          <w:tcPr>
            <w:tcW w:w="1114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  <w:r>
              <w:t>C.Ketones</w:t>
            </w: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5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6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  <w:tc>
          <w:tcPr>
            <w:tcW w:w="607" w:type="dxa"/>
          </w:tcPr>
          <w:p w:rsidR="00420518" w:rsidRDefault="00420518" w:rsidP="00FA6DB9">
            <w:pPr>
              <w:tabs>
                <w:tab w:val="center" w:pos="4153"/>
                <w:tab w:val="right" w:pos="8306"/>
              </w:tabs>
            </w:pPr>
          </w:p>
        </w:tc>
      </w:tr>
    </w:tbl>
    <w:p w:rsidR="00E729A0" w:rsidRDefault="00E729A0" w:rsidP="00420518">
      <w:pPr>
        <w:jc w:val="center"/>
      </w:pPr>
    </w:p>
    <w:sectPr w:rsidR="00E729A0" w:rsidSect="00420518">
      <w:headerReference w:type="even" r:id="rId14"/>
      <w:headerReference w:type="default" r:id="rId15"/>
      <w:footerReference w:type="even" r:id="rId16"/>
      <w:headerReference w:type="first" r:id="rId17"/>
      <w:type w:val="oddPage"/>
      <w:pgSz w:w="16838" w:h="11906" w:orient="landscape" w:code="9"/>
      <w:pgMar w:top="907" w:right="329" w:bottom="510" w:left="238" w:header="57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919" w:rsidRDefault="00970919">
      <w:r>
        <w:separator/>
      </w:r>
    </w:p>
  </w:endnote>
  <w:endnote w:type="continuationSeparator" w:id="0">
    <w:p w:rsidR="00970919" w:rsidRDefault="00970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518" w:rsidRPr="00105409" w:rsidRDefault="00420518" w:rsidP="00105409">
    <w:pPr>
      <w:pStyle w:val="Footer"/>
      <w:tabs>
        <w:tab w:val="left" w:pos="0"/>
        <w:tab w:val="center" w:pos="4820"/>
        <w:tab w:val="right" w:pos="9000"/>
      </w:tabs>
      <w:jc w:val="center"/>
      <w:rPr>
        <w:sz w:val="20"/>
        <w:szCs w:val="20"/>
        <w:lang w:val="en-US"/>
      </w:rPr>
    </w:pPr>
    <w:r w:rsidRPr="00105409">
      <w:rPr>
        <w:rFonts w:cs="Arial"/>
        <w:color w:val="FF0000"/>
        <w:sz w:val="20"/>
        <w:szCs w:val="20"/>
      </w:rPr>
      <w:t>Note:  This document is electronically controlled.  The master copy of the latest approved version is maintained by the owner department.  If this document is downloaded from a website or printed, it becomes uncontrolled.</w:t>
    </w:r>
  </w:p>
  <w:p w:rsidR="00420518" w:rsidRDefault="004205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BEA" w:rsidRPr="00105409" w:rsidRDefault="00824BEA" w:rsidP="00105409">
    <w:pPr>
      <w:pStyle w:val="Footer"/>
      <w:tabs>
        <w:tab w:val="left" w:pos="0"/>
        <w:tab w:val="center" w:pos="4820"/>
        <w:tab w:val="right" w:pos="9000"/>
      </w:tabs>
      <w:jc w:val="center"/>
      <w:rPr>
        <w:sz w:val="20"/>
        <w:szCs w:val="20"/>
        <w:lang w:val="en-US"/>
      </w:rPr>
    </w:pPr>
    <w:r w:rsidRPr="00105409">
      <w:rPr>
        <w:rFonts w:cs="Arial"/>
        <w:color w:val="FF0000"/>
        <w:sz w:val="20"/>
        <w:szCs w:val="20"/>
      </w:rPr>
      <w:t>Note:  This document is electronically controlled.  The master copy of the latest approved version is maintained by the owner department.  If this document is downloaded from a website or printed, it becomes uncontrolled.</w:t>
    </w:r>
  </w:p>
  <w:p w:rsidR="00824BEA" w:rsidRDefault="00824B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919" w:rsidRDefault="00970919">
      <w:r>
        <w:separator/>
      </w:r>
    </w:p>
  </w:footnote>
  <w:footnote w:type="continuationSeparator" w:id="0">
    <w:p w:rsidR="00970919" w:rsidRDefault="009709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518" w:rsidRDefault="004205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518" w:rsidRDefault="00420518">
    <w:pPr>
      <w:pStyle w:val="Header"/>
      <w:tabs>
        <w:tab w:val="clear" w:pos="8306"/>
        <w:tab w:val="right" w:pos="882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518" w:rsidRDefault="0042051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BEA" w:rsidRDefault="00824BEA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BEA" w:rsidRDefault="00824BEA">
    <w:pPr>
      <w:pStyle w:val="Header"/>
      <w:tabs>
        <w:tab w:val="clear" w:pos="8306"/>
        <w:tab w:val="right" w:pos="8820"/>
      </w:tabs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B87" w:rsidRDefault="00D24B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02E09"/>
    <w:multiLevelType w:val="hybridMultilevel"/>
    <w:tmpl w:val="7840BD8A"/>
    <w:lvl w:ilvl="0" w:tplc="9698C96A">
      <w:start w:val="3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92A312E"/>
    <w:multiLevelType w:val="hybridMultilevel"/>
    <w:tmpl w:val="D2EC3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E59F5"/>
    <w:multiLevelType w:val="hybridMultilevel"/>
    <w:tmpl w:val="9EA23652"/>
    <w:lvl w:ilvl="0" w:tplc="B71428EE">
      <w:start w:val="2"/>
      <w:numFmt w:val="lowerLetter"/>
      <w:lvlText w:val="%1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>
    <w:nsid w:val="10AF3D91"/>
    <w:multiLevelType w:val="hybridMultilevel"/>
    <w:tmpl w:val="1DD25BD2"/>
    <w:lvl w:ilvl="0" w:tplc="0B088038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1E6249"/>
    <w:multiLevelType w:val="hybridMultilevel"/>
    <w:tmpl w:val="B82031A2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48B5E51"/>
    <w:multiLevelType w:val="hybridMultilevel"/>
    <w:tmpl w:val="36B41800"/>
    <w:lvl w:ilvl="0" w:tplc="0B088038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3F46E5"/>
    <w:multiLevelType w:val="hybridMultilevel"/>
    <w:tmpl w:val="21005DE4"/>
    <w:lvl w:ilvl="0" w:tplc="0B088038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8C7BCC"/>
    <w:multiLevelType w:val="hybridMultilevel"/>
    <w:tmpl w:val="1610C294"/>
    <w:lvl w:ilvl="0" w:tplc="0B088038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BF1E75"/>
    <w:multiLevelType w:val="hybridMultilevel"/>
    <w:tmpl w:val="68B699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4E6B76"/>
    <w:multiLevelType w:val="hybridMultilevel"/>
    <w:tmpl w:val="A14EC26C"/>
    <w:lvl w:ilvl="0" w:tplc="0B088038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38D112A"/>
    <w:multiLevelType w:val="hybridMultilevel"/>
    <w:tmpl w:val="5D1EC1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72A2EEE"/>
    <w:multiLevelType w:val="hybridMultilevel"/>
    <w:tmpl w:val="1472A1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3A92985"/>
    <w:multiLevelType w:val="hybridMultilevel"/>
    <w:tmpl w:val="F604C14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5425E72"/>
    <w:multiLevelType w:val="hybridMultilevel"/>
    <w:tmpl w:val="1136B6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EC01D9F"/>
    <w:multiLevelType w:val="hybridMultilevel"/>
    <w:tmpl w:val="3B047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0F70BE"/>
    <w:multiLevelType w:val="hybridMultilevel"/>
    <w:tmpl w:val="F8068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D7260B"/>
    <w:multiLevelType w:val="hybridMultilevel"/>
    <w:tmpl w:val="9C54B3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EC22BC8"/>
    <w:multiLevelType w:val="hybridMultilevel"/>
    <w:tmpl w:val="507637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322138C">
      <w:start w:val="1"/>
      <w:numFmt w:val="lowerLetter"/>
      <w:lvlText w:val="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0272A61"/>
    <w:multiLevelType w:val="hybridMultilevel"/>
    <w:tmpl w:val="304AD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0544A0"/>
    <w:multiLevelType w:val="hybridMultilevel"/>
    <w:tmpl w:val="F5D209DA"/>
    <w:lvl w:ilvl="0" w:tplc="C0A61972">
      <w:start w:val="1"/>
      <w:numFmt w:val="bullet"/>
      <w:lvlText w:val=""/>
      <w:lvlJc w:val="left"/>
      <w:pPr>
        <w:tabs>
          <w:tab w:val="num" w:pos="577"/>
        </w:tabs>
        <w:ind w:left="463" w:hanging="283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166"/>
        </w:tabs>
        <w:ind w:left="1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86"/>
        </w:tabs>
        <w:ind w:left="1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606"/>
        </w:tabs>
        <w:ind w:left="2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26"/>
        </w:tabs>
        <w:ind w:left="3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46"/>
        </w:tabs>
        <w:ind w:left="4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66"/>
        </w:tabs>
        <w:ind w:left="4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86"/>
        </w:tabs>
        <w:ind w:left="5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206"/>
        </w:tabs>
        <w:ind w:left="6206" w:hanging="360"/>
      </w:pPr>
      <w:rPr>
        <w:rFonts w:ascii="Wingdings" w:hAnsi="Wingdings" w:hint="default"/>
      </w:rPr>
    </w:lvl>
  </w:abstractNum>
  <w:abstractNum w:abstractNumId="20">
    <w:nsid w:val="551E2AE9"/>
    <w:multiLevelType w:val="hybridMultilevel"/>
    <w:tmpl w:val="E2A454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9E168CD"/>
    <w:multiLevelType w:val="hybridMultilevel"/>
    <w:tmpl w:val="F732E7A0"/>
    <w:lvl w:ilvl="0" w:tplc="A000A802">
      <w:start w:val="1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62AE72D2"/>
    <w:multiLevelType w:val="hybridMultilevel"/>
    <w:tmpl w:val="64EAFE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432005"/>
    <w:multiLevelType w:val="hybridMultilevel"/>
    <w:tmpl w:val="B5564B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112F39"/>
    <w:multiLevelType w:val="hybridMultilevel"/>
    <w:tmpl w:val="455064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A15BF6"/>
    <w:multiLevelType w:val="hybridMultilevel"/>
    <w:tmpl w:val="7896B4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984B83"/>
    <w:multiLevelType w:val="hybridMultilevel"/>
    <w:tmpl w:val="465248C6"/>
    <w:lvl w:ilvl="0" w:tplc="2402C8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A2D6861"/>
    <w:multiLevelType w:val="hybridMultilevel"/>
    <w:tmpl w:val="ABDA348C"/>
    <w:lvl w:ilvl="0" w:tplc="5A34E0E6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3"/>
  </w:num>
  <w:num w:numId="4">
    <w:abstractNumId w:val="10"/>
  </w:num>
  <w:num w:numId="5">
    <w:abstractNumId w:val="8"/>
  </w:num>
  <w:num w:numId="6">
    <w:abstractNumId w:val="16"/>
  </w:num>
  <w:num w:numId="7">
    <w:abstractNumId w:val="11"/>
  </w:num>
  <w:num w:numId="8">
    <w:abstractNumId w:val="20"/>
  </w:num>
  <w:num w:numId="9">
    <w:abstractNumId w:val="27"/>
  </w:num>
  <w:num w:numId="10">
    <w:abstractNumId w:val="3"/>
  </w:num>
  <w:num w:numId="11">
    <w:abstractNumId w:val="19"/>
  </w:num>
  <w:num w:numId="12">
    <w:abstractNumId w:val="6"/>
  </w:num>
  <w:num w:numId="13">
    <w:abstractNumId w:val="9"/>
  </w:num>
  <w:num w:numId="14">
    <w:abstractNumId w:val="7"/>
  </w:num>
  <w:num w:numId="15">
    <w:abstractNumId w:val="5"/>
  </w:num>
  <w:num w:numId="16">
    <w:abstractNumId w:val="21"/>
  </w:num>
  <w:num w:numId="17">
    <w:abstractNumId w:val="0"/>
  </w:num>
  <w:num w:numId="18">
    <w:abstractNumId w:val="12"/>
  </w:num>
  <w:num w:numId="19">
    <w:abstractNumId w:val="1"/>
  </w:num>
  <w:num w:numId="20">
    <w:abstractNumId w:val="4"/>
  </w:num>
  <w:num w:numId="21">
    <w:abstractNumId w:val="18"/>
  </w:num>
  <w:num w:numId="22">
    <w:abstractNumId w:val="14"/>
  </w:num>
  <w:num w:numId="23">
    <w:abstractNumId w:val="15"/>
  </w:num>
  <w:num w:numId="24">
    <w:abstractNumId w:val="22"/>
  </w:num>
  <w:num w:numId="25">
    <w:abstractNumId w:val="24"/>
  </w:num>
  <w:num w:numId="26">
    <w:abstractNumId w:val="25"/>
  </w:num>
  <w:num w:numId="27">
    <w:abstractNumId w:val="23"/>
  </w:num>
  <w:num w:numId="28">
    <w:abstractNumId w:val="2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33793">
      <o:colormru v:ext="edit" colors="#9cf,#ccecff"/>
      <o:colormenu v:ext="edit" fillcolor="#ccecff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F08"/>
    <w:rsid w:val="00077F10"/>
    <w:rsid w:val="000B131E"/>
    <w:rsid w:val="001011B7"/>
    <w:rsid w:val="00105409"/>
    <w:rsid w:val="00133D7F"/>
    <w:rsid w:val="00175D8E"/>
    <w:rsid w:val="00190EF5"/>
    <w:rsid w:val="001942BA"/>
    <w:rsid w:val="001A7D76"/>
    <w:rsid w:val="001D0669"/>
    <w:rsid w:val="001E42E6"/>
    <w:rsid w:val="001F6639"/>
    <w:rsid w:val="002401F3"/>
    <w:rsid w:val="002655C6"/>
    <w:rsid w:val="00266326"/>
    <w:rsid w:val="002B6468"/>
    <w:rsid w:val="0030129A"/>
    <w:rsid w:val="00322E97"/>
    <w:rsid w:val="00342C43"/>
    <w:rsid w:val="00364FFE"/>
    <w:rsid w:val="003B2A3F"/>
    <w:rsid w:val="00413D6A"/>
    <w:rsid w:val="00420518"/>
    <w:rsid w:val="004D2EE2"/>
    <w:rsid w:val="005052E1"/>
    <w:rsid w:val="00543D01"/>
    <w:rsid w:val="005632E0"/>
    <w:rsid w:val="00567732"/>
    <w:rsid w:val="005B12D1"/>
    <w:rsid w:val="005B2880"/>
    <w:rsid w:val="006475B6"/>
    <w:rsid w:val="00652558"/>
    <w:rsid w:val="00661507"/>
    <w:rsid w:val="00676DAA"/>
    <w:rsid w:val="006839AB"/>
    <w:rsid w:val="006E091E"/>
    <w:rsid w:val="006E46DB"/>
    <w:rsid w:val="006F2504"/>
    <w:rsid w:val="00720246"/>
    <w:rsid w:val="00726E34"/>
    <w:rsid w:val="00772453"/>
    <w:rsid w:val="007B0DDC"/>
    <w:rsid w:val="007F661F"/>
    <w:rsid w:val="00824BEA"/>
    <w:rsid w:val="008D2CEB"/>
    <w:rsid w:val="008E621C"/>
    <w:rsid w:val="008F4B4A"/>
    <w:rsid w:val="00901C38"/>
    <w:rsid w:val="0091588A"/>
    <w:rsid w:val="00927770"/>
    <w:rsid w:val="009344E3"/>
    <w:rsid w:val="00947F4E"/>
    <w:rsid w:val="009523D1"/>
    <w:rsid w:val="00954465"/>
    <w:rsid w:val="00970919"/>
    <w:rsid w:val="009A3BEC"/>
    <w:rsid w:val="009E1AA6"/>
    <w:rsid w:val="009F7A16"/>
    <w:rsid w:val="00A037F9"/>
    <w:rsid w:val="00A04246"/>
    <w:rsid w:val="00A275B0"/>
    <w:rsid w:val="00A94CDA"/>
    <w:rsid w:val="00AE38AD"/>
    <w:rsid w:val="00AF6478"/>
    <w:rsid w:val="00C21D05"/>
    <w:rsid w:val="00C966FC"/>
    <w:rsid w:val="00CD69BF"/>
    <w:rsid w:val="00CF15D1"/>
    <w:rsid w:val="00CF65F9"/>
    <w:rsid w:val="00D24B87"/>
    <w:rsid w:val="00D57267"/>
    <w:rsid w:val="00D5751C"/>
    <w:rsid w:val="00D8769E"/>
    <w:rsid w:val="00D97183"/>
    <w:rsid w:val="00DE4ACE"/>
    <w:rsid w:val="00E10688"/>
    <w:rsid w:val="00E15F0A"/>
    <w:rsid w:val="00E37D70"/>
    <w:rsid w:val="00E5590D"/>
    <w:rsid w:val="00E572EC"/>
    <w:rsid w:val="00E61277"/>
    <w:rsid w:val="00E6442D"/>
    <w:rsid w:val="00E729A0"/>
    <w:rsid w:val="00ED7EAA"/>
    <w:rsid w:val="00F06D43"/>
    <w:rsid w:val="00F44DA2"/>
    <w:rsid w:val="00F97BEE"/>
    <w:rsid w:val="00FD0F08"/>
    <w:rsid w:val="00FE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3">
      <o:colormru v:ext="edit" colors="#9cf,#ccecff"/>
      <o:colormenu v:ext="edit" fillcolor="#ccecff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sz w:val="52"/>
    </w:rPr>
  </w:style>
  <w:style w:type="paragraph" w:styleId="Heading2">
    <w:name w:val="heading 2"/>
    <w:basedOn w:val="Normal"/>
    <w:next w:val="Normal"/>
    <w:link w:val="Heading2Char"/>
    <w:qFormat/>
    <w:pPr>
      <w:keepNext/>
      <w:ind w:left="2880" w:hanging="288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pPr>
      <w:keepNext/>
      <w:ind w:left="567"/>
      <w:jc w:val="both"/>
      <w:outlineLvl w:val="4"/>
    </w:pPr>
    <w:rPr>
      <w:b/>
      <w:szCs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28"/>
      <w:szCs w:val="20"/>
      <w:lang w:val="en-US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szCs w:val="20"/>
      <w:lang w:val="en-US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sz w:val="28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 w:cs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right"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rPr>
      <w:rFonts w:ascii="Arial" w:hAnsi="Arial" w:cs="Arial"/>
      <w:sz w:val="28"/>
    </w:rPr>
  </w:style>
  <w:style w:type="paragraph" w:styleId="BodyText3">
    <w:name w:val="Body Text 3"/>
    <w:basedOn w:val="Normal"/>
    <w:rPr>
      <w:rFonts w:ascii="Arial" w:hAnsi="Arial" w:cs="Arial"/>
      <w:sz w:val="144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paragraph" w:styleId="BodyTextIndent">
    <w:name w:val="Body Text Indent"/>
    <w:basedOn w:val="Normal"/>
    <w:pPr>
      <w:ind w:left="1440" w:firstLine="720"/>
    </w:pPr>
    <w:rPr>
      <w:szCs w:val="20"/>
    </w:rPr>
  </w:style>
  <w:style w:type="paragraph" w:styleId="Subtitle">
    <w:name w:val="Subtitle"/>
    <w:basedOn w:val="Normal"/>
    <w:qFormat/>
    <w:pPr>
      <w:jc w:val="center"/>
    </w:pPr>
    <w:rPr>
      <w:b/>
      <w:sz w:val="28"/>
      <w:szCs w:val="20"/>
    </w:rPr>
  </w:style>
  <w:style w:type="paragraph" w:styleId="BodyTextIndent2">
    <w:name w:val="Body Text Indent 2"/>
    <w:basedOn w:val="Normal"/>
    <w:pPr>
      <w:ind w:left="720" w:hanging="720"/>
    </w:pPr>
    <w:rPr>
      <w:rFonts w:ascii="Arial" w:hAnsi="Arial" w:cs="Arial"/>
    </w:rPr>
  </w:style>
  <w:style w:type="character" w:customStyle="1" w:styleId="Heading2Char">
    <w:name w:val="Heading 2 Char"/>
    <w:basedOn w:val="DefaultParagraphFont"/>
    <w:link w:val="Heading2"/>
    <w:rsid w:val="00676DAA"/>
    <w:rPr>
      <w:b/>
      <w:sz w:val="24"/>
      <w:lang w:eastAsia="en-US"/>
    </w:rPr>
  </w:style>
  <w:style w:type="table" w:styleId="TableGrid">
    <w:name w:val="Table Grid"/>
    <w:basedOn w:val="TableNormal"/>
    <w:uiPriority w:val="59"/>
    <w:rsid w:val="00E61277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D7E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7EAA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64F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sz w:val="52"/>
    </w:rPr>
  </w:style>
  <w:style w:type="paragraph" w:styleId="Heading2">
    <w:name w:val="heading 2"/>
    <w:basedOn w:val="Normal"/>
    <w:next w:val="Normal"/>
    <w:link w:val="Heading2Char"/>
    <w:qFormat/>
    <w:pPr>
      <w:keepNext/>
      <w:ind w:left="2880" w:hanging="288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pPr>
      <w:keepNext/>
      <w:ind w:left="567"/>
      <w:jc w:val="both"/>
      <w:outlineLvl w:val="4"/>
    </w:pPr>
    <w:rPr>
      <w:b/>
      <w:szCs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28"/>
      <w:szCs w:val="20"/>
      <w:lang w:val="en-US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szCs w:val="20"/>
      <w:lang w:val="en-US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sz w:val="28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 w:cs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right"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rPr>
      <w:rFonts w:ascii="Arial" w:hAnsi="Arial" w:cs="Arial"/>
      <w:sz w:val="28"/>
    </w:rPr>
  </w:style>
  <w:style w:type="paragraph" w:styleId="BodyText3">
    <w:name w:val="Body Text 3"/>
    <w:basedOn w:val="Normal"/>
    <w:rPr>
      <w:rFonts w:ascii="Arial" w:hAnsi="Arial" w:cs="Arial"/>
      <w:sz w:val="144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paragraph" w:styleId="BodyTextIndent">
    <w:name w:val="Body Text Indent"/>
    <w:basedOn w:val="Normal"/>
    <w:pPr>
      <w:ind w:left="1440" w:firstLine="720"/>
    </w:pPr>
    <w:rPr>
      <w:szCs w:val="20"/>
    </w:rPr>
  </w:style>
  <w:style w:type="paragraph" w:styleId="Subtitle">
    <w:name w:val="Subtitle"/>
    <w:basedOn w:val="Normal"/>
    <w:qFormat/>
    <w:pPr>
      <w:jc w:val="center"/>
    </w:pPr>
    <w:rPr>
      <w:b/>
      <w:sz w:val="28"/>
      <w:szCs w:val="20"/>
    </w:rPr>
  </w:style>
  <w:style w:type="paragraph" w:styleId="BodyTextIndent2">
    <w:name w:val="Body Text Indent 2"/>
    <w:basedOn w:val="Normal"/>
    <w:pPr>
      <w:ind w:left="720" w:hanging="720"/>
    </w:pPr>
    <w:rPr>
      <w:rFonts w:ascii="Arial" w:hAnsi="Arial" w:cs="Arial"/>
    </w:rPr>
  </w:style>
  <w:style w:type="character" w:customStyle="1" w:styleId="Heading2Char">
    <w:name w:val="Heading 2 Char"/>
    <w:basedOn w:val="DefaultParagraphFont"/>
    <w:link w:val="Heading2"/>
    <w:rsid w:val="00676DAA"/>
    <w:rPr>
      <w:b/>
      <w:sz w:val="24"/>
      <w:lang w:eastAsia="en-US"/>
    </w:rPr>
  </w:style>
  <w:style w:type="table" w:styleId="TableGrid">
    <w:name w:val="Table Grid"/>
    <w:basedOn w:val="TableNormal"/>
    <w:uiPriority w:val="59"/>
    <w:rsid w:val="00E61277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D7E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7EAA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64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rrowland\LOCALS~1\Temp\Guideline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C8E02-2B5F-43ED-B040-C5B54159B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Guidelines template.dot</Template>
  <TotalTime>1</TotalTime>
  <Pages>12</Pages>
  <Words>1140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Template: To be set by creator</vt:lpstr>
    </vt:vector>
  </TitlesOfParts>
  <Manager>Head</Manager>
  <Company>Swindon &amp; Marlborough NHS Trust</Company>
  <LinksUpToDate>false</LinksUpToDate>
  <CharactersWithSpaces>7623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Template: To be set by creator</dc:title>
  <dc:subject>Template</dc:subject>
  <dc:creator>Rowland</dc:creator>
  <cp:lastModifiedBy>Carter, Brian</cp:lastModifiedBy>
  <cp:revision>2</cp:revision>
  <cp:lastPrinted>2012-05-12T08:37:00Z</cp:lastPrinted>
  <dcterms:created xsi:type="dcterms:W3CDTF">2017-11-06T13:43:00Z</dcterms:created>
  <dcterms:modified xsi:type="dcterms:W3CDTF">2017-11-06T13:43:00Z</dcterms:modified>
  <cp:category>Guidelines</cp:category>
</cp:coreProperties>
</file>